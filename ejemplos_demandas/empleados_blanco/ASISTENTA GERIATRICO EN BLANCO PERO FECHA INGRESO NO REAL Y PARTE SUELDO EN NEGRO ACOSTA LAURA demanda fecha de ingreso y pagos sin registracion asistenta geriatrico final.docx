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6F8AE" w14:textId="5834E83C" w:rsidR="00772F26" w:rsidRDefault="00772F26" w:rsidP="005F5B10">
      <w:pPr>
        <w:tabs>
          <w:tab w:val="left" w:pos="7655"/>
        </w:tabs>
        <w:spacing w:line="360" w:lineRule="auto"/>
        <w:jc w:val="both"/>
        <w:outlineLvl w:val="0"/>
        <w:rPr>
          <w:b/>
          <w:bCs/>
          <w:color w:val="000000"/>
          <w:u w:val="single"/>
          <w:lang w:val="es-AR" w:eastAsia="es-AR"/>
        </w:rPr>
      </w:pPr>
      <w:r w:rsidRPr="00085BA4">
        <w:rPr>
          <w:b/>
          <w:bCs/>
          <w:color w:val="000000"/>
          <w:u w:val="single"/>
          <w:lang w:val="es-AR" w:eastAsia="es-AR"/>
        </w:rPr>
        <w:t xml:space="preserve">PROMUEVE DEMANDA POR COBRO DE INDEMNIZACION POR DESPIDO </w:t>
      </w:r>
    </w:p>
    <w:p w14:paraId="3E5EFE28" w14:textId="77777777" w:rsidR="00772F26" w:rsidRPr="00292711" w:rsidRDefault="00772F26" w:rsidP="005F5B10">
      <w:pPr>
        <w:tabs>
          <w:tab w:val="left" w:pos="7655"/>
        </w:tabs>
        <w:spacing w:line="360" w:lineRule="auto"/>
        <w:jc w:val="both"/>
        <w:outlineLvl w:val="0"/>
        <w:rPr>
          <w:b/>
          <w:bCs/>
          <w:color w:val="000000"/>
          <w:u w:val="single"/>
          <w:lang w:val="es-AR" w:eastAsia="es-AR"/>
        </w:rPr>
      </w:pPr>
    </w:p>
    <w:p w14:paraId="5D49214A" w14:textId="77777777" w:rsidR="00772F26" w:rsidRPr="00292711" w:rsidRDefault="00772F26" w:rsidP="005F5B10">
      <w:pPr>
        <w:autoSpaceDE w:val="0"/>
        <w:autoSpaceDN w:val="0"/>
        <w:adjustRightInd w:val="0"/>
        <w:spacing w:line="360" w:lineRule="auto"/>
        <w:jc w:val="both"/>
      </w:pPr>
      <w:r w:rsidRPr="00292711">
        <w:t>Señor Juez:</w:t>
      </w:r>
    </w:p>
    <w:p w14:paraId="598F0F23" w14:textId="77777777" w:rsidR="00772F26" w:rsidRPr="00851750" w:rsidRDefault="00772F26" w:rsidP="00851750">
      <w:pPr>
        <w:spacing w:line="360" w:lineRule="auto"/>
        <w:jc w:val="both"/>
        <w:rPr>
          <w:lang w:val="es-AR" w:eastAsia="es-AR"/>
        </w:rPr>
      </w:pPr>
    </w:p>
    <w:p w14:paraId="6044AA33" w14:textId="410B7A57" w:rsidR="00851750" w:rsidRPr="00851750" w:rsidRDefault="00851750" w:rsidP="00851750">
      <w:pPr>
        <w:widowControl w:val="0"/>
        <w:overflowPunct w:val="0"/>
        <w:adjustRightInd w:val="0"/>
        <w:spacing w:line="360" w:lineRule="auto"/>
        <w:ind w:firstLine="1416"/>
        <w:jc w:val="both"/>
        <w:rPr>
          <w:lang w:val="es-AR" w:eastAsia="es-AR"/>
        </w:rPr>
      </w:pPr>
      <w:r w:rsidRPr="00851750">
        <w:rPr>
          <w:b/>
          <w:lang w:val="es-AR" w:eastAsia="es-AR"/>
        </w:rPr>
        <w:t>FERNANDO NICOLAS FEITO</w:t>
      </w:r>
      <w:r w:rsidRPr="00851750">
        <w:rPr>
          <w:lang w:val="es-AR" w:eastAsia="es-AR"/>
        </w:rPr>
        <w:t xml:space="preserve">, Abogado (CPACF T°79 F°54- IVA RESPONSABLE INSCRIPTO- CUIT 20.24.564.934.8- DNI 24.564.934, Legajo Caja Previsional para Abogados de la Provincia de Buenos Aires </w:t>
      </w:r>
      <w:proofErr w:type="spellStart"/>
      <w:r w:rsidRPr="00851750">
        <w:rPr>
          <w:lang w:val="es-AR" w:eastAsia="es-AR"/>
        </w:rPr>
        <w:t>Nro</w:t>
      </w:r>
      <w:proofErr w:type="spellEnd"/>
      <w:r w:rsidRPr="00851750">
        <w:rPr>
          <w:lang w:val="es-AR" w:eastAsia="es-AR"/>
        </w:rPr>
        <w:t xml:space="preserve">: 076044-9-07), en mi carácter de letrado apoderado de la parte actora, constituyendo domicilio legal en la calle </w:t>
      </w:r>
      <w:r w:rsidR="00526C00">
        <w:rPr>
          <w:lang w:val="es-AR" w:eastAsia="es-AR"/>
        </w:rPr>
        <w:t>Paraná 785</w:t>
      </w:r>
      <w:r w:rsidRPr="00851750">
        <w:rPr>
          <w:lang w:val="es-AR" w:eastAsia="es-AR"/>
        </w:rPr>
        <w:t xml:space="preserve">  Piso </w:t>
      </w:r>
      <w:r w:rsidR="00526C00">
        <w:rPr>
          <w:lang w:val="es-AR" w:eastAsia="es-AR"/>
        </w:rPr>
        <w:t>4</w:t>
      </w:r>
      <w:r w:rsidRPr="00851750">
        <w:rPr>
          <w:lang w:val="es-AR" w:eastAsia="es-AR"/>
        </w:rPr>
        <w:t xml:space="preserve"> “</w:t>
      </w:r>
      <w:r w:rsidR="00526C00">
        <w:rPr>
          <w:lang w:val="es-AR" w:eastAsia="es-AR"/>
        </w:rPr>
        <w:t>A</w:t>
      </w:r>
      <w:r w:rsidRPr="00851750">
        <w:rPr>
          <w:lang w:val="es-AR" w:eastAsia="es-AR"/>
        </w:rPr>
        <w:t xml:space="preserve">”, Capital Federal (Te: </w:t>
      </w:r>
      <w:hyperlink r:id="rId8" w:history="1">
        <w:r w:rsidR="00152BB0" w:rsidRPr="00B6557C">
          <w:rPr>
            <w:rStyle w:val="Hipervnculo"/>
            <w:lang w:val="es-AR" w:eastAsia="es-AR"/>
          </w:rPr>
          <w:t>11-6092-2780-fernando@feitoabogados.com</w:t>
        </w:r>
      </w:hyperlink>
      <w:r w:rsidR="00152BB0" w:rsidRPr="00152BB0">
        <w:rPr>
          <w:rStyle w:val="Hipervnculo"/>
        </w:rPr>
        <w:t>.ar</w:t>
      </w:r>
      <w:r w:rsidRPr="00851750">
        <w:rPr>
          <w:lang w:val="es-AR" w:eastAsia="es-AR"/>
        </w:rPr>
        <w:t>), constituyendo domicilio electrónico en 20-24564934-8, me presento respetuosamente a V.S. y digo:</w:t>
      </w:r>
    </w:p>
    <w:p w14:paraId="4542435D" w14:textId="77777777" w:rsidR="00772F26" w:rsidRPr="00292711" w:rsidRDefault="00772F26" w:rsidP="005F5B10">
      <w:pPr>
        <w:autoSpaceDE w:val="0"/>
        <w:autoSpaceDN w:val="0"/>
        <w:adjustRightInd w:val="0"/>
        <w:spacing w:line="360" w:lineRule="auto"/>
        <w:ind w:firstLine="1416"/>
        <w:jc w:val="both"/>
      </w:pPr>
    </w:p>
    <w:p w14:paraId="1A1F22A6" w14:textId="77777777" w:rsidR="00772F26" w:rsidRPr="00292711" w:rsidRDefault="00772F26" w:rsidP="005F5B10">
      <w:pPr>
        <w:autoSpaceDE w:val="0"/>
        <w:autoSpaceDN w:val="0"/>
        <w:adjustRightInd w:val="0"/>
        <w:spacing w:line="360" w:lineRule="auto"/>
        <w:ind w:firstLine="1416"/>
        <w:jc w:val="both"/>
        <w:rPr>
          <w:b/>
          <w:bCs/>
          <w:lang w:val="es-AR"/>
        </w:rPr>
      </w:pPr>
      <w:r w:rsidRPr="00292711">
        <w:rPr>
          <w:b/>
          <w:bCs/>
          <w:lang w:val="es-AR"/>
        </w:rPr>
        <w:t>I-</w:t>
      </w:r>
      <w:r w:rsidRPr="00292711">
        <w:rPr>
          <w:b/>
          <w:bCs/>
          <w:lang w:val="es-AR"/>
        </w:rPr>
        <w:tab/>
        <w:t>PERSONERIA.</w:t>
      </w:r>
    </w:p>
    <w:p w14:paraId="3781084E" w14:textId="37A3DCBC" w:rsidR="00772F26" w:rsidRPr="00292711" w:rsidRDefault="00772F26" w:rsidP="006075C3">
      <w:pPr>
        <w:autoSpaceDE w:val="0"/>
        <w:autoSpaceDN w:val="0"/>
        <w:adjustRightInd w:val="0"/>
        <w:spacing w:line="360" w:lineRule="auto"/>
        <w:ind w:firstLine="576"/>
        <w:jc w:val="both"/>
        <w:rPr>
          <w:lang w:val="es-AR" w:eastAsia="es-AR"/>
        </w:rPr>
      </w:pPr>
      <w:r w:rsidRPr="00292711">
        <w:rPr>
          <w:lang w:val="es-AR" w:eastAsia="es-AR"/>
        </w:rPr>
        <w:tab/>
      </w:r>
      <w:r w:rsidRPr="00292711">
        <w:rPr>
          <w:lang w:val="es-AR" w:eastAsia="es-AR"/>
        </w:rPr>
        <w:tab/>
        <w:t xml:space="preserve">Que conforme lo justifico con </w:t>
      </w:r>
      <w:r w:rsidR="00AE2070">
        <w:rPr>
          <w:lang w:val="es-AR" w:eastAsia="es-AR"/>
        </w:rPr>
        <w:t>la encomienda de gestión profesional</w:t>
      </w:r>
      <w:r w:rsidRPr="00292711">
        <w:rPr>
          <w:lang w:val="es-AR" w:eastAsia="es-AR"/>
        </w:rPr>
        <w:t xml:space="preserve"> que acompaño, debidamente </w:t>
      </w:r>
      <w:r w:rsidR="00AE2070">
        <w:rPr>
          <w:lang w:val="es-AR" w:eastAsia="es-AR"/>
        </w:rPr>
        <w:t>validada</w:t>
      </w:r>
      <w:r w:rsidRPr="00292711">
        <w:rPr>
          <w:lang w:val="es-AR" w:eastAsia="es-AR"/>
        </w:rPr>
        <w:t xml:space="preserve"> por la Cámara Nacional de Apelaciones del Trabajo, la </w:t>
      </w:r>
      <w:r>
        <w:rPr>
          <w:lang w:val="es-AR" w:eastAsia="es-AR"/>
        </w:rPr>
        <w:t>c</w:t>
      </w:r>
      <w:r w:rsidRPr="00292711">
        <w:rPr>
          <w:lang w:val="es-AR" w:eastAsia="es-AR"/>
        </w:rPr>
        <w:t>ual declaro bajo juramento encontrarse vigente en todas sus partes, resulto ser apoderado de</w:t>
      </w:r>
      <w:r w:rsidR="00DE2BBC">
        <w:rPr>
          <w:lang w:val="es-AR" w:eastAsia="es-AR"/>
        </w:rPr>
        <w:t xml:space="preserve"> </w:t>
      </w:r>
      <w:r w:rsidRPr="00292711">
        <w:rPr>
          <w:lang w:val="es-AR" w:eastAsia="es-AR"/>
        </w:rPr>
        <w:t>l</w:t>
      </w:r>
      <w:r w:rsidR="00DE2BBC">
        <w:rPr>
          <w:lang w:val="es-AR" w:eastAsia="es-AR"/>
        </w:rPr>
        <w:t>a</w:t>
      </w:r>
      <w:r w:rsidRPr="00292711">
        <w:rPr>
          <w:lang w:val="es-AR" w:eastAsia="es-AR"/>
        </w:rPr>
        <w:t xml:space="preserve"> </w:t>
      </w:r>
      <w:r w:rsidRPr="009A680B">
        <w:rPr>
          <w:lang w:val="es-AR" w:eastAsia="es-AR"/>
        </w:rPr>
        <w:t>Sr</w:t>
      </w:r>
      <w:r w:rsidR="00DE2BBC">
        <w:rPr>
          <w:lang w:val="es-AR" w:eastAsia="es-AR"/>
        </w:rPr>
        <w:t>a</w:t>
      </w:r>
      <w:r w:rsidRPr="009A680B">
        <w:rPr>
          <w:lang w:val="es-AR" w:eastAsia="es-AR"/>
        </w:rPr>
        <w:t>.</w:t>
      </w:r>
      <w:r w:rsidRPr="009A680B">
        <w:rPr>
          <w:b/>
          <w:bCs/>
          <w:lang w:val="es-AR" w:eastAsia="es-AR"/>
        </w:rPr>
        <w:t xml:space="preserve"> </w:t>
      </w:r>
      <w:r w:rsidR="00DE2BBC">
        <w:rPr>
          <w:b/>
          <w:bCs/>
        </w:rPr>
        <w:t xml:space="preserve">ACOSTA LAURA ELIDA </w:t>
      </w:r>
      <w:r w:rsidRPr="00681259">
        <w:rPr>
          <w:b/>
          <w:bCs/>
          <w:color w:val="000000"/>
          <w:lang w:val="es-AR"/>
        </w:rPr>
        <w:t>(DNI</w:t>
      </w:r>
      <w:r w:rsidR="00DE2BBC">
        <w:rPr>
          <w:b/>
          <w:bCs/>
        </w:rPr>
        <w:t xml:space="preserve"> </w:t>
      </w:r>
      <w:r w:rsidR="0089012F" w:rsidRPr="0089012F">
        <w:rPr>
          <w:b/>
          <w:bCs/>
        </w:rPr>
        <w:t>22761011</w:t>
      </w:r>
      <w:r w:rsidRPr="00681259">
        <w:rPr>
          <w:b/>
          <w:bCs/>
          <w:color w:val="000000"/>
          <w:lang w:val="es-AR"/>
        </w:rPr>
        <w:t>),</w:t>
      </w:r>
      <w:r w:rsidRPr="006B6BD9">
        <w:rPr>
          <w:color w:val="000000"/>
          <w:lang w:val="es-AR"/>
        </w:rPr>
        <w:t xml:space="preserve"> </w:t>
      </w:r>
      <w:r w:rsidR="00526C00" w:rsidRPr="0089012F">
        <w:rPr>
          <w:color w:val="000000"/>
          <w:lang w:val="es-AR"/>
        </w:rPr>
        <w:t>Solter</w:t>
      </w:r>
      <w:r w:rsidR="0089012F" w:rsidRPr="0089012F">
        <w:rPr>
          <w:color w:val="000000"/>
          <w:lang w:val="es-AR"/>
        </w:rPr>
        <w:t>a</w:t>
      </w:r>
      <w:r w:rsidRPr="0089012F">
        <w:rPr>
          <w:color w:val="000000"/>
          <w:lang w:val="es-AR"/>
        </w:rPr>
        <w:t>, Argentin</w:t>
      </w:r>
      <w:r w:rsidR="0089012F" w:rsidRPr="0089012F">
        <w:rPr>
          <w:color w:val="000000"/>
          <w:lang w:val="es-AR"/>
        </w:rPr>
        <w:t>a</w:t>
      </w:r>
      <w:r w:rsidRPr="0089012F">
        <w:rPr>
          <w:color w:val="000000"/>
          <w:lang w:val="es-AR"/>
        </w:rPr>
        <w:t>, emplead</w:t>
      </w:r>
      <w:r w:rsidR="006D3F39" w:rsidRPr="0089012F">
        <w:rPr>
          <w:color w:val="000000"/>
          <w:lang w:val="es-AR"/>
        </w:rPr>
        <w:t>a</w:t>
      </w:r>
      <w:r w:rsidRPr="0089012F">
        <w:rPr>
          <w:color w:val="000000"/>
          <w:lang w:val="es-AR"/>
        </w:rPr>
        <w:t>,</w:t>
      </w:r>
      <w:r w:rsidRPr="006B6BD9">
        <w:rPr>
          <w:color w:val="000000"/>
          <w:lang w:val="es-AR"/>
        </w:rPr>
        <w:t xml:space="preserve"> Fecha nacimiento </w:t>
      </w:r>
      <w:r w:rsidR="0089012F" w:rsidRPr="0089012F">
        <w:rPr>
          <w:color w:val="000000"/>
          <w:lang w:val="es-AR"/>
        </w:rPr>
        <w:t>14/12/1969</w:t>
      </w:r>
      <w:r w:rsidR="00851750" w:rsidRPr="006B6BD9">
        <w:rPr>
          <w:color w:val="000000"/>
          <w:lang w:val="es-AR"/>
        </w:rPr>
        <w:t xml:space="preserve">, con domicilio real en calle </w:t>
      </w:r>
      <w:r w:rsidR="0089012F" w:rsidRPr="0089012F">
        <w:rPr>
          <w:color w:val="000000"/>
          <w:lang w:val="es-AR"/>
        </w:rPr>
        <w:t>ALVARADO 3265</w:t>
      </w:r>
      <w:r w:rsidR="0089012F">
        <w:rPr>
          <w:color w:val="000000"/>
          <w:lang w:val="es-AR"/>
        </w:rPr>
        <w:t>- CABA</w:t>
      </w:r>
      <w:r w:rsidRPr="006B6BD9">
        <w:rPr>
          <w:color w:val="000000"/>
          <w:lang w:val="es-AR"/>
        </w:rPr>
        <w:t>, solici</w:t>
      </w:r>
      <w:r w:rsidRPr="006B6BD9">
        <w:rPr>
          <w:lang w:val="es-AR" w:eastAsia="es-AR"/>
        </w:rPr>
        <w:t>tando</w:t>
      </w:r>
      <w:r w:rsidRPr="00292711">
        <w:rPr>
          <w:lang w:val="es-AR" w:eastAsia="es-AR"/>
        </w:rPr>
        <w:t xml:space="preserve"> se me tenga por presentado parte en el carácter legal invocado y por constituido el domicilio legal indicado.</w:t>
      </w:r>
    </w:p>
    <w:p w14:paraId="6C28758B" w14:textId="77777777" w:rsidR="00772F26" w:rsidRPr="00292711" w:rsidRDefault="00772F26" w:rsidP="005F5B10">
      <w:pPr>
        <w:autoSpaceDE w:val="0"/>
        <w:autoSpaceDN w:val="0"/>
        <w:adjustRightInd w:val="0"/>
        <w:spacing w:line="360" w:lineRule="auto"/>
        <w:ind w:firstLine="576"/>
        <w:jc w:val="both"/>
        <w:rPr>
          <w:lang w:val="es-AR" w:eastAsia="es-AR"/>
        </w:rPr>
      </w:pPr>
    </w:p>
    <w:p w14:paraId="67325433" w14:textId="0AEC1E19" w:rsidR="00772F26" w:rsidRPr="009A680B" w:rsidRDefault="00772F26" w:rsidP="005F5B10">
      <w:pPr>
        <w:autoSpaceDE w:val="0"/>
        <w:autoSpaceDN w:val="0"/>
        <w:adjustRightInd w:val="0"/>
        <w:spacing w:line="360" w:lineRule="auto"/>
        <w:ind w:firstLine="1416"/>
        <w:jc w:val="both"/>
        <w:rPr>
          <w:lang w:val="es-AR"/>
        </w:rPr>
      </w:pPr>
      <w:r w:rsidRPr="00085BA4">
        <w:rPr>
          <w:b/>
          <w:lang w:val="es-AR"/>
        </w:rPr>
        <w:t>II-</w:t>
      </w:r>
      <w:r w:rsidRPr="00085BA4">
        <w:rPr>
          <w:b/>
          <w:lang w:val="es-AR"/>
        </w:rPr>
        <w:tab/>
        <w:t>OBJETO</w:t>
      </w:r>
    </w:p>
    <w:p w14:paraId="10D5085D" w14:textId="74B6F1C7" w:rsidR="00772F26" w:rsidRPr="00E2686B" w:rsidRDefault="00772F26" w:rsidP="00E2686B">
      <w:pPr>
        <w:autoSpaceDE w:val="0"/>
        <w:autoSpaceDN w:val="0"/>
        <w:adjustRightInd w:val="0"/>
        <w:spacing w:line="360" w:lineRule="auto"/>
        <w:ind w:firstLine="1416"/>
        <w:jc w:val="both"/>
        <w:rPr>
          <w:b/>
          <w:bCs/>
          <w:color w:val="000000"/>
        </w:rPr>
      </w:pPr>
      <w:r w:rsidRPr="009A680B">
        <w:rPr>
          <w:lang w:val="es-AR"/>
        </w:rPr>
        <w:t xml:space="preserve">Siguiendo expresas instrucciones de mi mandante, vengo en el presente acto </w:t>
      </w:r>
      <w:r w:rsidRPr="009A680B">
        <w:rPr>
          <w:color w:val="000000"/>
          <w:lang w:val="es-AR" w:eastAsia="es-AR"/>
        </w:rPr>
        <w:t>iniciar demanda por cobro de indemnización por despido, haberes adeudados, relación laboral parcialmente registrada, multas</w:t>
      </w:r>
      <w:r w:rsidR="00DE2BBC">
        <w:rPr>
          <w:color w:val="000000"/>
          <w:lang w:val="es-AR" w:eastAsia="es-AR"/>
        </w:rPr>
        <w:t xml:space="preserve"> </w:t>
      </w:r>
      <w:r w:rsidRPr="009A680B">
        <w:rPr>
          <w:color w:val="000000"/>
          <w:lang w:val="es-AR" w:eastAsia="es-AR"/>
        </w:rPr>
        <w:t>y demás conceptos que se detallan en la liquidación pertinente por la suma</w:t>
      </w:r>
      <w:r w:rsidRPr="009A680B">
        <w:rPr>
          <w:lang w:val="es-AR"/>
        </w:rPr>
        <w:t xml:space="preserve"> de </w:t>
      </w:r>
      <w:r w:rsidR="00E50342" w:rsidRPr="005A094B">
        <w:rPr>
          <w:b/>
          <w:bCs/>
          <w:color w:val="000000"/>
        </w:rPr>
        <w:t xml:space="preserve">PESOS </w:t>
      </w:r>
      <w:r w:rsidR="00DE2BBC">
        <w:rPr>
          <w:b/>
          <w:bCs/>
          <w:color w:val="000000"/>
        </w:rPr>
        <w:t>DOS MILLONES NOVECIENTOS DIECIOCHO MIL TRESCIENTOS CINCUENTA Y TRES</w:t>
      </w:r>
      <w:r w:rsidR="006D3F39">
        <w:rPr>
          <w:b/>
          <w:bCs/>
          <w:color w:val="000000"/>
        </w:rPr>
        <w:t xml:space="preserve"> ($2.918.353.-</w:t>
      </w:r>
      <w:r w:rsidR="00DE2BBC">
        <w:rPr>
          <w:b/>
          <w:bCs/>
          <w:color w:val="000000"/>
        </w:rPr>
        <w:t>)</w:t>
      </w:r>
      <w:r w:rsidR="00E2686B">
        <w:rPr>
          <w:b/>
          <w:bCs/>
          <w:color w:val="000000"/>
        </w:rPr>
        <w:t xml:space="preserve"> </w:t>
      </w:r>
      <w:r w:rsidRPr="009A680B">
        <w:rPr>
          <w:lang w:val="es-AR"/>
        </w:rPr>
        <w:t>y/o en lo que más resulte de las probanzas de autos, contra</w:t>
      </w:r>
      <w:r w:rsidR="00E2686B">
        <w:rPr>
          <w:lang w:val="es-AR"/>
        </w:rPr>
        <w:t xml:space="preserve"> </w:t>
      </w:r>
      <w:r w:rsidR="00E2686B" w:rsidRPr="00E2686B">
        <w:rPr>
          <w:b/>
          <w:bCs/>
          <w:lang w:val="es-AR"/>
        </w:rPr>
        <w:t>A</w:t>
      </w:r>
      <w:r w:rsidR="00E2686B">
        <w:rPr>
          <w:b/>
          <w:bCs/>
          <w:lang w:val="es-AR"/>
        </w:rPr>
        <w:t>na</w:t>
      </w:r>
      <w:r w:rsidR="00E2686B" w:rsidRPr="00E2686B">
        <w:rPr>
          <w:b/>
          <w:bCs/>
          <w:lang w:val="es-AR"/>
        </w:rPr>
        <w:t xml:space="preserve"> M</w:t>
      </w:r>
      <w:r w:rsidR="00E2686B">
        <w:rPr>
          <w:b/>
          <w:bCs/>
          <w:lang w:val="es-AR"/>
        </w:rPr>
        <w:t>aría</w:t>
      </w:r>
      <w:r w:rsidR="00E2686B" w:rsidRPr="00E2686B">
        <w:rPr>
          <w:b/>
          <w:bCs/>
          <w:lang w:val="es-AR"/>
        </w:rPr>
        <w:t xml:space="preserve"> VICENTE</w:t>
      </w:r>
      <w:r w:rsidR="00681259">
        <w:t xml:space="preserve"> </w:t>
      </w:r>
      <w:r w:rsidR="00526C00">
        <w:rPr>
          <w:bCs/>
          <w:lang w:val="es-AR"/>
        </w:rPr>
        <w:t xml:space="preserve">con </w:t>
      </w:r>
      <w:r w:rsidR="00526C00" w:rsidRPr="00427596">
        <w:rPr>
          <w:lang w:val="es-AR"/>
        </w:rPr>
        <w:t xml:space="preserve">domicilio en la calle </w:t>
      </w:r>
      <w:r w:rsidR="00E2686B">
        <w:rPr>
          <w:lang w:val="es-AR"/>
        </w:rPr>
        <w:t>Nuñez 5346, Ciudad Autónoma de Buenos Aires.</w:t>
      </w:r>
    </w:p>
    <w:p w14:paraId="57AE9779" w14:textId="77777777" w:rsidR="00772F26" w:rsidRDefault="00772F26" w:rsidP="005F5B10">
      <w:pPr>
        <w:spacing w:line="360" w:lineRule="auto"/>
        <w:ind w:firstLine="1416"/>
        <w:jc w:val="both"/>
        <w:rPr>
          <w:color w:val="000000"/>
          <w:lang w:val="es-AR" w:eastAsia="es-AR"/>
        </w:rPr>
      </w:pPr>
    </w:p>
    <w:p w14:paraId="6F325CF5" w14:textId="77777777" w:rsidR="00772F26" w:rsidRPr="00292711" w:rsidRDefault="00772F26" w:rsidP="005F5B10">
      <w:pPr>
        <w:autoSpaceDE w:val="0"/>
        <w:autoSpaceDN w:val="0"/>
        <w:adjustRightInd w:val="0"/>
        <w:spacing w:line="360" w:lineRule="auto"/>
        <w:ind w:firstLine="1416"/>
        <w:jc w:val="both"/>
        <w:rPr>
          <w:lang w:val="es-AR"/>
        </w:rPr>
      </w:pPr>
      <w:r w:rsidRPr="00292711">
        <w:rPr>
          <w:lang w:val="es-AR"/>
        </w:rPr>
        <w:t>En virtud de las consideraciones de hecho y derecho que a continuación se exponen.</w:t>
      </w:r>
    </w:p>
    <w:p w14:paraId="7A25169D" w14:textId="77777777" w:rsidR="00772F26" w:rsidRDefault="00772F26" w:rsidP="005F5B10">
      <w:pPr>
        <w:autoSpaceDE w:val="0"/>
        <w:autoSpaceDN w:val="0"/>
        <w:adjustRightInd w:val="0"/>
        <w:spacing w:line="360" w:lineRule="auto"/>
        <w:ind w:firstLine="1416"/>
        <w:jc w:val="both"/>
        <w:rPr>
          <w:b/>
          <w:lang w:val="es-AR"/>
        </w:rPr>
      </w:pPr>
    </w:p>
    <w:p w14:paraId="7BE18FB9"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III- </w:t>
      </w:r>
      <w:r w:rsidRPr="00292711">
        <w:rPr>
          <w:b/>
          <w:lang w:val="es-AR"/>
        </w:rPr>
        <w:tab/>
        <w:t>HECHOS.</w:t>
      </w:r>
    </w:p>
    <w:p w14:paraId="1753B4CE" w14:textId="427CDBA0" w:rsidR="00772F26" w:rsidRPr="00292711" w:rsidRDefault="00772F26" w:rsidP="005F5B10">
      <w:pPr>
        <w:autoSpaceDE w:val="0"/>
        <w:autoSpaceDN w:val="0"/>
        <w:adjustRightInd w:val="0"/>
        <w:spacing w:line="360" w:lineRule="auto"/>
        <w:ind w:firstLine="1416"/>
        <w:jc w:val="both"/>
        <w:rPr>
          <w:i/>
          <w:iCs/>
          <w:lang w:val="es-AR"/>
        </w:rPr>
      </w:pPr>
      <w:r w:rsidRPr="00292711">
        <w:rPr>
          <w:lang w:val="es-AR"/>
        </w:rPr>
        <w:t>a) Por una cuestión metodológica, en primer lugar efectuare un breve introito de qui</w:t>
      </w:r>
      <w:r w:rsidR="00484BE9">
        <w:rPr>
          <w:lang w:val="es-AR"/>
        </w:rPr>
        <w:t>én es la Demandada</w:t>
      </w:r>
      <w:r w:rsidRPr="00292711">
        <w:rPr>
          <w:i/>
          <w:iCs/>
          <w:lang w:val="es-AR"/>
        </w:rPr>
        <w:t xml:space="preserve">. </w:t>
      </w:r>
    </w:p>
    <w:p w14:paraId="014BFB69" w14:textId="77777777" w:rsidR="00772F26" w:rsidRPr="00292711" w:rsidRDefault="00772F26" w:rsidP="005F5B10">
      <w:pPr>
        <w:autoSpaceDE w:val="0"/>
        <w:autoSpaceDN w:val="0"/>
        <w:adjustRightInd w:val="0"/>
        <w:spacing w:line="360" w:lineRule="auto"/>
        <w:ind w:firstLine="1416"/>
        <w:jc w:val="both"/>
        <w:rPr>
          <w:i/>
          <w:iCs/>
          <w:lang w:val="es-AR"/>
        </w:rPr>
      </w:pPr>
    </w:p>
    <w:p w14:paraId="5AF8A3F0" w14:textId="29664C3E" w:rsidR="00772F26" w:rsidRPr="00292711" w:rsidRDefault="00772F26" w:rsidP="005F5B10">
      <w:pPr>
        <w:autoSpaceDE w:val="0"/>
        <w:autoSpaceDN w:val="0"/>
        <w:adjustRightInd w:val="0"/>
        <w:spacing w:line="360" w:lineRule="auto"/>
        <w:ind w:firstLine="1416"/>
        <w:jc w:val="both"/>
        <w:rPr>
          <w:lang w:val="es-AR"/>
        </w:rPr>
      </w:pPr>
      <w:r w:rsidRPr="00292711">
        <w:rPr>
          <w:lang w:val="es-AR"/>
        </w:rPr>
        <w:t>Asimismo</w:t>
      </w:r>
      <w:r w:rsidR="006D3F39">
        <w:rPr>
          <w:lang w:val="es-AR"/>
        </w:rPr>
        <w:t>,</w:t>
      </w:r>
      <w:r w:rsidRPr="00292711">
        <w:rPr>
          <w:lang w:val="es-AR"/>
        </w:rPr>
        <w:t xml:space="preserve"> describiré las sofisticadas maniobras que utiliza</w:t>
      </w:r>
      <w:r w:rsidR="00484BE9">
        <w:rPr>
          <w:lang w:val="es-AR"/>
        </w:rPr>
        <w:t xml:space="preserve">ba la persona mencionada </w:t>
      </w:r>
      <w:r w:rsidRPr="00292711">
        <w:rPr>
          <w:lang w:val="es-AR"/>
        </w:rPr>
        <w:t xml:space="preserve">para burlar los derechos de los trabajadores que trabajan bajo su dependencia. </w:t>
      </w:r>
    </w:p>
    <w:p w14:paraId="0FB62242" w14:textId="77777777" w:rsidR="00772F26" w:rsidRPr="00292711" w:rsidRDefault="00772F26" w:rsidP="005F5B10">
      <w:pPr>
        <w:autoSpaceDE w:val="0"/>
        <w:autoSpaceDN w:val="0"/>
        <w:adjustRightInd w:val="0"/>
        <w:spacing w:line="360" w:lineRule="auto"/>
        <w:ind w:firstLine="1416"/>
        <w:jc w:val="both"/>
        <w:rPr>
          <w:lang w:val="es-AR"/>
        </w:rPr>
      </w:pPr>
    </w:p>
    <w:p w14:paraId="594CE46A" w14:textId="3BC46980" w:rsidR="00772F26" w:rsidRDefault="00772F26" w:rsidP="005F5B10">
      <w:pPr>
        <w:autoSpaceDE w:val="0"/>
        <w:autoSpaceDN w:val="0"/>
        <w:adjustRightInd w:val="0"/>
        <w:spacing w:line="360" w:lineRule="auto"/>
        <w:ind w:firstLine="1416"/>
        <w:jc w:val="both"/>
        <w:rPr>
          <w:lang w:val="es-AR"/>
        </w:rPr>
      </w:pPr>
      <w:r w:rsidRPr="00292711">
        <w:rPr>
          <w:lang w:val="es-AR"/>
        </w:rPr>
        <w:lastRenderedPageBreak/>
        <w:t>b) En segundo lugar</w:t>
      </w:r>
      <w:r w:rsidR="00BB716D">
        <w:rPr>
          <w:lang w:val="es-AR"/>
        </w:rPr>
        <w:t>,</w:t>
      </w:r>
      <w:r w:rsidRPr="00292711">
        <w:rPr>
          <w:lang w:val="es-AR"/>
        </w:rPr>
        <w:t xml:space="preserve"> describiré como sucedieron los </w:t>
      </w:r>
      <w:r w:rsidRPr="00292711">
        <w:rPr>
          <w:b/>
          <w:bCs/>
          <w:lang w:val="es-AR"/>
        </w:rPr>
        <w:t xml:space="preserve">hechos </w:t>
      </w:r>
      <w:r w:rsidRPr="00292711">
        <w:rPr>
          <w:lang w:val="es-AR"/>
        </w:rPr>
        <w:t xml:space="preserve">respecto de mi mandante y </w:t>
      </w:r>
      <w:r w:rsidR="00484BE9">
        <w:rPr>
          <w:lang w:val="es-AR"/>
        </w:rPr>
        <w:t>la demandada</w:t>
      </w:r>
      <w:r w:rsidRPr="00292711">
        <w:rPr>
          <w:lang w:val="es-AR"/>
        </w:rPr>
        <w:t>.</w:t>
      </w:r>
    </w:p>
    <w:p w14:paraId="447B9811" w14:textId="77777777" w:rsidR="00772F26" w:rsidRPr="00292711" w:rsidRDefault="00772F26" w:rsidP="001D7813">
      <w:pPr>
        <w:autoSpaceDE w:val="0"/>
        <w:autoSpaceDN w:val="0"/>
        <w:adjustRightInd w:val="0"/>
        <w:spacing w:line="360" w:lineRule="auto"/>
        <w:jc w:val="both"/>
        <w:rPr>
          <w:lang w:val="es-AR"/>
        </w:rPr>
      </w:pPr>
    </w:p>
    <w:p w14:paraId="54859D90"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(a) </w:t>
      </w:r>
      <w:r w:rsidRPr="00292711">
        <w:rPr>
          <w:b/>
          <w:bCs/>
          <w:lang w:val="es-AR"/>
        </w:rPr>
        <w:t>EL EMPLEADOR</w:t>
      </w:r>
    </w:p>
    <w:p w14:paraId="5492B6F0" w14:textId="234CB783" w:rsidR="00484BE9" w:rsidRDefault="0089154F" w:rsidP="00085BA4">
      <w:pPr>
        <w:spacing w:line="360" w:lineRule="auto"/>
        <w:ind w:firstLine="1416"/>
        <w:jc w:val="both"/>
        <w:rPr>
          <w:lang w:val="es-AR"/>
        </w:rPr>
      </w:pPr>
      <w:r>
        <w:rPr>
          <w:lang w:val="es-AR"/>
        </w:rPr>
        <w:t>L</w:t>
      </w:r>
      <w:r w:rsidR="00484BE9">
        <w:rPr>
          <w:lang w:val="es-AR"/>
        </w:rPr>
        <w:t xml:space="preserve">a Sra. </w:t>
      </w:r>
      <w:r w:rsidR="00484BE9" w:rsidRPr="00484BE9">
        <w:rPr>
          <w:b/>
          <w:bCs/>
          <w:lang w:val="es-AR"/>
        </w:rPr>
        <w:t>ANA MARIA VICENTE</w:t>
      </w:r>
      <w:r w:rsidR="00484BE9">
        <w:rPr>
          <w:lang w:val="es-AR"/>
        </w:rPr>
        <w:t xml:space="preserve"> e</w:t>
      </w:r>
      <w:r w:rsidR="00BB716D">
        <w:rPr>
          <w:lang w:val="es-AR"/>
        </w:rPr>
        <w:t>s</w:t>
      </w:r>
      <w:r w:rsidR="00484BE9">
        <w:rPr>
          <w:lang w:val="es-AR"/>
        </w:rPr>
        <w:t xml:space="preserve"> la persona que empleo a mi mandante y le brindaba las instrucciones respecto de las tareas que debía desarrollar en su jornada de trabajo, como así también quien le abonaba los salarios a </w:t>
      </w:r>
      <w:r w:rsidR="00BB716D">
        <w:rPr>
          <w:lang w:val="es-AR"/>
        </w:rPr>
        <w:t>la Sra. Acosta.</w:t>
      </w:r>
    </w:p>
    <w:p w14:paraId="3E6CB98C" w14:textId="77777777" w:rsidR="00484BE9" w:rsidRDefault="00484BE9" w:rsidP="00085BA4">
      <w:pPr>
        <w:spacing w:line="360" w:lineRule="auto"/>
        <w:ind w:firstLine="1416"/>
        <w:jc w:val="both"/>
        <w:rPr>
          <w:lang w:val="es-AR"/>
        </w:rPr>
      </w:pPr>
    </w:p>
    <w:p w14:paraId="5EB8DFBF" w14:textId="77777777" w:rsidR="00772F26" w:rsidRPr="00292711" w:rsidRDefault="00772F26" w:rsidP="008E3E16">
      <w:pPr>
        <w:autoSpaceDE w:val="0"/>
        <w:autoSpaceDN w:val="0"/>
        <w:adjustRightInd w:val="0"/>
        <w:spacing w:line="360" w:lineRule="auto"/>
        <w:ind w:firstLine="1416"/>
        <w:jc w:val="both"/>
        <w:rPr>
          <w:b/>
          <w:bCs/>
          <w:lang w:val="es-AR"/>
        </w:rPr>
      </w:pPr>
      <w:r w:rsidRPr="00292711">
        <w:rPr>
          <w:b/>
          <w:bCs/>
          <w:lang w:val="es-AR"/>
        </w:rPr>
        <w:t>(b) EL DESARROLLO DE LOS HECHOS.</w:t>
      </w:r>
    </w:p>
    <w:p w14:paraId="71038E71" w14:textId="28AE4C3A" w:rsidR="00703537" w:rsidRDefault="00772F26" w:rsidP="008E3E16">
      <w:pPr>
        <w:autoSpaceDE w:val="0"/>
        <w:autoSpaceDN w:val="0"/>
        <w:adjustRightInd w:val="0"/>
        <w:spacing w:line="360" w:lineRule="auto"/>
        <w:ind w:firstLine="1416"/>
        <w:jc w:val="both"/>
        <w:rPr>
          <w:lang w:val="es-AR"/>
        </w:rPr>
      </w:pPr>
      <w:r w:rsidRPr="00292711">
        <w:rPr>
          <w:b/>
          <w:lang w:val="es-AR"/>
        </w:rPr>
        <w:t>1</w:t>
      </w:r>
      <w:r w:rsidRPr="00292711">
        <w:rPr>
          <w:lang w:val="es-AR"/>
        </w:rPr>
        <w:t xml:space="preserve">- </w:t>
      </w:r>
      <w:r w:rsidR="00703537">
        <w:rPr>
          <w:lang w:val="es-AR"/>
        </w:rPr>
        <w:t>La actora comenzó a trabajar baj</w:t>
      </w:r>
      <w:r w:rsidR="00BB716D">
        <w:rPr>
          <w:lang w:val="es-AR"/>
        </w:rPr>
        <w:t>o</w:t>
      </w:r>
      <w:r w:rsidR="00703537">
        <w:rPr>
          <w:lang w:val="es-AR"/>
        </w:rPr>
        <w:t xml:space="preserve"> la dependencia de la demandada el día </w:t>
      </w:r>
      <w:r w:rsidR="00EA16E5">
        <w:rPr>
          <w:lang w:val="es-AR"/>
        </w:rPr>
        <w:t xml:space="preserve">03/04/2019 como ASISTENTA GERIATRICA, percibiendo en aquella oportunidad una remuneración mensual básica de $35.000.-, la cual era abonada en su totalidad EN NEGRO. </w:t>
      </w:r>
    </w:p>
    <w:p w14:paraId="064D70E0" w14:textId="77777777" w:rsidR="00EA16E5" w:rsidRDefault="00EA16E5" w:rsidP="008E3E16">
      <w:pPr>
        <w:autoSpaceDE w:val="0"/>
        <w:autoSpaceDN w:val="0"/>
        <w:adjustRightInd w:val="0"/>
        <w:spacing w:line="360" w:lineRule="auto"/>
        <w:ind w:firstLine="1416"/>
        <w:jc w:val="both"/>
        <w:rPr>
          <w:lang w:val="es-AR"/>
        </w:rPr>
      </w:pPr>
    </w:p>
    <w:p w14:paraId="16AAE152" w14:textId="2D856D50" w:rsidR="005D12D8" w:rsidRDefault="00EA16E5" w:rsidP="008E3E16">
      <w:pPr>
        <w:autoSpaceDE w:val="0"/>
        <w:autoSpaceDN w:val="0"/>
        <w:adjustRightInd w:val="0"/>
        <w:spacing w:line="360" w:lineRule="auto"/>
        <w:ind w:firstLine="1416"/>
        <w:jc w:val="both"/>
        <w:rPr>
          <w:lang w:val="es-AR"/>
        </w:rPr>
      </w:pPr>
      <w:r>
        <w:rPr>
          <w:lang w:val="es-AR"/>
        </w:rPr>
        <w:t xml:space="preserve">Con el transcurso de los </w:t>
      </w:r>
      <w:r w:rsidR="00BB716D">
        <w:rPr>
          <w:lang w:val="es-AR"/>
        </w:rPr>
        <w:t>meses</w:t>
      </w:r>
      <w:r>
        <w:rPr>
          <w:lang w:val="es-AR"/>
        </w:rPr>
        <w:t>, y como consecuencia de la responsabilidad</w:t>
      </w:r>
      <w:r w:rsidR="00E41D78">
        <w:rPr>
          <w:lang w:val="es-AR"/>
        </w:rPr>
        <w:t>, correcto desempeño</w:t>
      </w:r>
      <w:r>
        <w:rPr>
          <w:lang w:val="es-AR"/>
        </w:rPr>
        <w:t xml:space="preserve"> y dedicación de mi mandante en las tareas que le fueran encomendadas, </w:t>
      </w:r>
      <w:r w:rsidR="005D12D8">
        <w:rPr>
          <w:lang w:val="es-AR"/>
        </w:rPr>
        <w:t xml:space="preserve">sumados a los insistentes reclamos a fin de regularizar la relación laboral, </w:t>
      </w:r>
      <w:r>
        <w:rPr>
          <w:lang w:val="es-AR"/>
        </w:rPr>
        <w:t xml:space="preserve">en el mes de Junio 2020, más precisamente el día 10/06/2020, la demandada procedió a registrar </w:t>
      </w:r>
      <w:r w:rsidR="005D12D8">
        <w:rPr>
          <w:lang w:val="es-AR"/>
        </w:rPr>
        <w:t>el vínculo laboral habido con mi mandante</w:t>
      </w:r>
      <w:r>
        <w:rPr>
          <w:lang w:val="es-AR"/>
        </w:rPr>
        <w:t xml:space="preserve">. </w:t>
      </w:r>
    </w:p>
    <w:p w14:paraId="000E45B1" w14:textId="77777777" w:rsidR="005D12D8" w:rsidRDefault="005D12D8" w:rsidP="008E3E16">
      <w:pPr>
        <w:autoSpaceDE w:val="0"/>
        <w:autoSpaceDN w:val="0"/>
        <w:adjustRightInd w:val="0"/>
        <w:spacing w:line="360" w:lineRule="auto"/>
        <w:ind w:firstLine="1416"/>
        <w:jc w:val="both"/>
        <w:rPr>
          <w:lang w:val="es-AR"/>
        </w:rPr>
      </w:pPr>
    </w:p>
    <w:p w14:paraId="065D8EB5" w14:textId="13C76B16" w:rsidR="00EA16E5" w:rsidRPr="0089012F" w:rsidRDefault="0089012F" w:rsidP="008E3E16">
      <w:pPr>
        <w:autoSpaceDE w:val="0"/>
        <w:autoSpaceDN w:val="0"/>
        <w:adjustRightInd w:val="0"/>
        <w:spacing w:line="360" w:lineRule="auto"/>
        <w:ind w:firstLine="1416"/>
        <w:jc w:val="both"/>
        <w:rPr>
          <w:u w:val="single"/>
          <w:lang w:val="es-AR"/>
        </w:rPr>
      </w:pPr>
      <w:r w:rsidRPr="0089012F">
        <w:rPr>
          <w:u w:val="single"/>
          <w:lang w:val="es-AR"/>
        </w:rPr>
        <w:t>Al momento del distracto l</w:t>
      </w:r>
      <w:r w:rsidR="00EA16E5" w:rsidRPr="0089012F">
        <w:rPr>
          <w:u w:val="single"/>
          <w:lang w:val="es-AR"/>
        </w:rPr>
        <w:t>a remuneración mensual promedio percibida ascendió a $202.000.- de los cuales $182.000.- se encontraban parcialmente registrados en el recibo de haberes (Junio 2023) con más la suma sin registrar percibida EN NEGRO de $2</w:t>
      </w:r>
      <w:r w:rsidRPr="0089012F">
        <w:rPr>
          <w:u w:val="single"/>
          <w:lang w:val="es-AR"/>
        </w:rPr>
        <w:t>0</w:t>
      </w:r>
      <w:r w:rsidR="00EA16E5" w:rsidRPr="0089012F">
        <w:rPr>
          <w:u w:val="single"/>
          <w:lang w:val="es-AR"/>
        </w:rPr>
        <w:t>.000.- mensuales</w:t>
      </w:r>
      <w:r w:rsidR="005D12D8" w:rsidRPr="0089012F">
        <w:rPr>
          <w:u w:val="single"/>
          <w:lang w:val="es-AR"/>
        </w:rPr>
        <w:t>, realizando sus tareas en el horario de lunes a lunes de 6 a 22 horas, con un franco semanal rotativo.</w:t>
      </w:r>
    </w:p>
    <w:p w14:paraId="62DA35B5" w14:textId="3C52A293" w:rsidR="00772F26" w:rsidRDefault="00772F26" w:rsidP="00BE5CC9">
      <w:pPr>
        <w:autoSpaceDE w:val="0"/>
        <w:autoSpaceDN w:val="0"/>
        <w:adjustRightInd w:val="0"/>
        <w:spacing w:line="360" w:lineRule="auto"/>
        <w:jc w:val="both"/>
        <w:rPr>
          <w:lang w:val="es-AR"/>
        </w:rPr>
      </w:pPr>
    </w:p>
    <w:p w14:paraId="73540D58" w14:textId="679984E9" w:rsidR="005D12D8" w:rsidRDefault="00D16049" w:rsidP="00D16049">
      <w:pPr>
        <w:spacing w:line="360" w:lineRule="auto"/>
        <w:ind w:firstLine="1418"/>
        <w:jc w:val="both"/>
        <w:rPr>
          <w:color w:val="000000"/>
          <w:lang w:val="es-AR"/>
        </w:rPr>
      </w:pPr>
      <w:r w:rsidRPr="00EE0BB7">
        <w:rPr>
          <w:color w:val="000000"/>
          <w:lang w:val="es-AR"/>
        </w:rPr>
        <w:t xml:space="preserve">La celebración </w:t>
      </w:r>
      <w:r w:rsidR="005D12D8">
        <w:rPr>
          <w:color w:val="000000"/>
          <w:lang w:val="es-AR"/>
        </w:rPr>
        <w:t xml:space="preserve">y el continuo desarrollo </w:t>
      </w:r>
      <w:r w:rsidRPr="00EE0BB7">
        <w:rPr>
          <w:color w:val="000000"/>
          <w:lang w:val="es-AR"/>
        </w:rPr>
        <w:t xml:space="preserve">del contrato laboral </w:t>
      </w:r>
      <w:r>
        <w:rPr>
          <w:color w:val="000000"/>
          <w:lang w:val="es-AR"/>
        </w:rPr>
        <w:t xml:space="preserve">entre </w:t>
      </w:r>
      <w:r w:rsidR="005D12D8">
        <w:rPr>
          <w:color w:val="000000"/>
          <w:lang w:val="es-AR"/>
        </w:rPr>
        <w:t xml:space="preserve">la demandada y </w:t>
      </w:r>
      <w:r>
        <w:rPr>
          <w:color w:val="000000"/>
          <w:lang w:val="es-AR"/>
        </w:rPr>
        <w:t xml:space="preserve">mi mandante ocurrió </w:t>
      </w:r>
      <w:r w:rsidR="005D12D8">
        <w:rPr>
          <w:color w:val="000000"/>
          <w:lang w:val="es-AR"/>
        </w:rPr>
        <w:t xml:space="preserve">en la calle Nuñez 5346, CABA establecimiento cuya denominación de fantasía es </w:t>
      </w:r>
      <w:r w:rsidR="005D12D8" w:rsidRPr="005D12D8">
        <w:rPr>
          <w:i/>
          <w:iCs/>
          <w:color w:val="000000"/>
          <w:lang w:val="es-AR"/>
        </w:rPr>
        <w:t>“El Jardín de los Abuelos”</w:t>
      </w:r>
      <w:r w:rsidR="005D12D8">
        <w:rPr>
          <w:color w:val="000000"/>
          <w:lang w:val="es-AR"/>
        </w:rPr>
        <w:t xml:space="preserve"> </w:t>
      </w:r>
      <w:r w:rsidR="00681259" w:rsidRPr="00681259">
        <w:rPr>
          <w:color w:val="000000"/>
          <w:lang w:val="es-AR"/>
        </w:rPr>
        <w:t xml:space="preserve">en donde </w:t>
      </w:r>
      <w:r w:rsidR="005D12D8">
        <w:rPr>
          <w:color w:val="000000"/>
          <w:lang w:val="es-AR"/>
        </w:rPr>
        <w:t>la Sra. Acosta realizó sus tareas como ASISTENTA GERIATRICA</w:t>
      </w:r>
      <w:r w:rsidR="0089012F">
        <w:rPr>
          <w:color w:val="000000"/>
          <w:lang w:val="es-AR"/>
        </w:rPr>
        <w:t>.</w:t>
      </w:r>
    </w:p>
    <w:p w14:paraId="20181F28" w14:textId="77777777" w:rsidR="005D12D8" w:rsidRDefault="005D12D8" w:rsidP="00D16049">
      <w:pPr>
        <w:spacing w:line="360" w:lineRule="auto"/>
        <w:ind w:firstLine="1418"/>
        <w:jc w:val="both"/>
        <w:rPr>
          <w:color w:val="000000"/>
          <w:lang w:val="es-AR"/>
        </w:rPr>
      </w:pPr>
    </w:p>
    <w:p w14:paraId="637BD383" w14:textId="10AE599E" w:rsidR="00CA73F4" w:rsidRDefault="00E41D78" w:rsidP="008E3E16">
      <w:pPr>
        <w:autoSpaceDE w:val="0"/>
        <w:autoSpaceDN w:val="0"/>
        <w:adjustRightInd w:val="0"/>
        <w:spacing w:line="360" w:lineRule="auto"/>
        <w:ind w:firstLine="1416"/>
        <w:jc w:val="both"/>
      </w:pPr>
      <w:r>
        <w:t>Reitero, la real fecha de ingreso de la actora ha sido el día 10/04/2019, y no aquella que se encuentra asentada en sus recibos de haberes, puesto que a pesar de registrar – de modo deficiente – el vínculo laboral, la demandada no reconoció ni inscribió la verdadera fecha de ingreso de ACOSTA, como así tampoco la real remuneración percibida.</w:t>
      </w:r>
    </w:p>
    <w:p w14:paraId="478950DE" w14:textId="07EFA0B3" w:rsidR="00CA73F4" w:rsidRDefault="00CA73F4" w:rsidP="00F8455D">
      <w:pPr>
        <w:autoSpaceDE w:val="0"/>
        <w:autoSpaceDN w:val="0"/>
        <w:adjustRightInd w:val="0"/>
        <w:spacing w:line="360" w:lineRule="auto"/>
        <w:jc w:val="both"/>
      </w:pPr>
    </w:p>
    <w:p w14:paraId="17DC2566" w14:textId="6B42856D" w:rsidR="00772F26" w:rsidRPr="00292711" w:rsidRDefault="00F8455D" w:rsidP="00CA73F4">
      <w:pPr>
        <w:autoSpaceDE w:val="0"/>
        <w:autoSpaceDN w:val="0"/>
        <w:adjustRightInd w:val="0"/>
        <w:spacing w:line="360" w:lineRule="auto"/>
        <w:ind w:firstLine="1416"/>
        <w:jc w:val="both"/>
        <w:rPr>
          <w:lang w:val="es-AR"/>
        </w:rPr>
      </w:pPr>
      <w:r>
        <w:rPr>
          <w:lang w:val="es-AR"/>
        </w:rPr>
        <w:t>P</w:t>
      </w:r>
      <w:r w:rsidR="00772F26" w:rsidRPr="00085BA4">
        <w:rPr>
          <w:lang w:val="es-AR"/>
        </w:rPr>
        <w:t xml:space="preserve">ara evitar los mayores costos y contingencias que significa para </w:t>
      </w:r>
      <w:r w:rsidR="00E41D78">
        <w:rPr>
          <w:b/>
          <w:bCs/>
        </w:rPr>
        <w:t>ANA MARIA VICENTE</w:t>
      </w:r>
      <w:r w:rsidR="00772F26" w:rsidRPr="00085BA4">
        <w:rPr>
          <w:b/>
          <w:lang w:val="es-AR"/>
        </w:rPr>
        <w:t xml:space="preserve"> </w:t>
      </w:r>
      <w:r w:rsidR="00772F26" w:rsidRPr="00085BA4">
        <w:rPr>
          <w:lang w:val="es-AR"/>
        </w:rPr>
        <w:t xml:space="preserve">denunciar los salarios que abonaban a los trabajadores y registrar los mismos, </w:t>
      </w:r>
      <w:r w:rsidR="0045190F">
        <w:rPr>
          <w:lang w:val="es-AR"/>
        </w:rPr>
        <w:t>abonaban a</w:t>
      </w:r>
      <w:r w:rsidR="009B3194">
        <w:rPr>
          <w:lang w:val="es-AR"/>
        </w:rPr>
        <w:t xml:space="preserve"> </w:t>
      </w:r>
      <w:r w:rsidR="0045190F">
        <w:rPr>
          <w:lang w:val="es-AR"/>
        </w:rPr>
        <w:t>l</w:t>
      </w:r>
      <w:r w:rsidR="009B3194">
        <w:rPr>
          <w:lang w:val="es-AR"/>
        </w:rPr>
        <w:t>a</w:t>
      </w:r>
      <w:r w:rsidR="0045190F">
        <w:rPr>
          <w:lang w:val="es-AR"/>
        </w:rPr>
        <w:t xml:space="preserve"> actor</w:t>
      </w:r>
      <w:r w:rsidR="009B3194">
        <w:rPr>
          <w:lang w:val="es-AR"/>
        </w:rPr>
        <w:t>a</w:t>
      </w:r>
      <w:r w:rsidR="00772F26" w:rsidRPr="00085BA4">
        <w:rPr>
          <w:lang w:val="es-AR"/>
        </w:rPr>
        <w:t xml:space="preserve"> </w:t>
      </w:r>
      <w:r w:rsidR="00E41D78">
        <w:rPr>
          <w:lang w:val="es-AR"/>
        </w:rPr>
        <w:t xml:space="preserve">una proporción de </w:t>
      </w:r>
      <w:r w:rsidR="00765CF8">
        <w:rPr>
          <w:lang w:val="es-AR"/>
        </w:rPr>
        <w:t>su salario que ascendía a</w:t>
      </w:r>
      <w:r>
        <w:rPr>
          <w:lang w:val="es-AR"/>
        </w:rPr>
        <w:t xml:space="preserve"> $</w:t>
      </w:r>
      <w:r w:rsidR="00E41D78">
        <w:rPr>
          <w:lang w:val="es-AR"/>
        </w:rPr>
        <w:t>2.000</w:t>
      </w:r>
      <w:r>
        <w:rPr>
          <w:lang w:val="es-AR"/>
        </w:rPr>
        <w:t xml:space="preserve"> </w:t>
      </w:r>
      <w:r w:rsidR="00E41D78">
        <w:rPr>
          <w:lang w:val="es-AR"/>
        </w:rPr>
        <w:t xml:space="preserve">mensuales </w:t>
      </w:r>
      <w:r>
        <w:rPr>
          <w:lang w:val="es-AR"/>
        </w:rPr>
        <w:t>sin registrar</w:t>
      </w:r>
      <w:r w:rsidR="00772F26" w:rsidRPr="00085BA4">
        <w:rPr>
          <w:lang w:val="es-AR"/>
        </w:rPr>
        <w:t xml:space="preserve">, en contraposición con lo normado en el Art. 140 LCT y Art. 10 de la Ley de Empleo, constituyendo dichas maniobras un claro </w:t>
      </w:r>
      <w:r w:rsidR="00772F26" w:rsidRPr="00085BA4">
        <w:rPr>
          <w:b/>
          <w:bCs/>
          <w:lang w:val="es-AR"/>
        </w:rPr>
        <w:t>fraude laboral</w:t>
      </w:r>
      <w:r w:rsidR="00772F26" w:rsidRPr="00085BA4">
        <w:rPr>
          <w:lang w:val="es-AR"/>
        </w:rPr>
        <w:t xml:space="preserve"> en perjuicio de los trabajadores</w:t>
      </w:r>
      <w:r w:rsidR="009B3194">
        <w:rPr>
          <w:lang w:val="es-AR"/>
        </w:rPr>
        <w:t>, en este caso mi mandante.</w:t>
      </w:r>
    </w:p>
    <w:p w14:paraId="6A8A57A6" w14:textId="77777777" w:rsidR="00772F26" w:rsidRPr="00292711" w:rsidRDefault="00772F26" w:rsidP="00F8455D">
      <w:pPr>
        <w:autoSpaceDE w:val="0"/>
        <w:autoSpaceDN w:val="0"/>
        <w:adjustRightInd w:val="0"/>
        <w:spacing w:line="360" w:lineRule="auto"/>
        <w:jc w:val="both"/>
        <w:rPr>
          <w:lang w:val="es-AR"/>
        </w:rPr>
      </w:pPr>
    </w:p>
    <w:p w14:paraId="638286D2" w14:textId="60B40173" w:rsidR="00772F26" w:rsidRDefault="00F8455D" w:rsidP="00F8455D">
      <w:pPr>
        <w:autoSpaceDE w:val="0"/>
        <w:autoSpaceDN w:val="0"/>
        <w:adjustRightInd w:val="0"/>
        <w:spacing w:line="360" w:lineRule="auto"/>
        <w:ind w:firstLine="1416"/>
        <w:jc w:val="both"/>
        <w:rPr>
          <w:lang w:val="es-AR"/>
        </w:rPr>
      </w:pPr>
      <w:r w:rsidRPr="0089012F">
        <w:rPr>
          <w:lang w:val="es-AR"/>
        </w:rPr>
        <w:t>Dicha suma, abonada</w:t>
      </w:r>
      <w:r w:rsidR="00772F26" w:rsidRPr="0089012F">
        <w:rPr>
          <w:lang w:val="es-AR"/>
        </w:rPr>
        <w:t xml:space="preserve"> en </w:t>
      </w:r>
      <w:r w:rsidR="00772F26" w:rsidRPr="0089012F">
        <w:rPr>
          <w:b/>
          <w:bCs/>
          <w:lang w:val="es-AR"/>
        </w:rPr>
        <w:t>“NEGRO”</w:t>
      </w:r>
      <w:r w:rsidR="00772F26" w:rsidRPr="0089012F">
        <w:rPr>
          <w:lang w:val="es-AR"/>
        </w:rPr>
        <w:t xml:space="preserve">, se instrumentaba mediante </w:t>
      </w:r>
      <w:r w:rsidR="0089012F" w:rsidRPr="0089012F">
        <w:rPr>
          <w:lang w:val="es-AR"/>
        </w:rPr>
        <w:t>pagos en mano</w:t>
      </w:r>
      <w:r w:rsidR="00772F26" w:rsidRPr="0089012F">
        <w:rPr>
          <w:lang w:val="es-AR"/>
        </w:rPr>
        <w:t xml:space="preserve"> que mensualmente </w:t>
      </w:r>
      <w:r w:rsidRPr="0089012F">
        <w:rPr>
          <w:lang w:val="es-AR"/>
        </w:rPr>
        <w:t xml:space="preserve">recibía mi mandante de parte </w:t>
      </w:r>
      <w:r w:rsidR="00E41D78" w:rsidRPr="0089012F">
        <w:rPr>
          <w:lang w:val="es-AR"/>
        </w:rPr>
        <w:t>la demandada.</w:t>
      </w:r>
    </w:p>
    <w:p w14:paraId="0BB18AC3" w14:textId="3AC83BD4" w:rsidR="00DC4008" w:rsidRPr="00292711" w:rsidRDefault="00DC4008" w:rsidP="00E41D78">
      <w:pPr>
        <w:autoSpaceDE w:val="0"/>
        <w:autoSpaceDN w:val="0"/>
        <w:adjustRightInd w:val="0"/>
        <w:spacing w:line="360" w:lineRule="auto"/>
        <w:jc w:val="both"/>
        <w:rPr>
          <w:lang w:val="es-AR"/>
        </w:rPr>
      </w:pPr>
    </w:p>
    <w:p w14:paraId="644CCE30" w14:textId="7205A141" w:rsidR="00F04E57" w:rsidRDefault="00F04E57" w:rsidP="005F5B10">
      <w:pPr>
        <w:autoSpaceDE w:val="0"/>
        <w:autoSpaceDN w:val="0"/>
        <w:adjustRightInd w:val="0"/>
        <w:spacing w:line="360" w:lineRule="auto"/>
        <w:ind w:firstLine="1416"/>
        <w:jc w:val="both"/>
        <w:rPr>
          <w:lang w:val="es-AR"/>
        </w:rPr>
      </w:pPr>
      <w:r>
        <w:rPr>
          <w:lang w:val="es-AR"/>
        </w:rPr>
        <w:t xml:space="preserve">Desde el </w:t>
      </w:r>
      <w:r w:rsidR="00F8455D">
        <w:rPr>
          <w:lang w:val="es-AR"/>
        </w:rPr>
        <w:t>comienzo de la relación laboral l</w:t>
      </w:r>
      <w:r>
        <w:rPr>
          <w:lang w:val="es-AR"/>
        </w:rPr>
        <w:t>a</w:t>
      </w:r>
      <w:r w:rsidR="00F8455D">
        <w:rPr>
          <w:lang w:val="es-AR"/>
        </w:rPr>
        <w:t xml:space="preserve"> demandad</w:t>
      </w:r>
      <w:r>
        <w:rPr>
          <w:lang w:val="es-AR"/>
        </w:rPr>
        <w:t>a</w:t>
      </w:r>
      <w:r w:rsidR="00F8455D">
        <w:rPr>
          <w:lang w:val="es-AR"/>
        </w:rPr>
        <w:t xml:space="preserve"> había prometido a mi mandante que próximamente se regularizaría y registraría la relación laboral que unía a las partes. Sin perjuicio de ello</w:t>
      </w:r>
      <w:r w:rsidR="009B3194">
        <w:rPr>
          <w:lang w:val="es-AR"/>
        </w:rPr>
        <w:t>,</w:t>
      </w:r>
      <w:r w:rsidR="00F8455D">
        <w:rPr>
          <w:lang w:val="es-AR"/>
        </w:rPr>
        <w:t xml:space="preserve"> el tiempo pasaba y esto no sucedía.</w:t>
      </w:r>
      <w:r w:rsidR="00772F26" w:rsidRPr="00292711">
        <w:rPr>
          <w:lang w:val="es-AR"/>
        </w:rPr>
        <w:t xml:space="preserve"> </w:t>
      </w:r>
      <w:r>
        <w:rPr>
          <w:lang w:val="es-AR"/>
        </w:rPr>
        <w:t xml:space="preserve">Luego de la registración parcial y deficiente, la actora </w:t>
      </w:r>
      <w:r w:rsidR="00772F26" w:rsidRPr="00292711">
        <w:rPr>
          <w:lang w:val="es-AR"/>
        </w:rPr>
        <w:t>había requerido a su empleador</w:t>
      </w:r>
      <w:r>
        <w:rPr>
          <w:lang w:val="es-AR"/>
        </w:rPr>
        <w:t>a</w:t>
      </w:r>
      <w:r w:rsidR="0070714A">
        <w:rPr>
          <w:lang w:val="es-AR"/>
        </w:rPr>
        <w:t xml:space="preserve"> </w:t>
      </w:r>
      <w:r w:rsidR="00772F26" w:rsidRPr="00292711">
        <w:rPr>
          <w:lang w:val="es-AR"/>
        </w:rPr>
        <w:t>que se registraran esas sumas que percibía en negro en su salario,</w:t>
      </w:r>
      <w:r w:rsidR="00F8455D">
        <w:rPr>
          <w:lang w:val="es-AR"/>
        </w:rPr>
        <w:t xml:space="preserve"> </w:t>
      </w:r>
      <w:r w:rsidR="00772F26" w:rsidRPr="00292711">
        <w:rPr>
          <w:lang w:val="es-AR"/>
        </w:rPr>
        <w:t>pero a ello hi</w:t>
      </w:r>
      <w:r>
        <w:rPr>
          <w:lang w:val="es-AR"/>
        </w:rPr>
        <w:t>zo</w:t>
      </w:r>
      <w:r w:rsidR="00772F26" w:rsidRPr="00292711">
        <w:rPr>
          <w:lang w:val="es-AR"/>
        </w:rPr>
        <w:t xml:space="preserve"> oídos sordos</w:t>
      </w:r>
      <w:r>
        <w:rPr>
          <w:lang w:val="es-AR"/>
        </w:rPr>
        <w:t xml:space="preserve">, realizando una registración defectuosa e insuficiente, que le ha ocasionado una seria de perjuicios (ej. Obtención de créditos de menor valor, deficientes aportes jubilatorios, concreción de proyectos, etc.) </w:t>
      </w:r>
    </w:p>
    <w:p w14:paraId="12062B3A" w14:textId="77777777" w:rsidR="00F04E57" w:rsidRDefault="00F04E57" w:rsidP="005F5B10">
      <w:pPr>
        <w:autoSpaceDE w:val="0"/>
        <w:autoSpaceDN w:val="0"/>
        <w:adjustRightInd w:val="0"/>
        <w:spacing w:line="360" w:lineRule="auto"/>
        <w:ind w:firstLine="1416"/>
        <w:jc w:val="both"/>
        <w:rPr>
          <w:lang w:val="es-AR"/>
        </w:rPr>
      </w:pPr>
    </w:p>
    <w:p w14:paraId="03DEDB00" w14:textId="2855EC22" w:rsidR="00223890" w:rsidRDefault="00223890" w:rsidP="00223890">
      <w:pPr>
        <w:spacing w:after="324" w:line="360" w:lineRule="auto"/>
        <w:ind w:firstLine="1416"/>
        <w:jc w:val="both"/>
        <w:rPr>
          <w:color w:val="000000"/>
        </w:rPr>
      </w:pPr>
      <w:r>
        <w:rPr>
          <w:color w:val="000000"/>
        </w:rPr>
        <w:t xml:space="preserve">Así las cosas, y sin perjuicio de las </w:t>
      </w:r>
      <w:r w:rsidR="002D618C">
        <w:rPr>
          <w:color w:val="000000"/>
        </w:rPr>
        <w:t>deficientes</w:t>
      </w:r>
      <w:r>
        <w:rPr>
          <w:color w:val="000000"/>
        </w:rPr>
        <w:t xml:space="preserve"> condiciones en las que debía laborar, </w:t>
      </w:r>
      <w:r w:rsidR="00DC4008">
        <w:rPr>
          <w:color w:val="000000"/>
        </w:rPr>
        <w:t>l</w:t>
      </w:r>
      <w:r w:rsidR="002D618C">
        <w:rPr>
          <w:color w:val="000000"/>
        </w:rPr>
        <w:t>a</w:t>
      </w:r>
      <w:r>
        <w:rPr>
          <w:color w:val="000000"/>
        </w:rPr>
        <w:t xml:space="preserve"> actor</w:t>
      </w:r>
      <w:r w:rsidR="002D618C">
        <w:rPr>
          <w:color w:val="000000"/>
        </w:rPr>
        <w:t>a</w:t>
      </w:r>
      <w:r w:rsidR="00DC4008">
        <w:rPr>
          <w:color w:val="000000"/>
        </w:rPr>
        <w:t xml:space="preserve"> soportó</w:t>
      </w:r>
      <w:r w:rsidRPr="00A61756">
        <w:rPr>
          <w:color w:val="000000"/>
        </w:rPr>
        <w:t xml:space="preserve"> estoicamente todos estos manejos </w:t>
      </w:r>
      <w:r>
        <w:rPr>
          <w:color w:val="000000"/>
        </w:rPr>
        <w:t>de la empresa</w:t>
      </w:r>
      <w:r w:rsidRPr="00A61756">
        <w:rPr>
          <w:color w:val="000000"/>
        </w:rPr>
        <w:t xml:space="preserve"> durante </w:t>
      </w:r>
      <w:r>
        <w:rPr>
          <w:color w:val="000000"/>
        </w:rPr>
        <w:t>el lapso que duró la relación laboral</w:t>
      </w:r>
      <w:r w:rsidRPr="00A61756">
        <w:rPr>
          <w:color w:val="000000"/>
        </w:rPr>
        <w:t xml:space="preserve"> debido a su necesidad de empleo. No podrá ser ajeno a V.S. que mientras subsista el temor al desempleo, l</w:t>
      </w:r>
      <w:r w:rsidR="00291B0D">
        <w:rPr>
          <w:color w:val="000000"/>
        </w:rPr>
        <w:t>a</w:t>
      </w:r>
      <w:r w:rsidRPr="00A61756">
        <w:rPr>
          <w:color w:val="000000"/>
        </w:rPr>
        <w:t xml:space="preserve"> trabajador</w:t>
      </w:r>
      <w:r w:rsidR="00291B0D">
        <w:rPr>
          <w:color w:val="000000"/>
        </w:rPr>
        <w:t>a</w:t>
      </w:r>
      <w:r w:rsidRPr="00A61756">
        <w:rPr>
          <w:color w:val="000000"/>
        </w:rPr>
        <w:t xml:space="preserve"> silenciará sus problemas, incluso de salud, ya que exponerse a las represalias de su empleador</w:t>
      </w:r>
      <w:r w:rsidR="00291B0D">
        <w:rPr>
          <w:color w:val="000000"/>
        </w:rPr>
        <w:t>a</w:t>
      </w:r>
      <w:r w:rsidRPr="00A61756">
        <w:rPr>
          <w:color w:val="000000"/>
        </w:rPr>
        <w:t xml:space="preserve"> le puede ocasionar la pérdida de ingresos </w:t>
      </w:r>
      <w:r w:rsidR="00DC4008">
        <w:rPr>
          <w:color w:val="000000"/>
        </w:rPr>
        <w:t>n</w:t>
      </w:r>
      <w:r w:rsidRPr="00A61756">
        <w:rPr>
          <w:color w:val="000000"/>
        </w:rPr>
        <w:t>ecesarios a la subsistencia personal y familiar.</w:t>
      </w:r>
      <w:r w:rsidR="00F8455D">
        <w:rPr>
          <w:color w:val="000000"/>
        </w:rPr>
        <w:t xml:space="preserve"> </w:t>
      </w:r>
    </w:p>
    <w:p w14:paraId="17844E64" w14:textId="1419C591" w:rsidR="00DC4008" w:rsidRDefault="0070714A" w:rsidP="00223890">
      <w:pPr>
        <w:spacing w:after="324" w:line="360" w:lineRule="auto"/>
        <w:ind w:firstLine="1416"/>
        <w:jc w:val="both"/>
        <w:rPr>
          <w:color w:val="000000"/>
        </w:rPr>
      </w:pPr>
      <w:r>
        <w:rPr>
          <w:color w:val="000000"/>
        </w:rPr>
        <w:t>Mi mandante siempre se manejó con absoluta buena fe con su empleador</w:t>
      </w:r>
      <w:r w:rsidR="00291B0D">
        <w:rPr>
          <w:color w:val="000000"/>
        </w:rPr>
        <w:t>a</w:t>
      </w:r>
      <w:r>
        <w:rPr>
          <w:color w:val="000000"/>
        </w:rPr>
        <w:t>,</w:t>
      </w:r>
      <w:r w:rsidR="00F8455D">
        <w:rPr>
          <w:color w:val="000000"/>
        </w:rPr>
        <w:t xml:space="preserve"> </w:t>
      </w:r>
      <w:r>
        <w:rPr>
          <w:color w:val="000000"/>
        </w:rPr>
        <w:t>sin perjuicio de lo cual aquell</w:t>
      </w:r>
      <w:r w:rsidR="00291B0D">
        <w:rPr>
          <w:color w:val="000000"/>
        </w:rPr>
        <w:t>a</w:t>
      </w:r>
      <w:r>
        <w:rPr>
          <w:color w:val="000000"/>
        </w:rPr>
        <w:t xml:space="preserve"> JAMAS cumpli</w:t>
      </w:r>
      <w:r w:rsidR="00291B0D">
        <w:rPr>
          <w:color w:val="000000"/>
        </w:rPr>
        <w:t>ó</w:t>
      </w:r>
      <w:r>
        <w:rPr>
          <w:color w:val="000000"/>
        </w:rPr>
        <w:t xml:space="preserve"> con sus promesas de correcta registración de la relación laboral</w:t>
      </w:r>
      <w:r w:rsidR="00E16463">
        <w:rPr>
          <w:color w:val="000000"/>
        </w:rPr>
        <w:t xml:space="preserve"> y asimismo </w:t>
      </w:r>
      <w:r w:rsidR="00291B0D">
        <w:rPr>
          <w:color w:val="000000"/>
        </w:rPr>
        <w:t xml:space="preserve">en el mes de </w:t>
      </w:r>
      <w:proofErr w:type="gramStart"/>
      <w:r w:rsidR="00291B0D">
        <w:rPr>
          <w:color w:val="000000"/>
        </w:rPr>
        <w:t>Agosto</w:t>
      </w:r>
      <w:proofErr w:type="gramEnd"/>
      <w:r w:rsidR="00291B0D">
        <w:rPr>
          <w:color w:val="000000"/>
        </w:rPr>
        <w:t xml:space="preserve"> de 2023 le impidieron sin justificación ni motivo alguno el ingreso a su puesto de trabajo. </w:t>
      </w:r>
      <w:r>
        <w:rPr>
          <w:color w:val="000000"/>
        </w:rPr>
        <w:t>Es por ello, y cansa</w:t>
      </w:r>
      <w:r w:rsidR="00E35043">
        <w:rPr>
          <w:color w:val="000000"/>
        </w:rPr>
        <w:t>da</w:t>
      </w:r>
      <w:r>
        <w:rPr>
          <w:color w:val="000000"/>
        </w:rPr>
        <w:t xml:space="preserve"> de tantas maniobras evasivas por parte de l</w:t>
      </w:r>
      <w:r w:rsidR="00291B0D">
        <w:rPr>
          <w:color w:val="000000"/>
        </w:rPr>
        <w:t>a</w:t>
      </w:r>
      <w:r>
        <w:rPr>
          <w:color w:val="000000"/>
        </w:rPr>
        <w:t xml:space="preserve"> demandad</w:t>
      </w:r>
      <w:r w:rsidR="00291B0D">
        <w:rPr>
          <w:color w:val="000000"/>
        </w:rPr>
        <w:t>a y sin obtener respuesta alguna respecto del impedimento injustificado a su lugar de trabajo,</w:t>
      </w:r>
      <w:r>
        <w:rPr>
          <w:color w:val="000000"/>
        </w:rPr>
        <w:t xml:space="preserve"> en fecha </w:t>
      </w:r>
      <w:r w:rsidR="00291B0D">
        <w:rPr>
          <w:color w:val="000000"/>
        </w:rPr>
        <w:t xml:space="preserve">18/08/2023, mi mandante </w:t>
      </w:r>
      <w:r>
        <w:rPr>
          <w:color w:val="000000"/>
        </w:rPr>
        <w:t xml:space="preserve">envió un telegrama a </w:t>
      </w:r>
      <w:r w:rsidR="00291B0D">
        <w:rPr>
          <w:color w:val="000000"/>
        </w:rPr>
        <w:t>su empleadora</w:t>
      </w:r>
      <w:r>
        <w:rPr>
          <w:color w:val="000000"/>
        </w:rPr>
        <w:t xml:space="preserve"> a fin de que registrara</w:t>
      </w:r>
      <w:r w:rsidR="00291B0D">
        <w:rPr>
          <w:color w:val="000000"/>
        </w:rPr>
        <w:t xml:space="preserve"> la correcta y real fecha de ingreso,</w:t>
      </w:r>
      <w:r>
        <w:rPr>
          <w:color w:val="000000"/>
        </w:rPr>
        <w:t xml:space="preserve"> la totalidad de su salario</w:t>
      </w:r>
      <w:r w:rsidR="00291B0D">
        <w:rPr>
          <w:color w:val="000000"/>
        </w:rPr>
        <w:t xml:space="preserve"> y aclarar la situación laboral atento a </w:t>
      </w:r>
      <w:r w:rsidR="004B6ADA">
        <w:rPr>
          <w:color w:val="000000"/>
        </w:rPr>
        <w:t xml:space="preserve">la negativa de tareas y el impedimento </w:t>
      </w:r>
      <w:r w:rsidR="00E35043">
        <w:rPr>
          <w:color w:val="000000"/>
        </w:rPr>
        <w:t xml:space="preserve">de ingreso </w:t>
      </w:r>
      <w:r w:rsidR="004B6ADA">
        <w:rPr>
          <w:color w:val="000000"/>
        </w:rPr>
        <w:t>a su puesto de trabajo desde el 11/08/23</w:t>
      </w:r>
      <w:r w:rsidR="00E16463">
        <w:rPr>
          <w:color w:val="000000"/>
        </w:rPr>
        <w:t>,</w:t>
      </w:r>
      <w:r>
        <w:rPr>
          <w:color w:val="000000"/>
        </w:rPr>
        <w:t xml:space="preserve"> conforme se transcribe a continuación:</w:t>
      </w:r>
    </w:p>
    <w:p w14:paraId="5FE9C093" w14:textId="22A0038F" w:rsidR="004B6ADA" w:rsidRPr="004B6ADA" w:rsidRDefault="00304FA1" w:rsidP="004B6ADA">
      <w:pPr>
        <w:jc w:val="both"/>
        <w:rPr>
          <w:rFonts w:ascii="Book Antiqua" w:hAnsi="Book Antiqua"/>
          <w:lang w:val="es-AR"/>
        </w:rPr>
      </w:pPr>
      <w:r>
        <w:rPr>
          <w:rFonts w:ascii="Book Antiqua" w:hAnsi="Book Antiqua"/>
          <w:lang w:val="es-AR"/>
        </w:rPr>
        <w:t>“</w:t>
      </w:r>
      <w:r w:rsidR="004B6ADA" w:rsidRPr="004B6ADA">
        <w:rPr>
          <w:rFonts w:ascii="Book Antiqua" w:hAnsi="Book Antiqua"/>
          <w:lang w:val="es-AR"/>
        </w:rPr>
        <w:t>Ciudad de Buenos Aires, Agosto 18 de 2023.</w:t>
      </w:r>
    </w:p>
    <w:p w14:paraId="258DB985" w14:textId="707BF24B" w:rsidR="004B6ADA" w:rsidRPr="004B6ADA" w:rsidRDefault="004B6ADA" w:rsidP="004B6ADA">
      <w:pPr>
        <w:jc w:val="both"/>
        <w:rPr>
          <w:rFonts w:ascii="Book Antiqua" w:hAnsi="Book Antiqua"/>
          <w:lang w:val="es-AR"/>
        </w:rPr>
      </w:pPr>
      <w:r w:rsidRPr="004B6ADA">
        <w:rPr>
          <w:rFonts w:ascii="Book Antiqua" w:hAnsi="Book Antiqua"/>
          <w:lang w:val="es-AR"/>
        </w:rPr>
        <w:t xml:space="preserve">1- Me dirijo a Ud. a los fines intimarlo para que en plazo perentorio de ley arbitre los medios para que se regularice y proceda a registrar mi situación previsional y laboral en los términos de la LCT, Art. 11 Ley 24.013, conc. y modif., respecto a los pagos no registrados abonados "en negro" a la suscripta, en virtud que desde el comienzo de la relación laboral con VICENTE ANA MARIA- - el vínculo laboral </w:t>
      </w:r>
      <w:r>
        <w:rPr>
          <w:rFonts w:ascii="Book Antiqua" w:hAnsi="Book Antiqua"/>
          <w:lang w:val="es-AR"/>
        </w:rPr>
        <w:t>h</w:t>
      </w:r>
      <w:r w:rsidRPr="004B6ADA">
        <w:rPr>
          <w:rFonts w:ascii="Book Antiqua" w:hAnsi="Book Antiqua"/>
          <w:lang w:val="es-AR"/>
        </w:rPr>
        <w:t>a estado registrado de modo defectuoso en contra de lo prescrito por la ley laboral, percibiendo la suma de 530.000 en negro sin registrar.</w:t>
      </w:r>
    </w:p>
    <w:p w14:paraId="4912EF4B" w14:textId="4E3D08AA" w:rsidR="004B6ADA" w:rsidRPr="004B6ADA" w:rsidRDefault="004B6ADA" w:rsidP="004B6ADA">
      <w:pPr>
        <w:jc w:val="both"/>
        <w:rPr>
          <w:rFonts w:ascii="Book Antiqua" w:hAnsi="Book Antiqua"/>
          <w:lang w:val="es-AR"/>
        </w:rPr>
      </w:pPr>
      <w:r w:rsidRPr="004B6ADA">
        <w:rPr>
          <w:rFonts w:ascii="Book Antiqua" w:hAnsi="Book Antiqua"/>
          <w:lang w:val="es-AR"/>
        </w:rPr>
        <w:t>Asimismo el vínculo estuvo TOTALMENTE sin registrar desde el 03/04/2019 hasta el pasado 10/06/2020 oportunidad en la cual se emitió e emitir recibo de sueldo sin consignar la REAL antigüedad. Asimis</w:t>
      </w:r>
      <w:r>
        <w:rPr>
          <w:rFonts w:ascii="Book Antiqua" w:hAnsi="Book Antiqua"/>
          <w:lang w:val="es-AR"/>
        </w:rPr>
        <w:t>m</w:t>
      </w:r>
      <w:r w:rsidRPr="004B6ADA">
        <w:rPr>
          <w:rFonts w:ascii="Book Antiqua" w:hAnsi="Book Antiqua"/>
          <w:lang w:val="es-AR"/>
        </w:rPr>
        <w:t>o, lo íntimo plazo 48 hs aclare situación laboral- brinde tareas y permita acceso a puesto de trabajo el cual me fue negado desde el 11/08/2023. Todo ello bajo apercibimiento de considerarme gravemente injuriada y despedida por vuestra exclusiva culpa en caso de su negativa</w:t>
      </w:r>
      <w:r>
        <w:rPr>
          <w:rFonts w:ascii="Book Antiqua" w:hAnsi="Book Antiqua"/>
          <w:lang w:val="es-AR"/>
        </w:rPr>
        <w:t xml:space="preserve"> </w:t>
      </w:r>
      <w:r w:rsidRPr="004B6ADA">
        <w:rPr>
          <w:rFonts w:ascii="Book Antiqua" w:hAnsi="Book Antiqua"/>
          <w:lang w:val="es-AR"/>
        </w:rPr>
        <w:t>a regularizar la relación laboral en los términos requeridos.</w:t>
      </w:r>
    </w:p>
    <w:p w14:paraId="3F2577DF" w14:textId="59FFEAA8" w:rsidR="004B6ADA" w:rsidRPr="004B6ADA" w:rsidRDefault="004B6ADA" w:rsidP="004B6ADA">
      <w:pPr>
        <w:jc w:val="both"/>
        <w:rPr>
          <w:rFonts w:ascii="Book Antiqua" w:hAnsi="Book Antiqua"/>
          <w:lang w:val="es-AR"/>
        </w:rPr>
      </w:pPr>
      <w:r w:rsidRPr="004B6ADA">
        <w:rPr>
          <w:rFonts w:ascii="Book Antiqua" w:hAnsi="Book Antiqua"/>
          <w:lang w:val="es-AR"/>
        </w:rPr>
        <w:t>A los fines de la regularización solicitada, deberá tomarse como base mi fecha de ingreso desde 03/04/2019, percibiendo una remuneración mensual</w:t>
      </w:r>
      <w:r>
        <w:rPr>
          <w:rFonts w:ascii="Book Antiqua" w:hAnsi="Book Antiqua"/>
          <w:lang w:val="es-AR"/>
        </w:rPr>
        <w:t xml:space="preserve"> </w:t>
      </w:r>
      <w:r w:rsidRPr="004B6ADA">
        <w:rPr>
          <w:rFonts w:ascii="Book Antiqua" w:hAnsi="Book Antiqua"/>
          <w:lang w:val="es-AR"/>
        </w:rPr>
        <w:t xml:space="preserve">promedio de </w:t>
      </w:r>
      <w:r w:rsidRPr="004B6ADA">
        <w:rPr>
          <w:rFonts w:ascii="Book Antiqua" w:hAnsi="Book Antiqua"/>
          <w:lang w:val="es-AR"/>
        </w:rPr>
        <w:lastRenderedPageBreak/>
        <w:t>$202.000, de los cuales $182.000 se encuentran</w:t>
      </w:r>
      <w:r>
        <w:rPr>
          <w:rFonts w:ascii="Book Antiqua" w:hAnsi="Book Antiqua"/>
          <w:lang w:val="es-AR"/>
        </w:rPr>
        <w:t xml:space="preserve"> </w:t>
      </w:r>
      <w:r w:rsidRPr="004B6ADA">
        <w:rPr>
          <w:rFonts w:ascii="Book Antiqua" w:hAnsi="Book Antiqua"/>
          <w:lang w:val="es-AR"/>
        </w:rPr>
        <w:t>parcialmente registrados en recibo de sueldo (Junio 2023) con más la suma sin registrar percibida EN NEGRO de</w:t>
      </w:r>
      <w:r>
        <w:rPr>
          <w:rFonts w:ascii="Book Antiqua" w:hAnsi="Book Antiqua"/>
          <w:lang w:val="es-AR"/>
        </w:rPr>
        <w:t xml:space="preserve"> $</w:t>
      </w:r>
      <w:r w:rsidRPr="004B6ADA">
        <w:rPr>
          <w:rFonts w:ascii="Book Antiqua" w:hAnsi="Book Antiqua"/>
          <w:lang w:val="es-AR"/>
        </w:rPr>
        <w:t>2</w:t>
      </w:r>
      <w:r w:rsidR="0089012F">
        <w:rPr>
          <w:rFonts w:ascii="Book Antiqua" w:hAnsi="Book Antiqua"/>
          <w:lang w:val="es-AR"/>
        </w:rPr>
        <w:t>0</w:t>
      </w:r>
      <w:r w:rsidRPr="004B6ADA">
        <w:rPr>
          <w:rFonts w:ascii="Book Antiqua" w:hAnsi="Book Antiqua"/>
          <w:lang w:val="es-AR"/>
        </w:rPr>
        <w:t>.000 mensuales. Ello por mis tareas prestadas de modo continuo e ininterrumpido como ASISTENTA GERIATRICA, en el establecimiento EL JARDIN DE LOS ABUELOS ubicado en calle Nuñez 5346- CABA, lunes a lunes de en horario de 6 a 22 hs. con un franco semanal rotativo.</w:t>
      </w:r>
    </w:p>
    <w:p w14:paraId="1B747118" w14:textId="77777777" w:rsidR="004B6ADA" w:rsidRPr="004B6ADA" w:rsidRDefault="004B6ADA" w:rsidP="004B6ADA">
      <w:pPr>
        <w:jc w:val="both"/>
        <w:rPr>
          <w:rFonts w:ascii="Book Antiqua" w:hAnsi="Book Antiqua"/>
          <w:lang w:val="es-AR"/>
        </w:rPr>
      </w:pPr>
      <w:r w:rsidRPr="004B6ADA">
        <w:rPr>
          <w:rFonts w:ascii="Book Antiqua" w:hAnsi="Book Antiqua"/>
          <w:lang w:val="es-AR"/>
        </w:rPr>
        <w:t>2- CONSTITUYO NUEVO DOMICILIO CONTRACTUAL Y LEGAL EN LA CALLE PARANA 785 PISO 4 "A" CAPITAL FEDERAL, DONDE DEBERÁ CURSARME CUALQUIER NOTIFICACIÓN EPISTOLAR FUTURA.</w:t>
      </w:r>
    </w:p>
    <w:p w14:paraId="2105FEB8" w14:textId="41A0855C" w:rsidR="00772F26" w:rsidRDefault="004B6ADA" w:rsidP="004B6ADA">
      <w:pPr>
        <w:jc w:val="both"/>
        <w:rPr>
          <w:rFonts w:ascii="Book Antiqua" w:hAnsi="Book Antiqua"/>
          <w:lang w:val="es-AR"/>
        </w:rPr>
      </w:pPr>
      <w:r w:rsidRPr="004B6ADA">
        <w:rPr>
          <w:rFonts w:ascii="Book Antiqua" w:hAnsi="Book Antiqua"/>
          <w:lang w:val="es-AR"/>
        </w:rPr>
        <w:t>QUEDA UD. DEBIDAMENTE NOTIFICADO</w:t>
      </w:r>
      <w:r w:rsidR="00304FA1">
        <w:rPr>
          <w:rFonts w:ascii="Book Antiqua" w:hAnsi="Book Antiqua"/>
          <w:lang w:val="es-AR"/>
        </w:rPr>
        <w:t>.”</w:t>
      </w:r>
    </w:p>
    <w:p w14:paraId="24BFE333" w14:textId="77777777" w:rsidR="004B6ADA" w:rsidRPr="00292711" w:rsidRDefault="004B6ADA" w:rsidP="004B6ADA">
      <w:pPr>
        <w:spacing w:line="360" w:lineRule="auto"/>
        <w:jc w:val="both"/>
        <w:rPr>
          <w:rFonts w:ascii="Book Antiqua" w:hAnsi="Book Antiqua"/>
          <w:lang w:val="es-AR"/>
        </w:rPr>
      </w:pPr>
    </w:p>
    <w:p w14:paraId="7E09AE2F" w14:textId="68742A6A" w:rsidR="00772F26" w:rsidRDefault="00CD4A9A" w:rsidP="00732883">
      <w:pPr>
        <w:autoSpaceDE w:val="0"/>
        <w:autoSpaceDN w:val="0"/>
        <w:adjustRightInd w:val="0"/>
        <w:spacing w:line="360" w:lineRule="auto"/>
        <w:ind w:firstLine="1418"/>
        <w:jc w:val="both"/>
        <w:rPr>
          <w:lang w:val="es-AR"/>
        </w:rPr>
      </w:pPr>
      <w:r w:rsidRPr="00292711">
        <w:rPr>
          <w:b/>
          <w:lang w:val="es-AR"/>
        </w:rPr>
        <w:t>IDÉNTICA COMUNICACIÓN SE CURSÓ A LA AFIP ESE MISMO DÍA EN LOS TÉRMINOS DEL ART. 11 LEY 24013,</w:t>
      </w:r>
      <w:r w:rsidRPr="00292711">
        <w:rPr>
          <w:lang w:val="es-AR"/>
        </w:rPr>
        <w:t xml:space="preserve"> CONFORME SE PRUEBA CON EL TELEGRAMA ADJUNTO AL PRESENTE.</w:t>
      </w:r>
    </w:p>
    <w:p w14:paraId="546C3D01" w14:textId="77777777" w:rsidR="00772F26" w:rsidRDefault="00772F26" w:rsidP="00E617E9">
      <w:pPr>
        <w:adjustRightInd w:val="0"/>
        <w:spacing w:line="360" w:lineRule="auto"/>
        <w:jc w:val="both"/>
        <w:rPr>
          <w:lang w:val="es-AR"/>
        </w:rPr>
      </w:pPr>
    </w:p>
    <w:p w14:paraId="576D39FC" w14:textId="65498666" w:rsidR="003B57E7" w:rsidRDefault="00E16463" w:rsidP="0070714A">
      <w:pPr>
        <w:adjustRightInd w:val="0"/>
        <w:spacing w:line="360" w:lineRule="auto"/>
        <w:ind w:firstLine="1418"/>
        <w:jc w:val="both"/>
        <w:rPr>
          <w:lang w:val="es-AR"/>
        </w:rPr>
      </w:pPr>
      <w:r>
        <w:rPr>
          <w:lang w:val="es-AR"/>
        </w:rPr>
        <w:t>Dicha intimación fue respondida por l</w:t>
      </w:r>
      <w:r w:rsidR="004B6ADA">
        <w:rPr>
          <w:lang w:val="es-AR"/>
        </w:rPr>
        <w:t>a</w:t>
      </w:r>
      <w:r>
        <w:rPr>
          <w:lang w:val="es-AR"/>
        </w:rPr>
        <w:t xml:space="preserve"> demandad</w:t>
      </w:r>
      <w:r w:rsidR="004B6ADA">
        <w:rPr>
          <w:lang w:val="es-AR"/>
        </w:rPr>
        <w:t>a</w:t>
      </w:r>
      <w:r>
        <w:rPr>
          <w:lang w:val="es-AR"/>
        </w:rPr>
        <w:t xml:space="preserve"> </w:t>
      </w:r>
      <w:r w:rsidR="00D96E4E">
        <w:rPr>
          <w:lang w:val="es-AR"/>
        </w:rPr>
        <w:t xml:space="preserve">limitándose </w:t>
      </w:r>
      <w:r w:rsidR="0070714A">
        <w:rPr>
          <w:lang w:val="es-AR"/>
        </w:rPr>
        <w:t>a rechazar todos los requerimientos formulados por mi mandante en su telegrama:</w:t>
      </w:r>
    </w:p>
    <w:p w14:paraId="14566499" w14:textId="77777777" w:rsidR="003B57E7" w:rsidRDefault="003B57E7" w:rsidP="00162904">
      <w:pPr>
        <w:adjustRightInd w:val="0"/>
        <w:spacing w:line="360" w:lineRule="auto"/>
        <w:ind w:firstLine="1418"/>
        <w:jc w:val="both"/>
        <w:rPr>
          <w:lang w:val="es-AR"/>
        </w:rPr>
      </w:pPr>
    </w:p>
    <w:p w14:paraId="6D858B8C" w14:textId="01977728" w:rsidR="004B6ADA" w:rsidRDefault="00304FA1" w:rsidP="005E5BF4">
      <w:pPr>
        <w:adjustRightInd w:val="0"/>
        <w:ind w:firstLine="1418"/>
        <w:jc w:val="both"/>
        <w:rPr>
          <w:lang w:val="es-AR"/>
        </w:rPr>
      </w:pPr>
      <w:r w:rsidRPr="005E5BF4">
        <w:rPr>
          <w:rFonts w:ascii="Book Antiqua" w:hAnsi="Book Antiqua"/>
          <w:lang w:val="es-AR"/>
        </w:rPr>
        <w:t xml:space="preserve">“Rechazo su carta documento del 18 de agosto del corriente año por improcedente y absurda. Ud. se encuentra despedida con fecha 15 de agosto del corriente año conforme las razones explicadas en la carta documento que le fuera enviada. Niego que su relación laboral y pagos fueran </w:t>
      </w:r>
      <w:r w:rsidR="00F8552C" w:rsidRPr="005E5BF4">
        <w:rPr>
          <w:rFonts w:ascii="Book Antiqua" w:hAnsi="Book Antiqua"/>
          <w:lang w:val="es-AR"/>
        </w:rPr>
        <w:t>“</w:t>
      </w:r>
      <w:r w:rsidRPr="005E5BF4">
        <w:rPr>
          <w:rFonts w:ascii="Book Antiqua" w:hAnsi="Book Antiqua"/>
          <w:lang w:val="es-AR"/>
        </w:rPr>
        <w:t>en negro"</w:t>
      </w:r>
      <w:r w:rsidR="00F8552C" w:rsidRPr="005E5BF4">
        <w:rPr>
          <w:rFonts w:ascii="Book Antiqua" w:hAnsi="Book Antiqua"/>
          <w:lang w:val="es-AR"/>
        </w:rPr>
        <w:t xml:space="preserve">. Niego que percibiera sumas en negro. Niego que el vínculo laboral estuviera sin registrar desde la fecha que indica. Negamos que </w:t>
      </w:r>
      <w:r w:rsidR="007C00FB" w:rsidRPr="005E5BF4">
        <w:rPr>
          <w:rFonts w:ascii="Book Antiqua" w:hAnsi="Book Antiqua"/>
          <w:lang w:val="es-AR"/>
        </w:rPr>
        <w:t xml:space="preserve">Ud. haya ingresado con </w:t>
      </w:r>
      <w:r w:rsidRPr="005E5BF4">
        <w:rPr>
          <w:rFonts w:ascii="Book Antiqua" w:hAnsi="Book Antiqua"/>
          <w:lang w:val="es-AR"/>
        </w:rPr>
        <w:t>fecha 3 de a</w:t>
      </w:r>
      <w:r w:rsidR="007C00FB" w:rsidRPr="005E5BF4">
        <w:rPr>
          <w:rFonts w:ascii="Book Antiqua" w:hAnsi="Book Antiqua"/>
          <w:lang w:val="es-AR"/>
        </w:rPr>
        <w:t xml:space="preserve">bril del año </w:t>
      </w:r>
      <w:r w:rsidRPr="005E5BF4">
        <w:rPr>
          <w:rFonts w:ascii="Book Antiqua" w:hAnsi="Book Antiqua"/>
          <w:lang w:val="es-AR"/>
        </w:rPr>
        <w:t>2019 sino que lo hizo a partir del 10 se junio del 2020</w:t>
      </w:r>
      <w:r w:rsidR="00D40764" w:rsidRPr="005E5BF4">
        <w:rPr>
          <w:rFonts w:ascii="Book Antiqua" w:hAnsi="Book Antiqua"/>
          <w:lang w:val="es-AR"/>
        </w:rPr>
        <w:t>. Ni</w:t>
      </w:r>
      <w:r w:rsidRPr="005E5BF4">
        <w:rPr>
          <w:rFonts w:ascii="Book Antiqua" w:hAnsi="Book Antiqua"/>
          <w:lang w:val="es-AR"/>
        </w:rPr>
        <w:t xml:space="preserve">ego </w:t>
      </w:r>
      <w:r w:rsidR="00D40764" w:rsidRPr="005E5BF4">
        <w:rPr>
          <w:rFonts w:ascii="Book Antiqua" w:hAnsi="Book Antiqua"/>
          <w:lang w:val="es-AR"/>
        </w:rPr>
        <w:t xml:space="preserve">que Ud. </w:t>
      </w:r>
      <w:r w:rsidRPr="005E5BF4">
        <w:rPr>
          <w:rFonts w:ascii="Book Antiqua" w:hAnsi="Book Antiqua"/>
          <w:lang w:val="es-AR"/>
        </w:rPr>
        <w:t>percibiera su</w:t>
      </w:r>
      <w:r w:rsidR="00D40764" w:rsidRPr="005E5BF4">
        <w:rPr>
          <w:rFonts w:ascii="Book Antiqua" w:hAnsi="Book Antiqua"/>
          <w:lang w:val="es-AR"/>
        </w:rPr>
        <w:t>mas</w:t>
      </w:r>
      <w:r w:rsidRPr="005E5BF4">
        <w:rPr>
          <w:rFonts w:ascii="Book Antiqua" w:hAnsi="Book Antiqua"/>
          <w:lang w:val="es-AR"/>
        </w:rPr>
        <w:t xml:space="preserve"> en negro </w:t>
      </w:r>
      <w:r w:rsidR="00D40764" w:rsidRPr="005E5BF4">
        <w:rPr>
          <w:rFonts w:ascii="Book Antiqua" w:hAnsi="Book Antiqua"/>
          <w:lang w:val="es-AR"/>
        </w:rPr>
        <w:t>d</w:t>
      </w:r>
      <w:r w:rsidRPr="005E5BF4">
        <w:rPr>
          <w:rFonts w:ascii="Book Antiqua" w:hAnsi="Book Antiqua"/>
          <w:lang w:val="es-AR"/>
        </w:rPr>
        <w:t xml:space="preserve">e su salario los </w:t>
      </w:r>
      <w:r w:rsidR="00D40764" w:rsidRPr="005E5BF4">
        <w:rPr>
          <w:rFonts w:ascii="Book Antiqua" w:hAnsi="Book Antiqua"/>
          <w:lang w:val="es-AR"/>
        </w:rPr>
        <w:t xml:space="preserve">que se encuentran </w:t>
      </w:r>
      <w:r w:rsidRPr="005E5BF4">
        <w:rPr>
          <w:rFonts w:ascii="Book Antiqua" w:hAnsi="Book Antiqua"/>
          <w:lang w:val="es-AR"/>
        </w:rPr>
        <w:t>per</w:t>
      </w:r>
      <w:r w:rsidR="00D40764" w:rsidRPr="005E5BF4">
        <w:rPr>
          <w:rFonts w:ascii="Book Antiqua" w:hAnsi="Book Antiqua"/>
          <w:lang w:val="es-AR"/>
        </w:rPr>
        <w:t>f</w:t>
      </w:r>
      <w:r w:rsidRPr="005E5BF4">
        <w:rPr>
          <w:rFonts w:ascii="Book Antiqua" w:hAnsi="Book Antiqua"/>
          <w:lang w:val="es-AR"/>
        </w:rPr>
        <w:t>ectamente registrados</w:t>
      </w:r>
      <w:r w:rsidR="00D40764" w:rsidRPr="005E5BF4">
        <w:rPr>
          <w:rFonts w:ascii="Book Antiqua" w:hAnsi="Book Antiqua"/>
          <w:lang w:val="es-AR"/>
        </w:rPr>
        <w:t xml:space="preserve">. Ud. </w:t>
      </w:r>
      <w:r w:rsidRPr="005E5BF4">
        <w:rPr>
          <w:rFonts w:ascii="Book Antiqua" w:hAnsi="Book Antiqua"/>
          <w:lang w:val="es-AR"/>
        </w:rPr>
        <w:t xml:space="preserve">gozaba </w:t>
      </w:r>
      <w:r w:rsidR="00D40764" w:rsidRPr="005E5BF4">
        <w:rPr>
          <w:rFonts w:ascii="Book Antiqua" w:hAnsi="Book Antiqua"/>
          <w:lang w:val="es-AR"/>
        </w:rPr>
        <w:t>d</w:t>
      </w:r>
      <w:r w:rsidRPr="005E5BF4">
        <w:rPr>
          <w:rFonts w:ascii="Book Antiqua" w:hAnsi="Book Antiqua"/>
          <w:lang w:val="es-AR"/>
        </w:rPr>
        <w:t>e los francos</w:t>
      </w:r>
      <w:r w:rsidR="00D40764" w:rsidRPr="005E5BF4">
        <w:rPr>
          <w:rFonts w:ascii="Book Antiqua" w:hAnsi="Book Antiqua"/>
          <w:lang w:val="es-AR"/>
        </w:rPr>
        <w:t xml:space="preserve"> rotativos establecidos en la Convención Colectiva de Trabajo. Absténgase de efectuar </w:t>
      </w:r>
      <w:r w:rsidRPr="005E5BF4">
        <w:rPr>
          <w:rFonts w:ascii="Book Antiqua" w:hAnsi="Book Antiqua"/>
          <w:lang w:val="es-AR"/>
        </w:rPr>
        <w:t>reclamos men</w:t>
      </w:r>
      <w:r w:rsidR="00D40764" w:rsidRPr="005E5BF4">
        <w:rPr>
          <w:rFonts w:ascii="Book Antiqua" w:hAnsi="Book Antiqua"/>
          <w:lang w:val="es-AR"/>
        </w:rPr>
        <w:t>da</w:t>
      </w:r>
      <w:r w:rsidRPr="005E5BF4">
        <w:rPr>
          <w:rFonts w:ascii="Book Antiqua" w:hAnsi="Book Antiqua"/>
          <w:lang w:val="es-AR"/>
        </w:rPr>
        <w:t xml:space="preserve">ces </w:t>
      </w:r>
      <w:r w:rsidR="00D40764" w:rsidRPr="005E5BF4">
        <w:rPr>
          <w:rFonts w:ascii="Book Antiqua" w:hAnsi="Book Antiqua"/>
          <w:lang w:val="es-AR"/>
        </w:rPr>
        <w:t>que</w:t>
      </w:r>
      <w:r w:rsidRPr="005E5BF4">
        <w:rPr>
          <w:rFonts w:ascii="Book Antiqua" w:hAnsi="Book Antiqua"/>
          <w:lang w:val="es-AR"/>
        </w:rPr>
        <w:t xml:space="preserve"> persiguen </w:t>
      </w:r>
      <w:r w:rsidR="00D40764" w:rsidRPr="005E5BF4">
        <w:rPr>
          <w:rFonts w:ascii="Book Antiqua" w:hAnsi="Book Antiqua"/>
          <w:lang w:val="es-AR"/>
        </w:rPr>
        <w:t>una a</w:t>
      </w:r>
      <w:r w:rsidRPr="005E5BF4">
        <w:rPr>
          <w:rFonts w:ascii="Book Antiqua" w:hAnsi="Book Antiqua"/>
          <w:lang w:val="es-AR"/>
        </w:rPr>
        <w:t xml:space="preserve">ventura </w:t>
      </w:r>
      <w:r w:rsidR="00D40764" w:rsidRPr="005E5BF4">
        <w:rPr>
          <w:rFonts w:ascii="Book Antiqua" w:hAnsi="Book Antiqua"/>
          <w:lang w:val="es-AR"/>
        </w:rPr>
        <w:t>jurídica</w:t>
      </w:r>
      <w:r w:rsidRPr="005E5BF4">
        <w:rPr>
          <w:rFonts w:ascii="Book Antiqua" w:hAnsi="Book Antiqua"/>
          <w:lang w:val="es-AR"/>
        </w:rPr>
        <w:t xml:space="preserve"> que tend</w:t>
      </w:r>
      <w:r w:rsidR="00D40764" w:rsidRPr="005E5BF4">
        <w:rPr>
          <w:rFonts w:ascii="Book Antiqua" w:hAnsi="Book Antiqua"/>
          <w:lang w:val="es-AR"/>
        </w:rPr>
        <w:t xml:space="preserve">rá </w:t>
      </w:r>
      <w:r w:rsidRPr="005E5BF4">
        <w:rPr>
          <w:rFonts w:ascii="Book Antiqua" w:hAnsi="Book Antiqua"/>
          <w:lang w:val="es-AR"/>
        </w:rPr>
        <w:t>la condigna sanci</w:t>
      </w:r>
      <w:r w:rsidR="00D40764" w:rsidRPr="005E5BF4">
        <w:rPr>
          <w:rFonts w:ascii="Book Antiqua" w:hAnsi="Book Antiqua"/>
          <w:lang w:val="es-AR"/>
        </w:rPr>
        <w:t>ón. Fdo. Ana Maria Vicente”</w:t>
      </w:r>
      <w:r w:rsidR="00D40764">
        <w:rPr>
          <w:lang w:val="es-AR"/>
        </w:rPr>
        <w:t xml:space="preserve">. </w:t>
      </w:r>
    </w:p>
    <w:p w14:paraId="1C21D70A" w14:textId="0F9FC42C" w:rsidR="003900BA" w:rsidRDefault="003900BA" w:rsidP="003900BA">
      <w:pPr>
        <w:adjustRightInd w:val="0"/>
        <w:spacing w:line="360" w:lineRule="auto"/>
        <w:ind w:firstLine="1418"/>
        <w:jc w:val="both"/>
        <w:rPr>
          <w:lang w:val="es-AR"/>
        </w:rPr>
      </w:pPr>
    </w:p>
    <w:p w14:paraId="2D031846" w14:textId="22584C3C" w:rsidR="00FE7F32" w:rsidRDefault="00D96E4E" w:rsidP="000F57FF">
      <w:pPr>
        <w:adjustRightInd w:val="0"/>
        <w:spacing w:line="360" w:lineRule="auto"/>
        <w:ind w:firstLine="1418"/>
        <w:jc w:val="both"/>
        <w:rPr>
          <w:lang w:val="es-AR"/>
        </w:rPr>
      </w:pPr>
      <w:r>
        <w:rPr>
          <w:lang w:val="es-AR"/>
        </w:rPr>
        <w:t>Atento a la evidente</w:t>
      </w:r>
      <w:r w:rsidR="00E16463">
        <w:rPr>
          <w:lang w:val="es-AR"/>
        </w:rPr>
        <w:t xml:space="preserve"> falta de</w:t>
      </w:r>
      <w:r w:rsidR="00D40764">
        <w:rPr>
          <w:lang w:val="es-AR"/>
        </w:rPr>
        <w:t xml:space="preserve"> </w:t>
      </w:r>
      <w:r>
        <w:rPr>
          <w:lang w:val="es-AR"/>
        </w:rPr>
        <w:t xml:space="preserve">voluntad de </w:t>
      </w:r>
      <w:r w:rsidR="009137DB">
        <w:rPr>
          <w:lang w:val="es-AR"/>
        </w:rPr>
        <w:t>l</w:t>
      </w:r>
      <w:r w:rsidR="00D40764">
        <w:rPr>
          <w:lang w:val="es-AR"/>
        </w:rPr>
        <w:t>a</w:t>
      </w:r>
      <w:r w:rsidR="009137DB">
        <w:rPr>
          <w:lang w:val="es-AR"/>
        </w:rPr>
        <w:t xml:space="preserve"> demandad</w:t>
      </w:r>
      <w:r w:rsidR="00D40764">
        <w:rPr>
          <w:lang w:val="es-AR"/>
        </w:rPr>
        <w:t>a</w:t>
      </w:r>
      <w:r>
        <w:rPr>
          <w:lang w:val="es-AR"/>
        </w:rPr>
        <w:t xml:space="preserve"> de proceder a la registración reclamada</w:t>
      </w:r>
      <w:r w:rsidR="00D40764">
        <w:rPr>
          <w:lang w:val="es-AR"/>
        </w:rPr>
        <w:t xml:space="preserve">, aclarar la situación laboral y brindarle tareas, puesto que tal como surge la misiva transcripta </w:t>
      </w:r>
      <w:r w:rsidR="00D40764" w:rsidRPr="0089012F">
        <w:rPr>
          <w:lang w:val="es-AR"/>
        </w:rPr>
        <w:t xml:space="preserve">la </w:t>
      </w:r>
      <w:r w:rsidR="00FE7F32" w:rsidRPr="0089012F">
        <w:rPr>
          <w:lang w:val="es-AR"/>
        </w:rPr>
        <w:t xml:space="preserve">demandada manifiesta un </w:t>
      </w:r>
      <w:r w:rsidR="00E35043" w:rsidRPr="0089012F">
        <w:rPr>
          <w:lang w:val="es-AR"/>
        </w:rPr>
        <w:t xml:space="preserve">aparente </w:t>
      </w:r>
      <w:r w:rsidR="00FE7F32" w:rsidRPr="0089012F">
        <w:rPr>
          <w:lang w:val="es-AR"/>
        </w:rPr>
        <w:t>despido que no fue comunicado a mi mandante y que jamás ha existido</w:t>
      </w:r>
      <w:r w:rsidR="00E35043" w:rsidRPr="0089012F">
        <w:rPr>
          <w:lang w:val="es-AR"/>
        </w:rPr>
        <w:t>, siendo su respuesta una nueva manifestación de su accionar evasivo y arbitrario</w:t>
      </w:r>
      <w:r w:rsidR="00FE7F32" w:rsidRPr="0089012F">
        <w:rPr>
          <w:lang w:val="es-AR"/>
        </w:rPr>
        <w:t>. Observe VS que nada menciona respecto de la CD que habría puesto fin al vínculo laboral.</w:t>
      </w:r>
    </w:p>
    <w:p w14:paraId="6DE466CD" w14:textId="77777777" w:rsidR="00FE7F32" w:rsidRDefault="00FE7F32" w:rsidP="000F57FF">
      <w:pPr>
        <w:adjustRightInd w:val="0"/>
        <w:spacing w:line="360" w:lineRule="auto"/>
        <w:ind w:firstLine="1418"/>
        <w:jc w:val="both"/>
        <w:rPr>
          <w:lang w:val="es-AR"/>
        </w:rPr>
      </w:pPr>
    </w:p>
    <w:p w14:paraId="0DEF0DE0" w14:textId="3C024C45" w:rsidR="00D96E4E" w:rsidRDefault="00FE7F32" w:rsidP="000F57FF">
      <w:pPr>
        <w:adjustRightInd w:val="0"/>
        <w:spacing w:line="360" w:lineRule="auto"/>
        <w:ind w:firstLine="1418"/>
        <w:jc w:val="both"/>
        <w:rPr>
          <w:lang w:val="es-AR"/>
        </w:rPr>
      </w:pPr>
      <w:r>
        <w:rPr>
          <w:lang w:val="es-AR"/>
        </w:rPr>
        <w:t xml:space="preserve">Así, en </w:t>
      </w:r>
      <w:r w:rsidR="00D96E4E">
        <w:rPr>
          <w:lang w:val="es-AR"/>
        </w:rPr>
        <w:t xml:space="preserve">fecha </w:t>
      </w:r>
      <w:r w:rsidR="005E5BF4">
        <w:rPr>
          <w:lang w:val="es-AR"/>
        </w:rPr>
        <w:t xml:space="preserve">01/09/2023 la Sra. ACOSTA envío un nuevo telegrama </w:t>
      </w:r>
      <w:r w:rsidR="00F7565C">
        <w:rPr>
          <w:lang w:val="es-AR"/>
        </w:rPr>
        <w:t>en el cual se consideraba despedid</w:t>
      </w:r>
      <w:r w:rsidR="005E5BF4">
        <w:rPr>
          <w:lang w:val="es-AR"/>
        </w:rPr>
        <w:t>a</w:t>
      </w:r>
      <w:r w:rsidR="00F7565C">
        <w:rPr>
          <w:lang w:val="es-AR"/>
        </w:rPr>
        <w:t xml:space="preserve"> e intimaba al pago de las indemnizaciones de ley:</w:t>
      </w:r>
    </w:p>
    <w:p w14:paraId="54EC848E" w14:textId="10A614D4" w:rsidR="00F7565C" w:rsidRDefault="00F7565C" w:rsidP="000F57FF">
      <w:pPr>
        <w:adjustRightInd w:val="0"/>
        <w:spacing w:line="360" w:lineRule="auto"/>
        <w:ind w:firstLine="1418"/>
        <w:jc w:val="both"/>
        <w:rPr>
          <w:lang w:val="es-AR"/>
        </w:rPr>
      </w:pPr>
    </w:p>
    <w:p w14:paraId="5B7BCA43" w14:textId="247FCD48" w:rsidR="005E5BF4" w:rsidRDefault="005E5BF4" w:rsidP="005E5BF4">
      <w:pPr>
        <w:jc w:val="right"/>
        <w:rPr>
          <w:rFonts w:ascii="Book Antiqua" w:hAnsi="Book Antiqua" w:cs="Arial"/>
          <w:lang w:val="es-AR"/>
        </w:rPr>
      </w:pPr>
      <w:r>
        <w:rPr>
          <w:rFonts w:ascii="Book Antiqua" w:hAnsi="Book Antiqua" w:cs="Arial"/>
          <w:lang w:val="es-AR"/>
        </w:rPr>
        <w:t>“</w:t>
      </w:r>
      <w:r w:rsidRPr="00A94A93">
        <w:rPr>
          <w:rFonts w:ascii="Book Antiqua" w:hAnsi="Book Antiqua" w:cs="Arial"/>
          <w:lang w:val="es-AR"/>
        </w:rPr>
        <w:t xml:space="preserve">Ciudad de Buenos Aires, </w:t>
      </w:r>
      <w:r>
        <w:rPr>
          <w:rFonts w:ascii="Book Antiqua" w:hAnsi="Book Antiqua" w:cs="Arial"/>
          <w:lang w:val="es-AR"/>
        </w:rPr>
        <w:t xml:space="preserve">Septiembre 1 </w:t>
      </w:r>
      <w:r w:rsidRPr="00A94A93">
        <w:rPr>
          <w:rFonts w:ascii="Book Antiqua" w:hAnsi="Book Antiqua" w:cs="Arial"/>
          <w:lang w:val="es-AR"/>
        </w:rPr>
        <w:t>de 2023.</w:t>
      </w:r>
    </w:p>
    <w:p w14:paraId="48986CF9" w14:textId="77777777" w:rsidR="005E5BF4" w:rsidRPr="00FE551A" w:rsidRDefault="005E5BF4" w:rsidP="005E5BF4">
      <w:pPr>
        <w:jc w:val="both"/>
        <w:rPr>
          <w:rFonts w:ascii="Book Antiqua" w:hAnsi="Book Antiqua" w:cs="Arial"/>
          <w:lang w:val="es-AR"/>
        </w:rPr>
      </w:pPr>
      <w:r w:rsidRPr="00FE551A">
        <w:rPr>
          <w:rFonts w:ascii="Book Antiqua" w:hAnsi="Book Antiqua" w:cs="Arial"/>
          <w:lang w:val="es-AR"/>
        </w:rPr>
        <w:t xml:space="preserve">1- Rechazo su carta documento de fecha </w:t>
      </w:r>
      <w:r>
        <w:rPr>
          <w:rFonts w:ascii="Book Antiqua" w:hAnsi="Book Antiqua" w:cs="Arial"/>
          <w:lang w:val="es-AR"/>
        </w:rPr>
        <w:t>25/08/</w:t>
      </w:r>
      <w:r w:rsidRPr="00FE551A">
        <w:rPr>
          <w:rFonts w:ascii="Book Antiqua" w:hAnsi="Book Antiqua" w:cs="Arial"/>
          <w:lang w:val="es-AR"/>
        </w:rPr>
        <w:t xml:space="preserve">2023 por temeraria falsa y maliciosa. Reitero en todos sus términos mi anterior misiva y la intimación allí cursada atento su negativa </w:t>
      </w:r>
      <w:r>
        <w:rPr>
          <w:rFonts w:ascii="Book Antiqua" w:hAnsi="Book Antiqua" w:cs="Arial"/>
          <w:lang w:val="es-AR"/>
        </w:rPr>
        <w:t xml:space="preserve">recalcitrante a lo solicitado – desconocimiento de reales términos de la relación laboral </w:t>
      </w:r>
      <w:r w:rsidRPr="00FE551A">
        <w:rPr>
          <w:rFonts w:ascii="Book Antiqua" w:hAnsi="Book Antiqua" w:cs="Arial"/>
          <w:lang w:val="es-AR"/>
        </w:rPr>
        <w:t>pese a mis reiterados e insistentes pedidos formulados en tal sentido, todo lo cual constituye una grave injuria laboral, con lo cual haciendo efectivo apercibimiento previo me considero despedid</w:t>
      </w:r>
      <w:r>
        <w:rPr>
          <w:rFonts w:ascii="Book Antiqua" w:hAnsi="Book Antiqua" w:cs="Arial"/>
          <w:lang w:val="es-AR"/>
        </w:rPr>
        <w:t>a</w:t>
      </w:r>
      <w:r w:rsidRPr="00FE551A">
        <w:rPr>
          <w:rFonts w:ascii="Book Antiqua" w:hAnsi="Book Antiqua" w:cs="Arial"/>
          <w:lang w:val="es-AR"/>
        </w:rPr>
        <w:t xml:space="preserve"> por su exclusiva culpa. </w:t>
      </w:r>
    </w:p>
    <w:p w14:paraId="0D183F34" w14:textId="77777777" w:rsidR="005E5BF4" w:rsidRPr="00FE551A" w:rsidRDefault="005E5BF4" w:rsidP="005E5BF4">
      <w:pPr>
        <w:jc w:val="both"/>
        <w:rPr>
          <w:rFonts w:ascii="Book Antiqua" w:hAnsi="Book Antiqua" w:cs="Arial"/>
          <w:lang w:val="es-AR"/>
        </w:rPr>
      </w:pPr>
      <w:r w:rsidRPr="00FE551A">
        <w:rPr>
          <w:rFonts w:ascii="Book Antiqua" w:hAnsi="Book Antiqua" w:cs="Arial"/>
          <w:lang w:val="es-AR"/>
        </w:rPr>
        <w:t xml:space="preserve">Con la conducta reseñada Ud. ha faltado a sus principales deberes como empleador y se ha configurado un hecho gravemente injurioso hacia mi persona por afectar </w:t>
      </w:r>
      <w:r w:rsidRPr="00FE551A">
        <w:rPr>
          <w:rFonts w:ascii="Book Antiqua" w:hAnsi="Book Antiqua" w:cs="Arial"/>
          <w:lang w:val="es-AR"/>
        </w:rPr>
        <w:lastRenderedPageBreak/>
        <w:t xml:space="preserve">intereses materiales, morales y alimentarios, lo cual obsta a la prosecución de la relación laboral y justifica la actitud rescisoria comunicada en la presente. Lo hago responsable por su malicioso obrar ya que su proceder es una actuación destinada a incumplir la ley laboral, impositiva y comercial, con la finalidad de sustraer al empleador del cumplimiento de sus obligaciones legales. </w:t>
      </w:r>
    </w:p>
    <w:p w14:paraId="2BE703A8" w14:textId="77777777" w:rsidR="005E5BF4" w:rsidRPr="00FE551A" w:rsidRDefault="005E5BF4" w:rsidP="005E5BF4">
      <w:pPr>
        <w:jc w:val="both"/>
        <w:rPr>
          <w:rFonts w:ascii="Book Antiqua" w:hAnsi="Book Antiqua" w:cs="Arial"/>
          <w:lang w:val="es-AR"/>
        </w:rPr>
      </w:pPr>
      <w:r w:rsidRPr="00FE551A">
        <w:rPr>
          <w:rFonts w:ascii="Book Antiqua" w:hAnsi="Book Antiqua" w:cs="Arial"/>
          <w:lang w:val="es-AR"/>
        </w:rPr>
        <w:t>2- L</w:t>
      </w:r>
      <w:r>
        <w:rPr>
          <w:rFonts w:ascii="Book Antiqua" w:hAnsi="Book Antiqua" w:cs="Arial"/>
          <w:lang w:val="es-AR"/>
        </w:rPr>
        <w:t>o</w:t>
      </w:r>
      <w:r w:rsidRPr="00FE551A">
        <w:rPr>
          <w:rFonts w:ascii="Book Antiqua" w:hAnsi="Book Antiqua" w:cs="Arial"/>
          <w:lang w:val="es-AR"/>
        </w:rPr>
        <w:t xml:space="preserve"> íntimo plazo perentorio 48 hs.: (1) me abone las pertinentes indemnizaciones legales conforme los salarios efectivamente percibidos por mi parte, (2) abone indemnizaciones previstas en los artículos 232, 233 y 245 de la LCT, preaviso, antigüedad, diferencias salariales y liquidación final.     </w:t>
      </w:r>
    </w:p>
    <w:p w14:paraId="5F9D4421" w14:textId="0E2E73E8" w:rsidR="005E5BF4" w:rsidRDefault="005E5BF4" w:rsidP="005E5BF4">
      <w:pPr>
        <w:jc w:val="both"/>
        <w:rPr>
          <w:rFonts w:ascii="Book Antiqua" w:hAnsi="Book Antiqua" w:cs="Arial"/>
          <w:lang w:val="es-AR"/>
        </w:rPr>
      </w:pPr>
      <w:r w:rsidRPr="00FE551A">
        <w:rPr>
          <w:rFonts w:ascii="Book Antiqua" w:hAnsi="Book Antiqua" w:cs="Arial"/>
          <w:lang w:val="es-AR"/>
        </w:rPr>
        <w:t>QUEDA UD. DEBIDAMENTE NOTIFICADO.</w:t>
      </w:r>
      <w:r w:rsidR="00ED0738">
        <w:rPr>
          <w:rFonts w:ascii="Book Antiqua" w:hAnsi="Book Antiqua" w:cs="Arial"/>
          <w:lang w:val="es-AR"/>
        </w:rPr>
        <w:t>”</w:t>
      </w:r>
    </w:p>
    <w:p w14:paraId="2F4B9AA7" w14:textId="77777777" w:rsidR="005E5BF4" w:rsidRDefault="005E5BF4" w:rsidP="005E5BF4">
      <w:pPr>
        <w:jc w:val="both"/>
        <w:rPr>
          <w:rFonts w:ascii="Book Antiqua" w:hAnsi="Book Antiqua" w:cs="Arial"/>
          <w:lang w:val="es-AR"/>
        </w:rPr>
      </w:pPr>
    </w:p>
    <w:p w14:paraId="13C41857" w14:textId="77777777" w:rsidR="00ED0738" w:rsidRPr="00ED0738" w:rsidRDefault="00ED0738" w:rsidP="00ED0738">
      <w:pPr>
        <w:spacing w:line="360" w:lineRule="auto"/>
        <w:jc w:val="both"/>
        <w:rPr>
          <w:lang w:val="es-AR"/>
        </w:rPr>
      </w:pPr>
    </w:p>
    <w:p w14:paraId="478C66B5" w14:textId="0759DBAD" w:rsidR="00772F26" w:rsidRDefault="00772F26" w:rsidP="005F5B10">
      <w:pPr>
        <w:autoSpaceDE w:val="0"/>
        <w:spacing w:line="360" w:lineRule="auto"/>
        <w:ind w:firstLine="1416"/>
        <w:jc w:val="both"/>
        <w:rPr>
          <w:color w:val="000000"/>
        </w:rPr>
      </w:pPr>
      <w:r w:rsidRPr="00292711">
        <w:rPr>
          <w:b/>
          <w:color w:val="000000"/>
        </w:rPr>
        <w:t>2-</w:t>
      </w:r>
      <w:r w:rsidRPr="00292711">
        <w:rPr>
          <w:color w:val="000000"/>
        </w:rPr>
        <w:t xml:space="preserve"> </w:t>
      </w:r>
      <w:r w:rsidR="005A6978">
        <w:rPr>
          <w:color w:val="000000"/>
        </w:rPr>
        <w:t>La</w:t>
      </w:r>
      <w:r w:rsidRPr="00292711">
        <w:rPr>
          <w:color w:val="000000"/>
        </w:rPr>
        <w:t xml:space="preserve"> demandad</w:t>
      </w:r>
      <w:r w:rsidR="005A6978">
        <w:rPr>
          <w:color w:val="000000"/>
        </w:rPr>
        <w:t>a</w:t>
      </w:r>
      <w:r w:rsidRPr="00292711">
        <w:rPr>
          <w:color w:val="000000"/>
        </w:rPr>
        <w:t xml:space="preserve"> no hicieron entrega de certificados Art. 80 LCT ni pago de indemnizaciones en las pertinentes audiencias de conciliación promovidas por mi mandante.</w:t>
      </w:r>
    </w:p>
    <w:p w14:paraId="704D0784" w14:textId="77777777" w:rsidR="0021272A" w:rsidRPr="00292711" w:rsidRDefault="0021272A" w:rsidP="005F5B10">
      <w:pPr>
        <w:autoSpaceDE w:val="0"/>
        <w:spacing w:line="360" w:lineRule="auto"/>
        <w:ind w:firstLine="1416"/>
        <w:jc w:val="both"/>
        <w:rPr>
          <w:color w:val="000000"/>
        </w:rPr>
      </w:pPr>
    </w:p>
    <w:p w14:paraId="56264405"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Sin perjuicio de ello, varios meses después de finalizado el vínculo laboral, esta parte formulo nuevamente la pertinente intimación a los fines de se le haga entrega del certificado Art. 80 LCT plazo de ley y pago de las indemnizaciones previstas en Arts. 232, 233, 245 LCT, sin que la demandada hubiera entregado los certificados mencionados ni abonado los conceptos indemnizatorios, tornándose operativa las indemnizaciones previstas en el Art. 2 de la Ley 25.323 y Ley 25.345.</w:t>
      </w:r>
    </w:p>
    <w:p w14:paraId="150C5168" w14:textId="77777777" w:rsidR="00772F26" w:rsidRPr="00292711" w:rsidRDefault="00772F26" w:rsidP="005F5B10">
      <w:pPr>
        <w:autoSpaceDE w:val="0"/>
        <w:autoSpaceDN w:val="0"/>
        <w:adjustRightInd w:val="0"/>
        <w:spacing w:line="360" w:lineRule="auto"/>
        <w:ind w:firstLine="1416"/>
        <w:jc w:val="both"/>
        <w:rPr>
          <w:color w:val="000000"/>
        </w:rPr>
      </w:pPr>
    </w:p>
    <w:p w14:paraId="149BB13D"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Dicha intimación fue cursada mediante la siguiente epístola:</w:t>
      </w:r>
    </w:p>
    <w:p w14:paraId="33EB3C50" w14:textId="77777777" w:rsidR="00772F26" w:rsidRPr="00292711" w:rsidRDefault="00772F26" w:rsidP="005F5B10">
      <w:pPr>
        <w:autoSpaceDE w:val="0"/>
        <w:autoSpaceDN w:val="0"/>
        <w:adjustRightInd w:val="0"/>
        <w:spacing w:line="360" w:lineRule="auto"/>
        <w:jc w:val="right"/>
        <w:rPr>
          <w:color w:val="000000"/>
          <w:sz w:val="26"/>
          <w:szCs w:val="26"/>
        </w:rPr>
      </w:pPr>
    </w:p>
    <w:p w14:paraId="0B394FD9" w14:textId="77B5037A" w:rsidR="005A6978" w:rsidRDefault="005A6978" w:rsidP="005A6978">
      <w:pPr>
        <w:autoSpaceDE w:val="0"/>
        <w:autoSpaceDN w:val="0"/>
        <w:jc w:val="right"/>
        <w:rPr>
          <w:rFonts w:ascii="Cambria" w:hAnsi="Cambria"/>
          <w:color w:val="000000"/>
          <w:lang w:val="es-AR"/>
        </w:rPr>
      </w:pPr>
      <w:r>
        <w:rPr>
          <w:rFonts w:ascii="Cambria" w:hAnsi="Cambria"/>
          <w:color w:val="000000"/>
          <w:lang w:val="es-AR"/>
        </w:rPr>
        <w:t>“</w:t>
      </w:r>
      <w:r w:rsidRPr="002A021A">
        <w:rPr>
          <w:rFonts w:ascii="Cambria" w:hAnsi="Cambria"/>
          <w:color w:val="000000"/>
          <w:lang w:val="es-AR"/>
        </w:rPr>
        <w:t xml:space="preserve">BUENOS AIRES, </w:t>
      </w:r>
      <w:r>
        <w:rPr>
          <w:rFonts w:ascii="Cambria" w:hAnsi="Cambria"/>
          <w:color w:val="000000"/>
          <w:lang w:val="es-AR"/>
        </w:rPr>
        <w:t>MARZO</w:t>
      </w:r>
      <w:r w:rsidRPr="002A021A">
        <w:rPr>
          <w:rFonts w:ascii="Cambria" w:hAnsi="Cambria"/>
          <w:color w:val="000000"/>
          <w:lang w:val="es-AR"/>
        </w:rPr>
        <w:t xml:space="preserve"> </w:t>
      </w:r>
      <w:r w:rsidR="00101A15">
        <w:rPr>
          <w:rFonts w:ascii="Cambria" w:hAnsi="Cambria"/>
          <w:color w:val="000000"/>
          <w:lang w:val="es-AR"/>
        </w:rPr>
        <w:t>6</w:t>
      </w:r>
      <w:r w:rsidRPr="002A021A">
        <w:rPr>
          <w:rFonts w:ascii="Cambria" w:hAnsi="Cambria"/>
          <w:color w:val="000000"/>
          <w:lang w:val="es-AR"/>
        </w:rPr>
        <w:t xml:space="preserve"> 202</w:t>
      </w:r>
      <w:r w:rsidR="00101A15">
        <w:rPr>
          <w:rFonts w:ascii="Cambria" w:hAnsi="Cambria"/>
          <w:color w:val="000000"/>
          <w:lang w:val="es-AR"/>
        </w:rPr>
        <w:t>4</w:t>
      </w:r>
      <w:r w:rsidRPr="002A021A">
        <w:rPr>
          <w:rFonts w:ascii="Cambria" w:hAnsi="Cambria"/>
          <w:color w:val="000000"/>
          <w:lang w:val="es-AR"/>
        </w:rPr>
        <w:t xml:space="preserve">. </w:t>
      </w:r>
    </w:p>
    <w:p w14:paraId="104DD6F5" w14:textId="77777777" w:rsidR="0089012F" w:rsidRPr="002A021A" w:rsidRDefault="0089012F" w:rsidP="005A6978">
      <w:pPr>
        <w:autoSpaceDE w:val="0"/>
        <w:autoSpaceDN w:val="0"/>
        <w:jc w:val="right"/>
        <w:rPr>
          <w:rFonts w:ascii="Cambria" w:hAnsi="Cambria"/>
          <w:color w:val="000000"/>
          <w:lang w:val="es-AR"/>
        </w:rPr>
      </w:pPr>
    </w:p>
    <w:p w14:paraId="3F115F6D" w14:textId="77777777" w:rsidR="005A6978" w:rsidRPr="002A021A" w:rsidRDefault="005A6978" w:rsidP="005A6978">
      <w:pPr>
        <w:autoSpaceDE w:val="0"/>
        <w:autoSpaceDN w:val="0"/>
        <w:ind w:firstLine="708"/>
        <w:jc w:val="both"/>
        <w:rPr>
          <w:rFonts w:ascii="Cambria" w:hAnsi="Cambria"/>
          <w:bCs/>
          <w:lang w:val="es-AR"/>
        </w:rPr>
      </w:pPr>
      <w:r w:rsidRPr="002A021A">
        <w:rPr>
          <w:rFonts w:ascii="Cambria" w:hAnsi="Cambria"/>
          <w:lang w:val="es-AR"/>
        </w:rPr>
        <w:t xml:space="preserve">NO HABIENDOME ENTREGADO LAS CERTIFICACIONES PREVISTAS EN EL ART. 80 LCT EN LAS REITERADAS VECES QUE ME PRESENTE EN LA SEDE DE LA EMPRESA A SOLICITAR LAS MISMAS, NI TAMPOCO SE REALIZO DICHA ENTREGA EN LAS AUDIENCIAS DE CONCILIACION OPORTUNAMENTE CELEBRADAS PESE A LOS REQUERIMIENTOS EFECTUADOS EN TAL SENTIDO, MEDIANTE LA PRESENTE LO INTIMO PLAZO 48 HS. REALICE ENTREGA CERTIFICADOS ART. 80 LCT – CERTIFICACION DE SERVICIOS BAJO APERCIBIMIENTO DE RECLAMAR INDEMNIZACIONES ESTABLECIDAS EN LA LEY </w:t>
      </w:r>
      <w:r w:rsidRPr="002A021A">
        <w:rPr>
          <w:rFonts w:ascii="Cambria" w:hAnsi="Cambria"/>
          <w:bCs/>
          <w:lang w:val="es-AR"/>
        </w:rPr>
        <w:t>25.345 Y MISMO PLAZO ABONE INDEMNIZACIONES PREVISTAS EN ARTS. 232, 233, 245 LCT BAJO APERCIBIMIENTO RECLAMO ART. 2 LEY 25323.</w:t>
      </w:r>
    </w:p>
    <w:p w14:paraId="024A466F" w14:textId="77777777" w:rsidR="005A6978" w:rsidRPr="002A021A" w:rsidRDefault="005A6978" w:rsidP="005A6978">
      <w:pPr>
        <w:autoSpaceDE w:val="0"/>
        <w:autoSpaceDN w:val="0"/>
        <w:ind w:firstLine="708"/>
        <w:jc w:val="both"/>
        <w:rPr>
          <w:rFonts w:ascii="Cambria" w:hAnsi="Cambria"/>
          <w:bCs/>
          <w:lang w:val="es-AR"/>
        </w:rPr>
      </w:pPr>
      <w:r w:rsidRPr="002A021A">
        <w:rPr>
          <w:rFonts w:ascii="Cambria" w:hAnsi="Cambria"/>
          <w:bCs/>
          <w:lang w:val="es-AR"/>
        </w:rPr>
        <w:t xml:space="preserve">A LOS FINES REQUERIDOS DEBERA CONCURRIR INDEFECTIBLEMENTE EN PLAZO INDICADO, EN EL HORARIO DE LUNES A VIERNES DE 14 A 19 HS AL DOMICILIO DE LA CALLE </w:t>
      </w:r>
      <w:r w:rsidRPr="002A021A">
        <w:rPr>
          <w:rFonts w:ascii="Cambria" w:hAnsi="Cambria"/>
          <w:caps/>
          <w:lang w:val="es-AR"/>
        </w:rPr>
        <w:t>PARAMA 785 Piso 4 “A”</w:t>
      </w:r>
      <w:r w:rsidRPr="002A021A">
        <w:rPr>
          <w:rFonts w:ascii="Cambria" w:hAnsi="Cambria"/>
          <w:bCs/>
          <w:lang w:val="es-AR"/>
        </w:rPr>
        <w:t>CAPITAL FEDERAL.</w:t>
      </w:r>
    </w:p>
    <w:p w14:paraId="29C1348C" w14:textId="6B615220" w:rsidR="005A6978" w:rsidRDefault="005A6978" w:rsidP="005A6978">
      <w:pPr>
        <w:spacing w:before="6"/>
        <w:rPr>
          <w:rFonts w:ascii="Cambria" w:hAnsi="Cambria"/>
          <w:bCs/>
        </w:rPr>
      </w:pPr>
      <w:r w:rsidRPr="00573E43">
        <w:rPr>
          <w:rFonts w:ascii="Cambria" w:hAnsi="Cambria"/>
          <w:bCs/>
        </w:rPr>
        <w:t>QUEDA UD. DEBIDAMENTE NOTIFICADO</w:t>
      </w:r>
      <w:r>
        <w:rPr>
          <w:rFonts w:ascii="Cambria" w:hAnsi="Cambria"/>
          <w:bCs/>
        </w:rPr>
        <w:t>.”</w:t>
      </w:r>
    </w:p>
    <w:p w14:paraId="550B76BA" w14:textId="2310B1C2" w:rsidR="0021272A" w:rsidRDefault="00DC47A4" w:rsidP="00F77790">
      <w:pPr>
        <w:autoSpaceDE w:val="0"/>
        <w:autoSpaceDN w:val="0"/>
        <w:adjustRightInd w:val="0"/>
        <w:spacing w:line="360" w:lineRule="auto"/>
        <w:jc w:val="both"/>
        <w:rPr>
          <w:color w:val="000000"/>
        </w:rPr>
      </w:pPr>
      <w:r>
        <w:rPr>
          <w:b/>
          <w:bCs/>
          <w:lang w:val="es-AR"/>
        </w:rPr>
        <w:tab/>
      </w:r>
    </w:p>
    <w:p w14:paraId="33D6AABE" w14:textId="149F37F5" w:rsidR="00772F26" w:rsidRPr="00292711" w:rsidRDefault="009F2458" w:rsidP="005F5B10">
      <w:pPr>
        <w:autoSpaceDE w:val="0"/>
        <w:autoSpaceDN w:val="0"/>
        <w:adjustRightInd w:val="0"/>
        <w:spacing w:line="360" w:lineRule="auto"/>
        <w:ind w:firstLine="1134"/>
        <w:jc w:val="both"/>
        <w:rPr>
          <w:b/>
          <w:bCs/>
        </w:rPr>
      </w:pPr>
      <w:r>
        <w:rPr>
          <w:b/>
          <w:bCs/>
        </w:rPr>
        <w:t>I</w:t>
      </w:r>
      <w:r w:rsidR="00772F26" w:rsidRPr="00292711">
        <w:rPr>
          <w:b/>
          <w:bCs/>
        </w:rPr>
        <w:t>V-</w:t>
      </w:r>
      <w:r w:rsidR="00772F26" w:rsidRPr="00292711">
        <w:rPr>
          <w:b/>
          <w:bCs/>
        </w:rPr>
        <w:tab/>
        <w:t>LA RESPONSABILIDAD EMERGENTE DEL ACCIONAR DE</w:t>
      </w:r>
      <w:r w:rsidR="005A6978">
        <w:rPr>
          <w:b/>
          <w:bCs/>
        </w:rPr>
        <w:t xml:space="preserve"> </w:t>
      </w:r>
      <w:r w:rsidR="00F2479F">
        <w:rPr>
          <w:b/>
          <w:bCs/>
        </w:rPr>
        <w:t>L</w:t>
      </w:r>
      <w:r w:rsidR="005A6978">
        <w:rPr>
          <w:b/>
          <w:bCs/>
        </w:rPr>
        <w:t xml:space="preserve">A DEMANDADA </w:t>
      </w:r>
      <w:r w:rsidR="00772F26" w:rsidRPr="00292711">
        <w:rPr>
          <w:b/>
          <w:bCs/>
        </w:rPr>
        <w:t>POR LOS PAGOS EN NEGRO</w:t>
      </w:r>
      <w:r w:rsidR="005845B0">
        <w:rPr>
          <w:b/>
          <w:bCs/>
        </w:rPr>
        <w:t xml:space="preserve"> Y </w:t>
      </w:r>
      <w:r w:rsidR="005845B0" w:rsidRPr="0089012F">
        <w:rPr>
          <w:b/>
          <w:bCs/>
        </w:rPr>
        <w:t>FECHA DE INGRESO INCORRECTAMENTE REGISTRADA.</w:t>
      </w:r>
    </w:p>
    <w:p w14:paraId="4D610773" w14:textId="3FAB6AB6" w:rsidR="00772F26" w:rsidRPr="00292711" w:rsidRDefault="00772F26" w:rsidP="005F5B10">
      <w:pPr>
        <w:autoSpaceDE w:val="0"/>
        <w:spacing w:line="360" w:lineRule="auto"/>
        <w:ind w:firstLine="1416"/>
        <w:jc w:val="both"/>
        <w:rPr>
          <w:color w:val="000000"/>
        </w:rPr>
      </w:pPr>
      <w:r>
        <w:rPr>
          <w:color w:val="000000"/>
        </w:rPr>
        <w:t xml:space="preserve">1- </w:t>
      </w:r>
      <w:r w:rsidRPr="00292711">
        <w:rPr>
          <w:color w:val="000000"/>
        </w:rPr>
        <w:t xml:space="preserve">El </w:t>
      </w:r>
      <w:r w:rsidRPr="00292711">
        <w:rPr>
          <w:b/>
          <w:color w:val="000000"/>
        </w:rPr>
        <w:t>fraude laboral</w:t>
      </w:r>
      <w:r w:rsidRPr="00292711">
        <w:rPr>
          <w:color w:val="000000"/>
        </w:rPr>
        <w:t xml:space="preserve"> denunciado, consistió en encubrir</w:t>
      </w:r>
      <w:r w:rsidR="005845B0">
        <w:rPr>
          <w:color w:val="000000"/>
        </w:rPr>
        <w:t xml:space="preserve"> “parcialmente” </w:t>
      </w:r>
      <w:r w:rsidRPr="00292711">
        <w:rPr>
          <w:color w:val="000000"/>
        </w:rPr>
        <w:t>la relación laboral bajo el pago de salarios EN NEGRO</w:t>
      </w:r>
      <w:r w:rsidR="005845B0">
        <w:rPr>
          <w:color w:val="000000"/>
        </w:rPr>
        <w:t xml:space="preserve"> como así también el registro de una fecha de ingreso </w:t>
      </w:r>
      <w:r w:rsidR="00822468">
        <w:rPr>
          <w:color w:val="000000"/>
        </w:rPr>
        <w:t>posterior a la real</w:t>
      </w:r>
      <w:r w:rsidRPr="00292711">
        <w:rPr>
          <w:color w:val="000000"/>
        </w:rPr>
        <w:t xml:space="preserve">, eludiendo de este modo el pago de conceptos establecidos en la LCT como vacaciones, aguinaldo, licencias por enfermedad, pago de aportes previsionales y jubilatorios, indemnización por despido y multas, etc., encubriendo la REAL </w:t>
      </w:r>
      <w:r w:rsidRPr="00292711">
        <w:rPr>
          <w:color w:val="000000"/>
        </w:rPr>
        <w:lastRenderedPageBreak/>
        <w:t>relación laboral en contraposición con lo normado en el Art. 14 LCT, con los graves perjuicios morales y económicos que ello represento para l</w:t>
      </w:r>
      <w:r w:rsidR="00822468">
        <w:rPr>
          <w:color w:val="000000"/>
        </w:rPr>
        <w:t>a</w:t>
      </w:r>
      <w:r w:rsidRPr="00292711">
        <w:rPr>
          <w:color w:val="000000"/>
        </w:rPr>
        <w:t xml:space="preserve"> trabajador</w:t>
      </w:r>
      <w:r w:rsidR="00822468">
        <w:rPr>
          <w:color w:val="000000"/>
        </w:rPr>
        <w:t>a</w:t>
      </w:r>
      <w:r w:rsidRPr="00292711">
        <w:rPr>
          <w:color w:val="000000"/>
        </w:rPr>
        <w:t>.</w:t>
      </w:r>
    </w:p>
    <w:p w14:paraId="1E67AB1C" w14:textId="77777777" w:rsidR="00772F26" w:rsidRPr="00732883" w:rsidRDefault="00772F26" w:rsidP="005F5B10">
      <w:pPr>
        <w:autoSpaceDE w:val="0"/>
        <w:spacing w:line="360" w:lineRule="auto"/>
        <w:ind w:firstLine="1416"/>
        <w:jc w:val="both"/>
        <w:rPr>
          <w:color w:val="000000"/>
          <w:lang w:val="es-AR"/>
        </w:rPr>
      </w:pPr>
    </w:p>
    <w:p w14:paraId="0A1C0CF8" w14:textId="77777777" w:rsidR="00772F26" w:rsidRPr="00292711" w:rsidRDefault="00772F26" w:rsidP="005F5B10">
      <w:pPr>
        <w:spacing w:line="360" w:lineRule="auto"/>
        <w:ind w:firstLine="1416"/>
        <w:jc w:val="both"/>
        <w:rPr>
          <w:lang w:val="es-AR"/>
        </w:rPr>
      </w:pPr>
      <w:r w:rsidRPr="00292711">
        <w:rPr>
          <w:lang w:val="es-AR"/>
        </w:rPr>
        <w:t>El pago de salarios clandestinos, no resulta de una especie de confabulación entre el empleador y el trabajador o de un acuerdo para perpetrar una simulación ilícita. Al contrario, es causado por la decisión del empleador quien, por razones personales o económicas, genera todas las consecuencias nefastas relacionadas con los aportes y contribuciones.</w:t>
      </w:r>
    </w:p>
    <w:p w14:paraId="712A379E" w14:textId="77777777" w:rsidR="00772F26" w:rsidRPr="00292711" w:rsidRDefault="00772F26" w:rsidP="005F5B10">
      <w:pPr>
        <w:spacing w:line="360" w:lineRule="auto"/>
        <w:ind w:firstLine="1416"/>
        <w:jc w:val="both"/>
        <w:rPr>
          <w:lang w:val="es-AR"/>
        </w:rPr>
      </w:pPr>
    </w:p>
    <w:p w14:paraId="7BA4AB12" w14:textId="77777777" w:rsidR="00772F26" w:rsidRPr="00292711" w:rsidRDefault="00772F26" w:rsidP="005F5B10">
      <w:pPr>
        <w:tabs>
          <w:tab w:val="left" w:pos="1276"/>
        </w:tabs>
        <w:spacing w:line="360" w:lineRule="auto"/>
        <w:ind w:firstLine="1416"/>
        <w:jc w:val="both"/>
        <w:rPr>
          <w:lang w:val="es-AR"/>
        </w:rPr>
      </w:pPr>
      <w:r w:rsidRPr="00292711">
        <w:rPr>
          <w:lang w:val="es-AR"/>
        </w:rPr>
        <w:t xml:space="preserve">Si bien es cierto que la acreditación de la remuneración pagada "en negro" debe ser apreciada con rigor, pues se trata de una modalidad que genera, naturalmente, una razonable incertidumbre, </w:t>
      </w:r>
      <w:r w:rsidRPr="00292711">
        <w:rPr>
          <w:b/>
          <w:bCs/>
          <w:lang w:val="es-AR"/>
        </w:rPr>
        <w:t>sin lugar a dudas en la presente causa surgirán más que suficientes elementos para demostrar la operatoria denunciada por esta parte y la falta de registración de la totalidad del salario percibido por mi mandante</w:t>
      </w:r>
      <w:r w:rsidRPr="00292711">
        <w:rPr>
          <w:lang w:val="es-AR"/>
        </w:rPr>
        <w:t>.</w:t>
      </w:r>
    </w:p>
    <w:p w14:paraId="7743C959" w14:textId="77777777" w:rsidR="00772F26" w:rsidRPr="00292711" w:rsidRDefault="00772F26" w:rsidP="005F5B10">
      <w:pPr>
        <w:spacing w:line="360" w:lineRule="auto"/>
        <w:ind w:firstLine="1416"/>
        <w:jc w:val="both"/>
        <w:rPr>
          <w:lang w:val="es-AR"/>
        </w:rPr>
      </w:pPr>
    </w:p>
    <w:p w14:paraId="7E904640" w14:textId="4088CF66" w:rsidR="00772F26" w:rsidRPr="00292711" w:rsidRDefault="00772F26" w:rsidP="005F5B10">
      <w:pPr>
        <w:spacing w:line="360" w:lineRule="auto"/>
        <w:ind w:firstLine="1416"/>
        <w:jc w:val="both"/>
        <w:rPr>
          <w:lang w:val="es-AR"/>
        </w:rPr>
      </w:pPr>
      <w:r w:rsidRPr="00292711">
        <w:rPr>
          <w:lang w:val="es-AR"/>
        </w:rPr>
        <w:t>El obrar contrario a la ley llevado a cabo por</w:t>
      </w:r>
      <w:r w:rsidR="007262B5">
        <w:rPr>
          <w:lang w:val="es-AR"/>
        </w:rPr>
        <w:t xml:space="preserve"> la demandada </w:t>
      </w:r>
      <w:r w:rsidRPr="00292711">
        <w:rPr>
          <w:lang w:val="es-AR"/>
        </w:rPr>
        <w:t>es imitado por muchísimas empresas dentro del país, lo cual contribuye solamente a la pauperización de las condiciones laborales, y pérdidas de ingresos para el estado y los servicios sociales que ascienden a millones de pesos por año.</w:t>
      </w:r>
    </w:p>
    <w:p w14:paraId="7FE40D3E" w14:textId="77777777" w:rsidR="00772F26" w:rsidRPr="00292711" w:rsidRDefault="00772F26" w:rsidP="005F5B10">
      <w:pPr>
        <w:spacing w:line="360" w:lineRule="auto"/>
        <w:ind w:firstLine="1416"/>
        <w:jc w:val="both"/>
        <w:rPr>
          <w:lang w:val="es-AR"/>
        </w:rPr>
      </w:pPr>
    </w:p>
    <w:p w14:paraId="6ADCF76F" w14:textId="77777777" w:rsidR="00772F26" w:rsidRPr="000C3330" w:rsidRDefault="00772F26" w:rsidP="005F5B10">
      <w:pPr>
        <w:spacing w:line="360" w:lineRule="auto"/>
        <w:ind w:firstLine="1416"/>
        <w:jc w:val="both"/>
        <w:rPr>
          <w:lang w:val="es-AR"/>
        </w:rPr>
      </w:pPr>
      <w:r w:rsidRPr="00292711">
        <w:rPr>
          <w:lang w:val="es-AR"/>
        </w:rPr>
        <w:t>Dicho obrar debe ser s</w:t>
      </w:r>
      <w:r w:rsidRPr="000C3330">
        <w:rPr>
          <w:lang w:val="es-AR"/>
        </w:rPr>
        <w:t>ancionado por la justicia laboral.</w:t>
      </w:r>
    </w:p>
    <w:p w14:paraId="6FCE7EF5" w14:textId="77777777" w:rsidR="00772F26" w:rsidRDefault="00772F26" w:rsidP="00A444B2">
      <w:pPr>
        <w:spacing w:line="360" w:lineRule="auto"/>
        <w:jc w:val="both"/>
        <w:rPr>
          <w:b/>
          <w:bCs/>
          <w:color w:val="000000"/>
          <w:highlight w:val="cyan"/>
          <w:lang w:val="es-AR" w:eastAsia="es-AR"/>
        </w:rPr>
      </w:pPr>
    </w:p>
    <w:p w14:paraId="5FE97E2E" w14:textId="05375545" w:rsidR="008F1CE8" w:rsidRPr="003B7CBA" w:rsidRDefault="008F1CE8" w:rsidP="008F1CE8">
      <w:pPr>
        <w:autoSpaceDE w:val="0"/>
        <w:autoSpaceDN w:val="0"/>
        <w:adjustRightInd w:val="0"/>
        <w:spacing w:line="360" w:lineRule="auto"/>
        <w:ind w:firstLine="1416"/>
        <w:jc w:val="both"/>
        <w:rPr>
          <w:b/>
        </w:rPr>
      </w:pPr>
      <w:r>
        <w:rPr>
          <w:b/>
          <w:bCs/>
        </w:rPr>
        <w:t>V</w:t>
      </w:r>
      <w:r w:rsidRPr="003B7CBA">
        <w:rPr>
          <w:b/>
          <w:bCs/>
        </w:rPr>
        <w:t xml:space="preserve">- </w:t>
      </w:r>
      <w:r w:rsidRPr="003B7CBA">
        <w:rPr>
          <w:b/>
        </w:rPr>
        <w:t>LIQUIDACIÓN.</w:t>
      </w:r>
    </w:p>
    <w:p w14:paraId="1B9A8A3F" w14:textId="0670A8C0" w:rsidR="008F1CE8" w:rsidRPr="00CF63D3" w:rsidRDefault="008F1CE8" w:rsidP="008F1CE8">
      <w:pPr>
        <w:autoSpaceDE w:val="0"/>
        <w:autoSpaceDN w:val="0"/>
        <w:adjustRightInd w:val="0"/>
        <w:spacing w:line="360" w:lineRule="auto"/>
        <w:ind w:firstLine="1416"/>
        <w:jc w:val="both"/>
      </w:pPr>
      <w:r w:rsidRPr="003B7CBA">
        <w:t xml:space="preserve">A </w:t>
      </w:r>
      <w:r w:rsidR="007262B5" w:rsidRPr="003B7CBA">
        <w:t>continuación,</w:t>
      </w:r>
      <w:r w:rsidRPr="003B7CBA">
        <w:t xml:space="preserve"> se detallan los rubros reclamados por mi mandante:</w:t>
      </w:r>
    </w:p>
    <w:p w14:paraId="5A3053FB" w14:textId="77777777" w:rsidR="007262B5" w:rsidRDefault="007262B5" w:rsidP="007262B5">
      <w:pPr>
        <w:autoSpaceDE w:val="0"/>
        <w:autoSpaceDN w:val="0"/>
        <w:adjustRightInd w:val="0"/>
        <w:spacing w:line="360" w:lineRule="atLeast"/>
        <w:jc w:val="both"/>
        <w:rPr>
          <w:rFonts w:ascii="Book Antiqua" w:hAnsi="Book Antiqua"/>
          <w:color w:val="000000"/>
        </w:rPr>
      </w:pPr>
      <w:r w:rsidRPr="007262B5">
        <w:rPr>
          <w:rFonts w:ascii="Book Antiqua" w:hAnsi="Book Antiqua"/>
          <w:color w:val="000000"/>
        </w:rPr>
        <w:t xml:space="preserve">Salario base: $202.000 </w:t>
      </w:r>
    </w:p>
    <w:p w14:paraId="4817B1A0" w14:textId="0E6BD753" w:rsidR="007262B5" w:rsidRPr="008853C5" w:rsidRDefault="007262B5" w:rsidP="007262B5">
      <w:pPr>
        <w:autoSpaceDE w:val="0"/>
        <w:autoSpaceDN w:val="0"/>
        <w:adjustRightInd w:val="0"/>
        <w:spacing w:line="360" w:lineRule="atLeast"/>
        <w:jc w:val="both"/>
        <w:rPr>
          <w:rFonts w:ascii="Book Antiqua" w:hAnsi="Book Antiqua"/>
          <w:color w:val="000000"/>
        </w:rPr>
      </w:pPr>
      <w:r w:rsidRPr="007262B5">
        <w:rPr>
          <w:rFonts w:ascii="Book Antiqua" w:hAnsi="Book Antiqua"/>
          <w:color w:val="000000"/>
        </w:rPr>
        <w:t>Fecha de ingreso:</w:t>
      </w:r>
      <w:r w:rsidRPr="008853C5">
        <w:rPr>
          <w:rFonts w:ascii="Book Antiqua" w:hAnsi="Book Antiqua"/>
          <w:color w:val="000000"/>
        </w:rPr>
        <w:t xml:space="preserve"> </w:t>
      </w:r>
      <w:r>
        <w:rPr>
          <w:rFonts w:ascii="Book Antiqua" w:hAnsi="Book Antiqua"/>
          <w:color w:val="000000"/>
        </w:rPr>
        <w:t>03</w:t>
      </w:r>
      <w:r w:rsidRPr="008853C5">
        <w:t>/</w:t>
      </w:r>
      <w:r>
        <w:t>04</w:t>
      </w:r>
      <w:r w:rsidRPr="008853C5">
        <w:t>/</w:t>
      </w:r>
      <w:r>
        <w:t>2019</w:t>
      </w:r>
      <w:r w:rsidRPr="008853C5">
        <w:t xml:space="preserve"> </w:t>
      </w:r>
      <w:r w:rsidRPr="008853C5">
        <w:rPr>
          <w:rFonts w:ascii="Book Antiqua" w:hAnsi="Book Antiqua"/>
          <w:color w:val="000000"/>
        </w:rPr>
        <w:t xml:space="preserve">- Egreso </w:t>
      </w:r>
      <w:r>
        <w:rPr>
          <w:rFonts w:ascii="Book Antiqua" w:hAnsi="Book Antiqua"/>
          <w:color w:val="000000"/>
        </w:rPr>
        <w:t>01</w:t>
      </w:r>
      <w:r w:rsidRPr="008853C5">
        <w:rPr>
          <w:rFonts w:ascii="Book Antiqua" w:hAnsi="Book Antiqua"/>
          <w:color w:val="000000"/>
        </w:rPr>
        <w:t>/0</w:t>
      </w:r>
      <w:r>
        <w:rPr>
          <w:rFonts w:ascii="Book Antiqua" w:hAnsi="Book Antiqua"/>
          <w:color w:val="000000"/>
        </w:rPr>
        <w:t>9</w:t>
      </w:r>
      <w:r w:rsidRPr="008853C5">
        <w:rPr>
          <w:rFonts w:ascii="Book Antiqua" w:hAnsi="Book Antiqua"/>
          <w:color w:val="000000"/>
        </w:rPr>
        <w:t>/20</w:t>
      </w:r>
      <w:r>
        <w:rPr>
          <w:rFonts w:ascii="Book Antiqua" w:hAnsi="Book Antiqua"/>
          <w:color w:val="000000"/>
        </w:rPr>
        <w:t>23</w:t>
      </w:r>
    </w:p>
    <w:p w14:paraId="50062F93" w14:textId="77777777" w:rsidR="007262B5" w:rsidRPr="00F61D94" w:rsidRDefault="007262B5" w:rsidP="007262B5">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ab/>
      </w:r>
      <w:r w:rsidRPr="00F61D94">
        <w:rPr>
          <w:rFonts w:ascii="Book Antiqua" w:hAnsi="Book Antiqua"/>
          <w:color w:val="000000"/>
        </w:rPr>
        <w:tab/>
      </w:r>
    </w:p>
    <w:p w14:paraId="185BFC30" w14:textId="77777777" w:rsidR="007262B5" w:rsidRPr="00F61D94" w:rsidRDefault="007262B5" w:rsidP="007262B5">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Antigüedad</w:t>
      </w:r>
      <w:r>
        <w:rPr>
          <w:rFonts w:ascii="Book Antiqua" w:hAnsi="Book Antiqua"/>
          <w:color w:val="000000"/>
        </w:rPr>
        <w:t xml:space="preserve"> (4)</w:t>
      </w:r>
      <w:r>
        <w:rPr>
          <w:rFonts w:ascii="Book Antiqua" w:hAnsi="Book Antiqua"/>
          <w:color w:val="000000"/>
        </w:rPr>
        <w:tab/>
      </w:r>
      <w:r w:rsidRPr="00F61D94">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F61D94">
        <w:rPr>
          <w:rFonts w:ascii="Book Antiqua" w:hAnsi="Book Antiqua"/>
          <w:color w:val="000000"/>
        </w:rPr>
        <w:tab/>
        <w:t xml:space="preserve">$ </w:t>
      </w:r>
      <w:r>
        <w:rPr>
          <w:rFonts w:ascii="Book Antiqua" w:hAnsi="Book Antiqua"/>
          <w:color w:val="000000"/>
        </w:rPr>
        <w:t>808.000</w:t>
      </w:r>
    </w:p>
    <w:p w14:paraId="1BE6727D" w14:textId="77777777" w:rsidR="007262B5" w:rsidRPr="00F61D94" w:rsidRDefault="007262B5" w:rsidP="007262B5">
      <w:pPr>
        <w:autoSpaceDE w:val="0"/>
        <w:autoSpaceDN w:val="0"/>
        <w:adjustRightInd w:val="0"/>
        <w:spacing w:line="360" w:lineRule="atLeast"/>
        <w:jc w:val="both"/>
        <w:rPr>
          <w:rFonts w:ascii="Book Antiqua" w:hAnsi="Book Antiqua"/>
          <w:color w:val="000000"/>
        </w:rPr>
      </w:pPr>
    </w:p>
    <w:p w14:paraId="72C2EFF6" w14:textId="77777777" w:rsidR="007262B5" w:rsidRDefault="007262B5" w:rsidP="007262B5">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Preaviso</w:t>
      </w:r>
      <w:r>
        <w:rPr>
          <w:rFonts w:ascii="Book Antiqua" w:hAnsi="Book Antiqua"/>
          <w:color w:val="000000"/>
        </w:rPr>
        <w:t xml:space="preserve"> (1)</w:t>
      </w:r>
      <w:r w:rsidRPr="00F61D94">
        <w:rPr>
          <w:rFonts w:ascii="Book Antiqua" w:hAnsi="Book Antiqua"/>
          <w:color w:val="000000"/>
        </w:rPr>
        <w:tab/>
        <w:t xml:space="preserve"> </w:t>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t>$</w:t>
      </w:r>
      <w:r>
        <w:rPr>
          <w:rFonts w:ascii="Book Antiqua" w:hAnsi="Book Antiqua"/>
          <w:color w:val="000000"/>
        </w:rPr>
        <w:t xml:space="preserve"> 202.000</w:t>
      </w:r>
    </w:p>
    <w:p w14:paraId="3B7CA64E" w14:textId="77777777" w:rsidR="007262B5" w:rsidRDefault="007262B5" w:rsidP="007262B5">
      <w:pPr>
        <w:autoSpaceDE w:val="0"/>
        <w:autoSpaceDN w:val="0"/>
        <w:adjustRightInd w:val="0"/>
        <w:spacing w:line="360" w:lineRule="atLeast"/>
        <w:jc w:val="both"/>
        <w:rPr>
          <w:rFonts w:ascii="Book Antiqua" w:hAnsi="Book Antiqua"/>
          <w:color w:val="000000"/>
        </w:rPr>
      </w:pPr>
    </w:p>
    <w:p w14:paraId="3804D494" w14:textId="77777777" w:rsidR="007262B5" w:rsidRPr="00F61D94" w:rsidRDefault="007262B5" w:rsidP="007262B5">
      <w:pPr>
        <w:autoSpaceDE w:val="0"/>
        <w:autoSpaceDN w:val="0"/>
        <w:adjustRightInd w:val="0"/>
        <w:spacing w:line="360" w:lineRule="atLeast"/>
        <w:jc w:val="both"/>
        <w:rPr>
          <w:rFonts w:ascii="Book Antiqua" w:hAnsi="Book Antiqua"/>
          <w:color w:val="000000"/>
        </w:rPr>
      </w:pPr>
      <w:r>
        <w:rPr>
          <w:rFonts w:ascii="Book Antiqua" w:hAnsi="Book Antiqua"/>
          <w:color w:val="000000"/>
        </w:rPr>
        <w:t xml:space="preserve">- Salarios </w:t>
      </w:r>
      <w:proofErr w:type="gramStart"/>
      <w:r>
        <w:rPr>
          <w:rFonts w:ascii="Book Antiqua" w:hAnsi="Book Antiqua"/>
          <w:color w:val="000000"/>
        </w:rPr>
        <w:t>Agosto</w:t>
      </w:r>
      <w:proofErr w:type="gramEnd"/>
      <w:r>
        <w:rPr>
          <w:rFonts w:ascii="Book Antiqua" w:hAnsi="Book Antiqua"/>
          <w:color w:val="000000"/>
        </w:rPr>
        <w:t xml:space="preserve"> 2023</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$ 202.000</w:t>
      </w:r>
      <w:r>
        <w:rPr>
          <w:rFonts w:ascii="Book Antiqua" w:hAnsi="Book Antiqua"/>
          <w:color w:val="000000"/>
        </w:rPr>
        <w:tab/>
      </w:r>
    </w:p>
    <w:p w14:paraId="2C5C0E3B" w14:textId="77777777" w:rsidR="007262B5" w:rsidRPr="00F61D94" w:rsidRDefault="007262B5" w:rsidP="007262B5">
      <w:pPr>
        <w:autoSpaceDE w:val="0"/>
        <w:autoSpaceDN w:val="0"/>
        <w:adjustRightInd w:val="0"/>
        <w:spacing w:line="360" w:lineRule="atLeast"/>
        <w:jc w:val="both"/>
        <w:rPr>
          <w:rFonts w:ascii="Book Antiqua" w:hAnsi="Book Antiqua"/>
          <w:color w:val="000000"/>
        </w:rPr>
      </w:pPr>
    </w:p>
    <w:p w14:paraId="629AA674" w14:textId="77777777" w:rsidR="007262B5" w:rsidRDefault="007262B5" w:rsidP="007262B5">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xml:space="preserve">- Vacaciones </w:t>
      </w:r>
      <w:r>
        <w:rPr>
          <w:rFonts w:ascii="Book Antiqua" w:hAnsi="Book Antiqua"/>
          <w:color w:val="000000"/>
        </w:rPr>
        <w:t>2022-2023</w:t>
      </w:r>
      <w:r w:rsidRPr="00F61D94">
        <w:rPr>
          <w:rFonts w:ascii="Book Antiqua" w:hAnsi="Book Antiqua"/>
          <w:color w:val="000000"/>
        </w:rPr>
        <w:t xml:space="preserve">              </w:t>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Pr>
          <w:rFonts w:ascii="Book Antiqua" w:hAnsi="Book Antiqua"/>
          <w:color w:val="000000"/>
        </w:rPr>
        <w:t xml:space="preserve"> $ 189.021</w:t>
      </w:r>
    </w:p>
    <w:p w14:paraId="61F092BF" w14:textId="77777777" w:rsidR="007262B5" w:rsidRDefault="007262B5" w:rsidP="007262B5">
      <w:pPr>
        <w:autoSpaceDE w:val="0"/>
        <w:autoSpaceDN w:val="0"/>
        <w:adjustRightInd w:val="0"/>
        <w:spacing w:line="360" w:lineRule="atLeast"/>
        <w:jc w:val="both"/>
        <w:rPr>
          <w:rFonts w:ascii="Book Antiqua" w:hAnsi="Book Antiqua"/>
          <w:color w:val="000000"/>
        </w:rPr>
      </w:pPr>
    </w:p>
    <w:p w14:paraId="653A84B9" w14:textId="77777777" w:rsidR="007262B5" w:rsidRDefault="007262B5" w:rsidP="007262B5">
      <w:pPr>
        <w:autoSpaceDE w:val="0"/>
        <w:autoSpaceDN w:val="0"/>
        <w:adjustRightInd w:val="0"/>
        <w:spacing w:line="360" w:lineRule="atLeast"/>
        <w:jc w:val="both"/>
        <w:rPr>
          <w:rFonts w:ascii="Book Antiqua" w:hAnsi="Book Antiqua"/>
          <w:color w:val="000000"/>
        </w:rPr>
      </w:pPr>
      <w:r w:rsidRPr="00057CCB">
        <w:rPr>
          <w:rFonts w:ascii="Book Antiqua" w:hAnsi="Book Antiqua"/>
          <w:color w:val="000000"/>
        </w:rPr>
        <w:t>-</w:t>
      </w:r>
      <w:r>
        <w:rPr>
          <w:rFonts w:ascii="Book Antiqua" w:hAnsi="Book Antiqua"/>
          <w:color w:val="000000"/>
        </w:rPr>
        <w:t xml:space="preserve">PROP. </w:t>
      </w:r>
      <w:r w:rsidRPr="00057CCB">
        <w:rPr>
          <w:rFonts w:ascii="Book Antiqua" w:hAnsi="Book Antiqua"/>
          <w:color w:val="000000"/>
        </w:rPr>
        <w:t xml:space="preserve">SAC </w:t>
      </w:r>
      <w:r>
        <w:rPr>
          <w:rFonts w:ascii="Book Antiqua" w:hAnsi="Book Antiqua"/>
          <w:color w:val="000000"/>
        </w:rPr>
        <w:t xml:space="preserve"> 202</w:t>
      </w:r>
      <w:r w:rsidRPr="00057CCB">
        <w:rPr>
          <w:rFonts w:ascii="Book Antiqua" w:hAnsi="Book Antiqua"/>
          <w:color w:val="000000"/>
        </w:rPr>
        <w:t>3</w:t>
      </w:r>
      <w:r>
        <w:rPr>
          <w:rFonts w:ascii="Book Antiqua" w:hAnsi="Book Antiqua"/>
          <w:color w:val="000000"/>
        </w:rPr>
        <w:tab/>
      </w:r>
      <w:r w:rsidRPr="00057CCB">
        <w:rPr>
          <w:rFonts w:ascii="Book Antiqua" w:hAnsi="Book Antiqua"/>
          <w:color w:val="000000"/>
        </w:rPr>
        <w:tab/>
      </w:r>
      <w:r w:rsidRPr="00057CCB">
        <w:rPr>
          <w:rFonts w:ascii="Book Antiqua" w:hAnsi="Book Antiqua"/>
          <w:color w:val="000000"/>
        </w:rPr>
        <w:tab/>
      </w:r>
      <w:r w:rsidRPr="00057CCB">
        <w:rPr>
          <w:rFonts w:ascii="Book Antiqua" w:hAnsi="Book Antiqua"/>
          <w:color w:val="000000"/>
        </w:rPr>
        <w:tab/>
      </w:r>
      <w:r w:rsidRPr="00057CCB">
        <w:rPr>
          <w:rFonts w:ascii="Book Antiqua" w:hAnsi="Book Antiqua"/>
          <w:color w:val="000000"/>
        </w:rPr>
        <w:tab/>
      </w:r>
      <w:r w:rsidRPr="00057CCB">
        <w:rPr>
          <w:rFonts w:ascii="Book Antiqua" w:hAnsi="Book Antiqua"/>
          <w:color w:val="000000"/>
        </w:rPr>
        <w:tab/>
      </w:r>
      <w:r>
        <w:rPr>
          <w:rFonts w:ascii="Book Antiqua" w:hAnsi="Book Antiqua"/>
          <w:color w:val="000000"/>
        </w:rPr>
        <w:tab/>
      </w:r>
      <w:r>
        <w:rPr>
          <w:rFonts w:ascii="Book Antiqua" w:hAnsi="Book Antiqua"/>
          <w:color w:val="000000"/>
        </w:rPr>
        <w:tab/>
      </w:r>
      <w:r w:rsidRPr="00057CCB">
        <w:rPr>
          <w:rFonts w:ascii="Book Antiqua" w:hAnsi="Book Antiqua"/>
          <w:color w:val="000000"/>
        </w:rPr>
        <w:t>$</w:t>
      </w:r>
      <w:r>
        <w:rPr>
          <w:rFonts w:ascii="Book Antiqua" w:hAnsi="Book Antiqua"/>
          <w:color w:val="000000"/>
        </w:rPr>
        <w:t xml:space="preserve"> 11.832</w:t>
      </w:r>
    </w:p>
    <w:p w14:paraId="11029729" w14:textId="77777777" w:rsidR="007262B5" w:rsidRDefault="007262B5" w:rsidP="007262B5">
      <w:pPr>
        <w:autoSpaceDE w:val="0"/>
        <w:autoSpaceDN w:val="0"/>
        <w:adjustRightInd w:val="0"/>
        <w:spacing w:line="360" w:lineRule="atLeast"/>
        <w:jc w:val="both"/>
        <w:rPr>
          <w:rFonts w:ascii="Book Antiqua" w:hAnsi="Book Antiqua"/>
          <w:color w:val="000000"/>
        </w:rPr>
      </w:pPr>
    </w:p>
    <w:p w14:paraId="2B6DAD3A" w14:textId="77777777" w:rsidR="007262B5" w:rsidRPr="00057CCB" w:rsidRDefault="007262B5" w:rsidP="007262B5">
      <w:pPr>
        <w:autoSpaceDE w:val="0"/>
        <w:autoSpaceDN w:val="0"/>
        <w:adjustRightInd w:val="0"/>
        <w:spacing w:line="360" w:lineRule="atLeast"/>
        <w:jc w:val="both"/>
        <w:rPr>
          <w:rFonts w:ascii="Book Antiqua" w:hAnsi="Book Antiqua"/>
          <w:color w:val="000000"/>
        </w:rPr>
      </w:pPr>
      <w:r>
        <w:rPr>
          <w:rFonts w:ascii="Book Antiqua" w:hAnsi="Book Antiqua"/>
          <w:color w:val="000000"/>
        </w:rPr>
        <w:t>- LEY 24013</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$ 397.500</w:t>
      </w:r>
    </w:p>
    <w:p w14:paraId="48B69A6E" w14:textId="77777777" w:rsidR="007262B5" w:rsidRPr="002172AE" w:rsidRDefault="007262B5" w:rsidP="007262B5">
      <w:pPr>
        <w:autoSpaceDE w:val="0"/>
        <w:autoSpaceDN w:val="0"/>
        <w:adjustRightInd w:val="0"/>
        <w:spacing w:line="360" w:lineRule="atLeast"/>
        <w:jc w:val="both"/>
        <w:rPr>
          <w:rFonts w:ascii="Book Antiqua" w:hAnsi="Book Antiqua"/>
          <w:color w:val="000000"/>
        </w:rPr>
      </w:pPr>
      <w:r w:rsidRPr="00057CCB">
        <w:rPr>
          <w:rFonts w:ascii="Book Antiqua" w:hAnsi="Book Antiqua"/>
          <w:color w:val="000000"/>
        </w:rPr>
        <w:t xml:space="preserve">- Art. 2 Ley 25.323 (50% </w:t>
      </w:r>
      <w:r w:rsidRPr="002172AE">
        <w:rPr>
          <w:rFonts w:ascii="Book Antiqua" w:hAnsi="Book Antiqua"/>
          <w:color w:val="000000"/>
        </w:rPr>
        <w:t>incremento por acción judicial s/</w:t>
      </w:r>
    </w:p>
    <w:p w14:paraId="204F43D5" w14:textId="77777777" w:rsidR="007262B5" w:rsidRPr="00A60340" w:rsidRDefault="007262B5" w:rsidP="007262B5">
      <w:pPr>
        <w:autoSpaceDE w:val="0"/>
        <w:autoSpaceDN w:val="0"/>
        <w:adjustRightInd w:val="0"/>
        <w:spacing w:line="360" w:lineRule="atLeast"/>
        <w:jc w:val="both"/>
        <w:rPr>
          <w:rFonts w:ascii="Book Antiqua" w:hAnsi="Book Antiqua"/>
          <w:color w:val="000000"/>
        </w:rPr>
      </w:pPr>
      <w:proofErr w:type="spellStart"/>
      <w:proofErr w:type="gramStart"/>
      <w:r w:rsidRPr="00A60340">
        <w:rPr>
          <w:rFonts w:ascii="Book Antiqua" w:hAnsi="Book Antiqua"/>
          <w:color w:val="000000"/>
        </w:rPr>
        <w:t>Antigued</w:t>
      </w:r>
      <w:proofErr w:type="spellEnd"/>
      <w:r w:rsidRPr="00A60340">
        <w:rPr>
          <w:rFonts w:ascii="Book Antiqua" w:hAnsi="Book Antiqua"/>
          <w:color w:val="000000"/>
        </w:rPr>
        <w:t>.+</w:t>
      </w:r>
      <w:proofErr w:type="gramEnd"/>
      <w:r w:rsidRPr="00A60340">
        <w:rPr>
          <w:rFonts w:ascii="Book Antiqua" w:hAnsi="Book Antiqua"/>
          <w:color w:val="000000"/>
        </w:rPr>
        <w:t xml:space="preserve"> </w:t>
      </w:r>
      <w:proofErr w:type="spellStart"/>
      <w:r w:rsidRPr="00A60340">
        <w:rPr>
          <w:rFonts w:ascii="Book Antiqua" w:hAnsi="Book Antiqua"/>
          <w:color w:val="000000"/>
        </w:rPr>
        <w:t>Preav</w:t>
      </w:r>
      <w:proofErr w:type="spellEnd"/>
      <w:r w:rsidRPr="00A60340">
        <w:rPr>
          <w:rFonts w:ascii="Book Antiqua" w:hAnsi="Book Antiqua"/>
          <w:color w:val="000000"/>
        </w:rPr>
        <w:t>.)</w:t>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t xml:space="preserve">$ </w:t>
      </w:r>
      <w:r>
        <w:rPr>
          <w:rFonts w:ascii="Book Antiqua" w:hAnsi="Book Antiqua"/>
          <w:color w:val="000000"/>
        </w:rPr>
        <w:t>505.000</w:t>
      </w:r>
    </w:p>
    <w:p w14:paraId="1BE9FC00" w14:textId="77777777" w:rsidR="007262B5" w:rsidRPr="00A60340" w:rsidRDefault="007262B5" w:rsidP="007262B5">
      <w:pPr>
        <w:autoSpaceDE w:val="0"/>
        <w:autoSpaceDN w:val="0"/>
        <w:adjustRightInd w:val="0"/>
        <w:spacing w:line="360" w:lineRule="atLeast"/>
        <w:jc w:val="both"/>
        <w:rPr>
          <w:rFonts w:ascii="Book Antiqua" w:hAnsi="Book Antiqua"/>
          <w:color w:val="000000"/>
        </w:rPr>
      </w:pPr>
    </w:p>
    <w:p w14:paraId="7A75599F" w14:textId="77777777" w:rsidR="007262B5" w:rsidRPr="00F8115C" w:rsidRDefault="007262B5" w:rsidP="007262B5">
      <w:pPr>
        <w:autoSpaceDE w:val="0"/>
        <w:autoSpaceDN w:val="0"/>
        <w:adjustRightInd w:val="0"/>
        <w:spacing w:line="360" w:lineRule="atLeast"/>
        <w:jc w:val="both"/>
        <w:rPr>
          <w:rFonts w:ascii="Book Antiqua" w:hAnsi="Book Antiqua"/>
          <w:color w:val="000000"/>
        </w:rPr>
      </w:pPr>
      <w:r w:rsidRPr="00A60340">
        <w:rPr>
          <w:rFonts w:ascii="Book Antiqua" w:hAnsi="Book Antiqua"/>
          <w:color w:val="000000"/>
        </w:rPr>
        <w:t xml:space="preserve"> - Art. 80 Ley 20.744 </w:t>
      </w:r>
      <w:proofErr w:type="spellStart"/>
      <w:r w:rsidRPr="00A60340">
        <w:rPr>
          <w:rFonts w:ascii="Book Antiqua" w:hAnsi="Book Antiqua"/>
          <w:color w:val="000000"/>
        </w:rPr>
        <w:t>certif</w:t>
      </w:r>
      <w:proofErr w:type="spellEnd"/>
      <w:r w:rsidRPr="00A60340">
        <w:rPr>
          <w:rFonts w:ascii="Book Antiqua" w:hAnsi="Book Antiqua"/>
          <w:color w:val="000000"/>
        </w:rPr>
        <w:t xml:space="preserve">. </w:t>
      </w:r>
      <w:r w:rsidRPr="00F8115C">
        <w:rPr>
          <w:rFonts w:ascii="Book Antiqua" w:hAnsi="Book Antiqua"/>
          <w:color w:val="000000"/>
        </w:rPr>
        <w:t>Trabajo</w:t>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t xml:space="preserve">$ </w:t>
      </w:r>
      <w:r>
        <w:rPr>
          <w:rFonts w:ascii="Book Antiqua" w:hAnsi="Book Antiqua"/>
          <w:color w:val="000000"/>
        </w:rPr>
        <w:t>603.000</w:t>
      </w:r>
    </w:p>
    <w:p w14:paraId="02FC2FDD" w14:textId="77777777" w:rsidR="007262B5" w:rsidRPr="00F8115C" w:rsidRDefault="007262B5" w:rsidP="007262B5">
      <w:pPr>
        <w:autoSpaceDE w:val="0"/>
        <w:autoSpaceDN w:val="0"/>
        <w:adjustRightInd w:val="0"/>
        <w:spacing w:line="360" w:lineRule="atLeast"/>
        <w:jc w:val="both"/>
        <w:rPr>
          <w:rFonts w:ascii="Book Antiqua" w:hAnsi="Book Antiqua"/>
          <w:color w:val="000000"/>
        </w:rPr>
      </w:pPr>
    </w:p>
    <w:p w14:paraId="1FC4D195" w14:textId="77777777" w:rsidR="007262B5" w:rsidRPr="00F61D94" w:rsidRDefault="007262B5" w:rsidP="007262B5">
      <w:pPr>
        <w:pBdr>
          <w:top w:val="single" w:sz="4" w:space="1" w:color="auto"/>
          <w:left w:val="single" w:sz="4" w:space="4" w:color="auto"/>
          <w:bottom w:val="single" w:sz="4" w:space="1" w:color="auto"/>
          <w:right w:val="single" w:sz="4" w:space="4" w:color="auto"/>
        </w:pBdr>
        <w:autoSpaceDE w:val="0"/>
        <w:autoSpaceDN w:val="0"/>
        <w:adjustRightInd w:val="0"/>
        <w:spacing w:line="360" w:lineRule="atLeast"/>
        <w:jc w:val="both"/>
        <w:rPr>
          <w:rFonts w:ascii="Book Antiqua" w:hAnsi="Book Antiqua"/>
          <w:b/>
          <w:bCs/>
          <w:color w:val="000000"/>
        </w:rPr>
      </w:pPr>
      <w:r w:rsidRPr="00F61D94">
        <w:rPr>
          <w:rFonts w:ascii="Book Antiqua" w:hAnsi="Book Antiqua"/>
          <w:b/>
          <w:bCs/>
          <w:color w:val="000000"/>
        </w:rPr>
        <w:lastRenderedPageBreak/>
        <w:t>SUBTOTAL</w:t>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t>$</w:t>
      </w:r>
      <w:r>
        <w:rPr>
          <w:rFonts w:ascii="Book Antiqua" w:hAnsi="Book Antiqua"/>
          <w:b/>
          <w:bCs/>
          <w:color w:val="000000"/>
        </w:rPr>
        <w:t xml:space="preserve"> 2.918.353.-</w:t>
      </w:r>
    </w:p>
    <w:p w14:paraId="5CA8FF9F" w14:textId="77777777" w:rsidR="007262B5" w:rsidRDefault="007262B5" w:rsidP="007262B5"/>
    <w:p w14:paraId="07B71371" w14:textId="77777777" w:rsidR="007262B5" w:rsidRDefault="007262B5" w:rsidP="007262B5"/>
    <w:p w14:paraId="1A8A1BE6" w14:textId="3C68812C" w:rsidR="00772F26" w:rsidRPr="007262B5" w:rsidRDefault="008F1CE8" w:rsidP="00A0726C">
      <w:pPr>
        <w:spacing w:after="324" w:line="360" w:lineRule="auto"/>
        <w:jc w:val="both"/>
        <w:rPr>
          <w:b/>
          <w:bCs/>
          <w:color w:val="000000"/>
        </w:rPr>
      </w:pPr>
      <w:r>
        <w:rPr>
          <w:color w:val="000000"/>
        </w:rPr>
        <w:tab/>
      </w:r>
      <w:r>
        <w:rPr>
          <w:color w:val="000000"/>
        </w:rPr>
        <w:tab/>
      </w:r>
      <w:r w:rsidRPr="00A61756">
        <w:rPr>
          <w:color w:val="000000"/>
        </w:rPr>
        <w:t>De la</w:t>
      </w:r>
      <w:r>
        <w:rPr>
          <w:color w:val="000000"/>
        </w:rPr>
        <w:t xml:space="preserve"> </w:t>
      </w:r>
      <w:r w:rsidR="003513BC">
        <w:rPr>
          <w:color w:val="000000"/>
        </w:rPr>
        <w:t xml:space="preserve">liquidación </w:t>
      </w:r>
      <w:r w:rsidRPr="00A61756">
        <w:rPr>
          <w:color w:val="000000"/>
        </w:rPr>
        <w:t>que anteced</w:t>
      </w:r>
      <w:r w:rsidR="003513BC">
        <w:rPr>
          <w:color w:val="000000"/>
        </w:rPr>
        <w:t>e</w:t>
      </w:r>
      <w:r w:rsidRPr="00A61756">
        <w:rPr>
          <w:color w:val="000000"/>
        </w:rPr>
        <w:t xml:space="preserve"> se desprende que el monto total reclamado</w:t>
      </w:r>
      <w:r>
        <w:rPr>
          <w:color w:val="000000"/>
        </w:rPr>
        <w:t xml:space="preserve"> en concepto de despido </w:t>
      </w:r>
      <w:r w:rsidR="001D7813">
        <w:rPr>
          <w:color w:val="000000"/>
        </w:rPr>
        <w:t>indirecto</w:t>
      </w:r>
      <w:r w:rsidRPr="00A61756">
        <w:rPr>
          <w:color w:val="000000"/>
        </w:rPr>
        <w:t xml:space="preserve"> en la presente acción asciende a la suma de </w:t>
      </w:r>
      <w:r w:rsidRPr="005A094B">
        <w:rPr>
          <w:b/>
          <w:bCs/>
          <w:color w:val="000000"/>
        </w:rPr>
        <w:t xml:space="preserve">PESOS </w:t>
      </w:r>
      <w:r w:rsidR="007262B5">
        <w:rPr>
          <w:b/>
          <w:bCs/>
          <w:color w:val="000000"/>
        </w:rPr>
        <w:t xml:space="preserve">DOS MILLONES NOVIECIENTOS DIECIOCHO MIL TRESCIENTOS CINCUENTA Y TRES ($2.918.353.-) </w:t>
      </w:r>
      <w:r w:rsidR="007262B5" w:rsidRPr="007262B5">
        <w:rPr>
          <w:color w:val="000000"/>
        </w:rPr>
        <w:t>o</w:t>
      </w:r>
      <w:r w:rsidRPr="00A61756">
        <w:rPr>
          <w:color w:val="000000"/>
        </w:rPr>
        <w:t xml:space="preserve"> lo que en mayor medida resulte de las probanzas de autos, con más sus intereses, costos y costas correspondientes</w:t>
      </w:r>
      <w:r w:rsidR="00A0726C">
        <w:rPr>
          <w:color w:val="000000"/>
        </w:rPr>
        <w:t>.</w:t>
      </w:r>
    </w:p>
    <w:p w14:paraId="3F5D02B9" w14:textId="70C49119" w:rsidR="00772F26" w:rsidRPr="00292711" w:rsidRDefault="00772F26" w:rsidP="005F5B10">
      <w:pPr>
        <w:autoSpaceDE w:val="0"/>
        <w:autoSpaceDN w:val="0"/>
        <w:adjustRightInd w:val="0"/>
        <w:spacing w:line="360" w:lineRule="auto"/>
        <w:jc w:val="both"/>
        <w:rPr>
          <w:b/>
          <w:lang w:val="es-AR"/>
        </w:rPr>
      </w:pPr>
      <w:r w:rsidRPr="00292711">
        <w:rPr>
          <w:b/>
        </w:rPr>
        <w:tab/>
      </w:r>
      <w:r w:rsidRPr="00292711">
        <w:rPr>
          <w:b/>
        </w:rPr>
        <w:tab/>
      </w:r>
      <w:r w:rsidR="003513BC">
        <w:rPr>
          <w:b/>
          <w:lang w:val="es-AR"/>
        </w:rPr>
        <w:t>VI</w:t>
      </w:r>
      <w:r w:rsidRPr="00292711">
        <w:rPr>
          <w:b/>
          <w:lang w:val="es-AR"/>
        </w:rPr>
        <w:t>-</w:t>
      </w:r>
      <w:r w:rsidRPr="00292711">
        <w:rPr>
          <w:b/>
          <w:lang w:val="es-AR"/>
        </w:rPr>
        <w:tab/>
        <w:t>PRUEBA</w:t>
      </w:r>
    </w:p>
    <w:p w14:paraId="6E3E4793" w14:textId="77777777" w:rsidR="00772F26" w:rsidRPr="00292711" w:rsidRDefault="00772F26" w:rsidP="005F5B10">
      <w:pPr>
        <w:autoSpaceDE w:val="0"/>
        <w:autoSpaceDN w:val="0"/>
        <w:adjustRightInd w:val="0"/>
        <w:spacing w:line="360" w:lineRule="auto"/>
        <w:ind w:left="708" w:firstLine="708"/>
        <w:jc w:val="both"/>
      </w:pPr>
      <w:r w:rsidRPr="00292711">
        <w:t>Como medios de prueba ofrezco los siguientes:</w:t>
      </w:r>
    </w:p>
    <w:p w14:paraId="664CC078" w14:textId="77777777" w:rsidR="00772F26" w:rsidRPr="00292711" w:rsidRDefault="00772F26" w:rsidP="005F5B10">
      <w:pPr>
        <w:autoSpaceDE w:val="0"/>
        <w:autoSpaceDN w:val="0"/>
        <w:adjustRightInd w:val="0"/>
        <w:spacing w:line="360" w:lineRule="auto"/>
        <w:ind w:left="708" w:firstLine="708"/>
        <w:jc w:val="both"/>
      </w:pPr>
    </w:p>
    <w:p w14:paraId="2980B55B" w14:textId="77777777" w:rsidR="00772F26" w:rsidRPr="00292711" w:rsidRDefault="00772F26" w:rsidP="005F5B10">
      <w:pPr>
        <w:numPr>
          <w:ilvl w:val="0"/>
          <w:numId w:val="4"/>
        </w:numPr>
        <w:autoSpaceDE w:val="0"/>
        <w:autoSpaceDN w:val="0"/>
        <w:adjustRightInd w:val="0"/>
        <w:spacing w:line="360" w:lineRule="auto"/>
        <w:contextualSpacing/>
        <w:jc w:val="both"/>
        <w:rPr>
          <w:bCs/>
        </w:rPr>
      </w:pPr>
      <w:r w:rsidRPr="00292711">
        <w:rPr>
          <w:bCs/>
          <w:u w:val="single"/>
        </w:rPr>
        <w:t>CONFESIONAL</w:t>
      </w:r>
      <w:r w:rsidRPr="00292711">
        <w:rPr>
          <w:bCs/>
        </w:rPr>
        <w:t>:</w:t>
      </w:r>
    </w:p>
    <w:p w14:paraId="041A0974" w14:textId="57C43D5D" w:rsidR="00772F26" w:rsidRPr="00292711" w:rsidRDefault="00772F26" w:rsidP="005F5B10">
      <w:pPr>
        <w:autoSpaceDE w:val="0"/>
        <w:autoSpaceDN w:val="0"/>
        <w:adjustRightInd w:val="0"/>
        <w:spacing w:line="360" w:lineRule="auto"/>
        <w:ind w:firstLine="1416"/>
        <w:jc w:val="both"/>
      </w:pPr>
      <w:r w:rsidRPr="007B522A">
        <w:t>Se cite a</w:t>
      </w:r>
      <w:r w:rsidR="003513BC">
        <w:t xml:space="preserve"> </w:t>
      </w:r>
      <w:r w:rsidRPr="007B522A">
        <w:t>l</w:t>
      </w:r>
      <w:r w:rsidR="00777D49">
        <w:t>a</w:t>
      </w:r>
      <w:r w:rsidRPr="007B522A">
        <w:t xml:space="preserve"> </w:t>
      </w:r>
      <w:r w:rsidRPr="00464BAF">
        <w:rPr>
          <w:b/>
        </w:rPr>
        <w:t>Demanda</w:t>
      </w:r>
      <w:r w:rsidR="003513BC">
        <w:rPr>
          <w:b/>
        </w:rPr>
        <w:t>d</w:t>
      </w:r>
      <w:r w:rsidR="00777D49">
        <w:rPr>
          <w:b/>
        </w:rPr>
        <w:t>a</w:t>
      </w:r>
      <w:r w:rsidRPr="00464BAF">
        <w:rPr>
          <w:b/>
        </w:rPr>
        <w:t xml:space="preserve"> </w:t>
      </w:r>
      <w:r w:rsidRPr="007B522A">
        <w:t>a responder el pliego de posiciones bajo sobre cerrado que oportunamente se acompañará.</w:t>
      </w:r>
    </w:p>
    <w:p w14:paraId="75E95525" w14:textId="77777777" w:rsidR="00772F26" w:rsidRPr="00292711" w:rsidRDefault="00772F26" w:rsidP="005F5B10">
      <w:pPr>
        <w:autoSpaceDE w:val="0"/>
        <w:autoSpaceDN w:val="0"/>
        <w:adjustRightInd w:val="0"/>
        <w:spacing w:line="360" w:lineRule="auto"/>
        <w:ind w:firstLine="1416"/>
        <w:jc w:val="both"/>
      </w:pPr>
    </w:p>
    <w:p w14:paraId="13745A84" w14:textId="77777777" w:rsidR="00772F26" w:rsidRPr="00292711" w:rsidRDefault="00772F26" w:rsidP="005F5B10">
      <w:pPr>
        <w:autoSpaceDE w:val="0"/>
        <w:autoSpaceDN w:val="0"/>
        <w:adjustRightInd w:val="0"/>
        <w:spacing w:line="360" w:lineRule="auto"/>
        <w:ind w:firstLine="1416"/>
        <w:jc w:val="both"/>
        <w:rPr>
          <w:bCs/>
        </w:rPr>
      </w:pPr>
      <w:r w:rsidRPr="00292711">
        <w:rPr>
          <w:bCs/>
        </w:rPr>
        <w:t xml:space="preserve">2) </w:t>
      </w:r>
      <w:r w:rsidRPr="00292711">
        <w:rPr>
          <w:bCs/>
          <w:u w:val="single"/>
        </w:rPr>
        <w:t>DOCUMENTAL</w:t>
      </w:r>
      <w:r w:rsidRPr="00292711">
        <w:rPr>
          <w:bCs/>
        </w:rPr>
        <w:t>:</w:t>
      </w:r>
    </w:p>
    <w:p w14:paraId="7DD48762" w14:textId="13B47517" w:rsidR="00AB78AE" w:rsidRDefault="006C3D37" w:rsidP="00AB78AE">
      <w:pPr>
        <w:pStyle w:val="Prrafodelista"/>
        <w:numPr>
          <w:ilvl w:val="0"/>
          <w:numId w:val="20"/>
        </w:numPr>
        <w:autoSpaceDE w:val="0"/>
        <w:autoSpaceDN w:val="0"/>
        <w:adjustRightInd w:val="0"/>
        <w:spacing w:line="360" w:lineRule="auto"/>
        <w:jc w:val="both"/>
      </w:pPr>
      <w:r>
        <w:t>Acta Poder</w:t>
      </w:r>
      <w:r w:rsidR="00AB78AE">
        <w:t xml:space="preserve"> </w:t>
      </w:r>
    </w:p>
    <w:p w14:paraId="041E8CBE" w14:textId="2FB996A2" w:rsidR="00777D49" w:rsidRPr="00AB78AE" w:rsidRDefault="00772F26" w:rsidP="00AB78AE">
      <w:pPr>
        <w:pStyle w:val="Prrafodelista"/>
        <w:numPr>
          <w:ilvl w:val="0"/>
          <w:numId w:val="20"/>
        </w:numPr>
        <w:autoSpaceDE w:val="0"/>
        <w:autoSpaceDN w:val="0"/>
        <w:adjustRightInd w:val="0"/>
        <w:spacing w:line="360" w:lineRule="auto"/>
        <w:jc w:val="both"/>
      </w:pPr>
      <w:r w:rsidRPr="00AB78AE">
        <w:t>Intercambio telegráfico</w:t>
      </w:r>
      <w:r w:rsidR="00140DEF" w:rsidRPr="00AB78AE">
        <w:t xml:space="preserve">, </w:t>
      </w:r>
      <w:r w:rsidRPr="00AB78AE">
        <w:t>y</w:t>
      </w:r>
    </w:p>
    <w:p w14:paraId="1A0171C2" w14:textId="15804845" w:rsidR="00772F26" w:rsidRPr="00AB78AE" w:rsidRDefault="00777D49" w:rsidP="00AB78AE">
      <w:pPr>
        <w:pStyle w:val="Prrafodelista"/>
        <w:numPr>
          <w:ilvl w:val="0"/>
          <w:numId w:val="20"/>
        </w:numPr>
        <w:autoSpaceDE w:val="0"/>
        <w:autoSpaceDN w:val="0"/>
        <w:adjustRightInd w:val="0"/>
        <w:spacing w:line="360" w:lineRule="auto"/>
        <w:jc w:val="both"/>
      </w:pPr>
      <w:r w:rsidRPr="00AB78AE">
        <w:t>A</w:t>
      </w:r>
      <w:r w:rsidR="00772F26" w:rsidRPr="00AB78AE">
        <w:t>ctas de conciliación laboral (Anexo I)</w:t>
      </w:r>
      <w:r w:rsidR="00E50342" w:rsidRPr="00AB78AE">
        <w:t xml:space="preserve"> </w:t>
      </w:r>
    </w:p>
    <w:p w14:paraId="406507FD" w14:textId="13E54704" w:rsidR="00777D49" w:rsidRPr="0089012F" w:rsidRDefault="00777D49" w:rsidP="006C3D37">
      <w:pPr>
        <w:pStyle w:val="Prrafodelista"/>
        <w:numPr>
          <w:ilvl w:val="0"/>
          <w:numId w:val="20"/>
        </w:numPr>
        <w:autoSpaceDE w:val="0"/>
        <w:autoSpaceDN w:val="0"/>
        <w:adjustRightInd w:val="0"/>
        <w:spacing w:line="360" w:lineRule="auto"/>
        <w:jc w:val="both"/>
      </w:pPr>
      <w:r w:rsidRPr="0089012F">
        <w:t>Recibos de haberes;</w:t>
      </w:r>
    </w:p>
    <w:p w14:paraId="4475DBA5" w14:textId="77777777" w:rsidR="00772F26" w:rsidRDefault="00772F26" w:rsidP="005836FF">
      <w:pPr>
        <w:spacing w:line="360" w:lineRule="auto"/>
        <w:ind w:firstLine="1418"/>
        <w:jc w:val="both"/>
        <w:rPr>
          <w:color w:val="000000"/>
          <w:lang w:val="es-AR" w:eastAsia="es-AR"/>
        </w:rPr>
      </w:pPr>
    </w:p>
    <w:p w14:paraId="78781D4F" w14:textId="77777777" w:rsidR="00772F26" w:rsidRPr="00464BAF" w:rsidRDefault="00772F26" w:rsidP="005836FF">
      <w:pPr>
        <w:spacing w:line="360" w:lineRule="auto"/>
        <w:ind w:firstLine="1418"/>
        <w:jc w:val="both"/>
        <w:rPr>
          <w:color w:val="000000"/>
          <w:lang w:val="es-AR" w:eastAsia="es-AR"/>
        </w:rPr>
      </w:pPr>
      <w:r w:rsidRPr="00464BAF">
        <w:rPr>
          <w:color w:val="000000"/>
          <w:lang w:val="es-AR" w:eastAsia="es-AR"/>
        </w:rPr>
        <w:t xml:space="preserve">3) </w:t>
      </w:r>
      <w:r w:rsidRPr="00464BAF">
        <w:rPr>
          <w:color w:val="000000"/>
          <w:u w:val="single"/>
          <w:lang w:val="es-AR" w:eastAsia="es-AR"/>
        </w:rPr>
        <w:t>PERICIAL CONTABLE</w:t>
      </w:r>
      <w:r w:rsidRPr="00464BAF">
        <w:rPr>
          <w:color w:val="000000"/>
          <w:lang w:val="es-AR" w:eastAsia="es-AR"/>
        </w:rPr>
        <w:t>:</w:t>
      </w:r>
    </w:p>
    <w:p w14:paraId="33094DC5" w14:textId="31E8C1B2" w:rsidR="00772F26" w:rsidRPr="00464BAF" w:rsidRDefault="00772F26" w:rsidP="00225332">
      <w:pPr>
        <w:spacing w:line="360" w:lineRule="auto"/>
        <w:ind w:firstLine="1281"/>
        <w:jc w:val="both"/>
        <w:rPr>
          <w:color w:val="000000"/>
          <w:lang w:val="es-AR" w:eastAsia="es-AR"/>
        </w:rPr>
      </w:pPr>
      <w:r w:rsidRPr="00464BAF">
        <w:rPr>
          <w:color w:val="000000"/>
          <w:lang w:val="es-AR" w:eastAsia="es-AR"/>
        </w:rPr>
        <w:t>Solicito del experto contable que</w:t>
      </w:r>
      <w:r w:rsidR="006C3D37">
        <w:rPr>
          <w:color w:val="000000"/>
          <w:lang w:val="es-AR" w:eastAsia="es-AR"/>
        </w:rPr>
        <w:t xml:space="preserve"> informe</w:t>
      </w:r>
      <w:r w:rsidRPr="00464BAF">
        <w:rPr>
          <w:color w:val="000000"/>
          <w:lang w:val="es-AR" w:eastAsia="es-AR"/>
        </w:rPr>
        <w:t>:</w:t>
      </w:r>
    </w:p>
    <w:p w14:paraId="06F951F7" w14:textId="425D7B25"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a) Si l</w:t>
      </w:r>
      <w:r w:rsidR="006C3D37">
        <w:rPr>
          <w:color w:val="000000"/>
          <w:lang w:val="es-AR" w:eastAsia="es-AR"/>
        </w:rPr>
        <w:t>a</w:t>
      </w:r>
      <w:r w:rsidRPr="00464BAF">
        <w:rPr>
          <w:color w:val="000000"/>
          <w:lang w:val="es-AR" w:eastAsia="es-AR"/>
        </w:rPr>
        <w:t xml:space="preserve"> demandad</w:t>
      </w:r>
      <w:r w:rsidR="006C3D37">
        <w:rPr>
          <w:color w:val="000000"/>
          <w:lang w:val="es-AR" w:eastAsia="es-AR"/>
        </w:rPr>
        <w:t>a</w:t>
      </w:r>
      <w:r w:rsidRPr="00464BAF">
        <w:rPr>
          <w:color w:val="000000"/>
          <w:lang w:val="es-AR" w:eastAsia="es-AR"/>
        </w:rPr>
        <w:t xml:space="preserve"> lleva sus libros rubricados y al día, sin deficiencias de orden contable, enumerando dichos libros o registros, sus respectivas fechas de rubricación y autoridad que la efectuó.</w:t>
      </w:r>
    </w:p>
    <w:p w14:paraId="25CA2A94" w14:textId="6374498A" w:rsidR="00772F26" w:rsidRPr="0089012F" w:rsidRDefault="00772F26" w:rsidP="005836FF">
      <w:pPr>
        <w:spacing w:line="360" w:lineRule="auto"/>
        <w:ind w:firstLine="1281"/>
        <w:jc w:val="both"/>
        <w:rPr>
          <w:color w:val="000000"/>
          <w:lang w:val="es-AR" w:eastAsia="es-AR"/>
        </w:rPr>
      </w:pPr>
      <w:r w:rsidRPr="00464BAF">
        <w:rPr>
          <w:color w:val="000000"/>
          <w:lang w:val="es-AR" w:eastAsia="es-AR"/>
        </w:rPr>
        <w:t xml:space="preserve">b) Si </w:t>
      </w:r>
      <w:r w:rsidR="006C3D37">
        <w:rPr>
          <w:color w:val="000000"/>
          <w:lang w:val="es-AR" w:eastAsia="es-AR"/>
        </w:rPr>
        <w:t xml:space="preserve">la </w:t>
      </w:r>
      <w:r w:rsidRPr="00464BAF">
        <w:rPr>
          <w:color w:val="000000"/>
          <w:lang w:val="es-AR" w:eastAsia="es-AR"/>
        </w:rPr>
        <w:t xml:space="preserve">demandada cumple con los requisitos de la LCT, Convenios Colectivos y Estatutos legales, con la determinación precisa de los datos allí establecidos con relación a sus </w:t>
      </w:r>
      <w:r w:rsidRPr="0089012F">
        <w:rPr>
          <w:color w:val="000000"/>
          <w:lang w:val="es-AR" w:eastAsia="es-AR"/>
        </w:rPr>
        <w:t>empleados.</w:t>
      </w:r>
    </w:p>
    <w:p w14:paraId="5D145F25" w14:textId="2B773380" w:rsidR="006C3D37" w:rsidRPr="00EE1883" w:rsidRDefault="006C3D37" w:rsidP="005836FF">
      <w:pPr>
        <w:spacing w:line="360" w:lineRule="auto"/>
        <w:ind w:firstLine="1281"/>
        <w:jc w:val="both"/>
        <w:rPr>
          <w:color w:val="000000"/>
          <w:lang w:val="es-AR" w:eastAsia="es-AR"/>
        </w:rPr>
      </w:pPr>
      <w:r w:rsidRPr="0089012F">
        <w:rPr>
          <w:color w:val="000000"/>
          <w:lang w:val="es-AR" w:eastAsia="es-AR"/>
        </w:rPr>
        <w:t>c) Si la actora se encuentra registrada en el Libro sindicado en el Art. 52 LCT e indique los datos que de allí surgen con relación a la misma.</w:t>
      </w:r>
    </w:p>
    <w:p w14:paraId="57D02BEF" w14:textId="50D48FF0" w:rsidR="00772F26" w:rsidRPr="00464BAF" w:rsidRDefault="00772F26" w:rsidP="005836FF">
      <w:pPr>
        <w:spacing w:line="360" w:lineRule="auto"/>
        <w:ind w:firstLine="1281"/>
        <w:jc w:val="both"/>
        <w:rPr>
          <w:color w:val="000000"/>
          <w:lang w:val="es-AR" w:eastAsia="es-AR"/>
        </w:rPr>
      </w:pPr>
      <w:r w:rsidRPr="00EE1883">
        <w:rPr>
          <w:color w:val="000000"/>
          <w:lang w:val="es-AR" w:eastAsia="es-AR"/>
        </w:rPr>
        <w:t xml:space="preserve">c) </w:t>
      </w:r>
      <w:r w:rsidR="00EE1883" w:rsidRPr="00EE1883">
        <w:rPr>
          <w:color w:val="000000"/>
          <w:lang w:val="es-AR" w:eastAsia="es-AR"/>
        </w:rPr>
        <w:t>T</w:t>
      </w:r>
      <w:r w:rsidRPr="00EE1883">
        <w:rPr>
          <w:bCs/>
          <w:color w:val="000000"/>
          <w:lang w:val="es-AR" w:eastAsia="es-AR"/>
        </w:rPr>
        <w:t>oma</w:t>
      </w:r>
      <w:r w:rsidR="00EE1883" w:rsidRPr="00EE1883">
        <w:rPr>
          <w:bCs/>
          <w:color w:val="000000"/>
          <w:lang w:val="es-AR" w:eastAsia="es-AR"/>
        </w:rPr>
        <w:t>ndo</w:t>
      </w:r>
      <w:r w:rsidRPr="00EE1883">
        <w:rPr>
          <w:bCs/>
          <w:color w:val="000000"/>
          <w:lang w:val="es-AR" w:eastAsia="es-AR"/>
        </w:rPr>
        <w:t xml:space="preserve"> como base un salario base denunciado por esta parte en el escrito de demanda y la </w:t>
      </w:r>
      <w:r w:rsidR="00612279" w:rsidRPr="00EE1883">
        <w:rPr>
          <w:bCs/>
          <w:color w:val="000000"/>
          <w:lang w:val="es-AR" w:eastAsia="es-AR"/>
        </w:rPr>
        <w:t>antigüedad</w:t>
      </w:r>
      <w:r w:rsidRPr="00EE1883">
        <w:rPr>
          <w:color w:val="000000"/>
          <w:lang w:val="es-AR" w:eastAsia="es-AR"/>
        </w:rPr>
        <w:t xml:space="preserve"> determinará al momento del despido y liquidará las indemnizaciones legales debidas al acto</w:t>
      </w:r>
      <w:r w:rsidRPr="00464BAF">
        <w:rPr>
          <w:color w:val="000000"/>
          <w:u w:val="single"/>
          <w:lang w:val="es-AR" w:eastAsia="es-AR"/>
        </w:rPr>
        <w:t>r</w:t>
      </w:r>
      <w:r w:rsidRPr="00464BAF">
        <w:rPr>
          <w:color w:val="000000"/>
          <w:lang w:val="es-AR" w:eastAsia="es-AR"/>
        </w:rPr>
        <w:t>.</w:t>
      </w:r>
    </w:p>
    <w:p w14:paraId="68324431" w14:textId="77777777"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 xml:space="preserve">d) Practicará el período liquidación de todos los rubros reclamados en la demandada, contemplando el caso de que prosperar la misma y tomando como base el salario denunciado por esta parte en el escrito de demanda. </w:t>
      </w:r>
    </w:p>
    <w:p w14:paraId="1B74B356" w14:textId="3AB98661" w:rsidR="00D005E0" w:rsidRPr="003513BC" w:rsidRDefault="00772F26" w:rsidP="003513BC">
      <w:pPr>
        <w:spacing w:line="360" w:lineRule="auto"/>
        <w:ind w:firstLine="1281"/>
        <w:jc w:val="both"/>
        <w:rPr>
          <w:color w:val="000000"/>
          <w:lang w:val="es-AR" w:eastAsia="es-AR"/>
        </w:rPr>
      </w:pPr>
      <w:r w:rsidRPr="00464BAF">
        <w:rPr>
          <w:color w:val="000000"/>
          <w:lang w:val="es-AR" w:eastAsia="es-AR"/>
        </w:rPr>
        <w:t xml:space="preserve">e) Si fuera el caso de que la demandada no llevara sus libros o registros o los mismos fueran llevados sin observancias de las normas legales respectivas, el perito practicará liquidación de todos los rubros consignados en la demanda teniendo en cuenta a </w:t>
      </w:r>
      <w:r w:rsidRPr="00464BAF">
        <w:rPr>
          <w:color w:val="000000"/>
          <w:lang w:val="es-AR" w:eastAsia="es-AR"/>
        </w:rPr>
        <w:lastRenderedPageBreak/>
        <w:t>tal efecto los hechos narrados en la misma y las pautas de liquidación de las indemnizaciones que surgen de este ofrecimiento de prueba.</w:t>
      </w:r>
    </w:p>
    <w:p w14:paraId="7A64A457" w14:textId="013E66EB" w:rsidR="00772F26" w:rsidRPr="00140DEF" w:rsidRDefault="003513BC" w:rsidP="00140DEF">
      <w:pPr>
        <w:spacing w:after="324" w:line="360" w:lineRule="auto"/>
        <w:ind w:firstLine="1418"/>
        <w:jc w:val="both"/>
        <w:rPr>
          <w:color w:val="000000"/>
        </w:rPr>
      </w:pPr>
      <w:r>
        <w:rPr>
          <w:color w:val="000000"/>
        </w:rPr>
        <w:t>f</w:t>
      </w:r>
      <w:r w:rsidR="00D005E0" w:rsidRPr="00DB44B1">
        <w:rPr>
          <w:color w:val="000000"/>
        </w:rPr>
        <w:t>) Toda otra información que tuviera relación de modo directo o indirecto co</w:t>
      </w:r>
      <w:r w:rsidR="00D005E0">
        <w:rPr>
          <w:color w:val="000000"/>
        </w:rPr>
        <w:t>n</w:t>
      </w:r>
      <w:r w:rsidR="00D005E0" w:rsidRPr="00DB44B1">
        <w:rPr>
          <w:color w:val="000000"/>
        </w:rPr>
        <w:t xml:space="preserve"> la presente litis.</w:t>
      </w:r>
    </w:p>
    <w:p w14:paraId="02018C47" w14:textId="77777777" w:rsidR="00772F26" w:rsidRPr="00292711" w:rsidRDefault="00772F26" w:rsidP="005F5B10">
      <w:pPr>
        <w:autoSpaceDE w:val="0"/>
        <w:autoSpaceDN w:val="0"/>
        <w:adjustRightInd w:val="0"/>
        <w:spacing w:line="360" w:lineRule="auto"/>
        <w:ind w:firstLine="576"/>
        <w:jc w:val="both"/>
        <w:rPr>
          <w:u w:val="single"/>
        </w:rPr>
      </w:pPr>
      <w:r w:rsidRPr="00292711">
        <w:tab/>
      </w:r>
      <w:r w:rsidRPr="00292711">
        <w:tab/>
      </w:r>
      <w:r>
        <w:t>4</w:t>
      </w:r>
      <w:r w:rsidRPr="00292711">
        <w:t xml:space="preserve">) </w:t>
      </w:r>
      <w:r w:rsidRPr="00292711">
        <w:rPr>
          <w:u w:val="single"/>
        </w:rPr>
        <w:t>INFORMATIVA.</w:t>
      </w:r>
    </w:p>
    <w:p w14:paraId="47B225AE" w14:textId="5737BC70" w:rsidR="000F57FF" w:rsidRDefault="00772F26" w:rsidP="00082625">
      <w:pPr>
        <w:spacing w:line="360" w:lineRule="auto"/>
        <w:ind w:firstLine="1440"/>
        <w:jc w:val="both"/>
      </w:pPr>
      <w:r w:rsidRPr="00292711">
        <w:rPr>
          <w:lang w:val="es-AR"/>
        </w:rPr>
        <w:t xml:space="preserve">1- </w:t>
      </w:r>
      <w:r w:rsidR="00D005E0">
        <w:t xml:space="preserve"> </w:t>
      </w:r>
      <w:r w:rsidR="00D005E0" w:rsidRPr="00735708">
        <w:t>(EN SUBSIDIO) Ante el supuesto caso que se desconozca la autenticidad de las piezas postales acompañadas en esta demanda, subsidiariamente solicito se libre oficio al Correo Argentino, para que informe autenticidad de las mismas, así como las fechas de envío y recepción, remitente y destinatarios.</w:t>
      </w:r>
    </w:p>
    <w:p w14:paraId="61983D62" w14:textId="77777777" w:rsidR="00E848C2" w:rsidRDefault="00E848C2" w:rsidP="00082625">
      <w:pPr>
        <w:spacing w:line="360" w:lineRule="auto"/>
        <w:ind w:firstLine="1440"/>
        <w:jc w:val="both"/>
      </w:pPr>
    </w:p>
    <w:p w14:paraId="1325094E" w14:textId="0E6410A3" w:rsidR="00E848C2" w:rsidRPr="00E35043" w:rsidRDefault="00E848C2" w:rsidP="00082625">
      <w:pPr>
        <w:spacing w:line="360" w:lineRule="auto"/>
        <w:ind w:firstLine="1440"/>
        <w:jc w:val="both"/>
        <w:rPr>
          <w:u w:val="single"/>
        </w:rPr>
      </w:pPr>
      <w:r w:rsidRPr="00E35043">
        <w:rPr>
          <w:u w:val="single"/>
        </w:rPr>
        <w:t>5) TESTIMONIAL:</w:t>
      </w:r>
    </w:p>
    <w:p w14:paraId="195F69F9" w14:textId="4978DBC4" w:rsidR="00E848C2" w:rsidRDefault="00E848C2" w:rsidP="00082625">
      <w:pPr>
        <w:spacing w:line="360" w:lineRule="auto"/>
        <w:ind w:firstLine="1440"/>
        <w:jc w:val="both"/>
      </w:pPr>
      <w:r>
        <w:t>Se cite a prestar declaración testimonial a las siguientes personas:</w:t>
      </w:r>
    </w:p>
    <w:p w14:paraId="6DD6F816" w14:textId="4C95DE3C" w:rsidR="00E848C2" w:rsidRDefault="004202F6" w:rsidP="008C3848">
      <w:pPr>
        <w:pStyle w:val="Prrafodelista"/>
        <w:numPr>
          <w:ilvl w:val="0"/>
          <w:numId w:val="21"/>
        </w:numPr>
        <w:spacing w:line="360" w:lineRule="auto"/>
        <w:jc w:val="both"/>
      </w:pPr>
      <w:r>
        <w:t>Marcela Alejandra De Sordi DNI 23.191.318 con domicilio en la calle Inclán</w:t>
      </w:r>
      <w:r w:rsidR="00E848C2">
        <w:t xml:space="preserve"> 4224 CABA</w:t>
      </w:r>
      <w:r>
        <w:t>;</w:t>
      </w:r>
    </w:p>
    <w:p w14:paraId="73DFDEE2" w14:textId="6CE6FC60" w:rsidR="00E848C2" w:rsidRDefault="00CD0A61" w:rsidP="008C3848">
      <w:pPr>
        <w:pStyle w:val="Prrafodelista"/>
        <w:numPr>
          <w:ilvl w:val="0"/>
          <w:numId w:val="21"/>
        </w:numPr>
        <w:spacing w:line="360" w:lineRule="auto"/>
        <w:jc w:val="both"/>
      </w:pPr>
      <w:r>
        <w:t>Mariana Beatriz Chaile DNI 29</w:t>
      </w:r>
      <w:r w:rsidR="008C3848">
        <w:t>.</w:t>
      </w:r>
      <w:r>
        <w:t>803</w:t>
      </w:r>
      <w:r w:rsidR="008C3848">
        <w:t>.</w:t>
      </w:r>
      <w:r>
        <w:t xml:space="preserve">562 con domicilio en </w:t>
      </w:r>
      <w:r w:rsidR="00E848C2">
        <w:t>Av. Corrientes 4251 4 B C</w:t>
      </w:r>
      <w:r>
        <w:t>A</w:t>
      </w:r>
      <w:r w:rsidR="00E848C2">
        <w:t>BA</w:t>
      </w:r>
      <w:r>
        <w:t>;</w:t>
      </w:r>
    </w:p>
    <w:p w14:paraId="73494663" w14:textId="11A10980" w:rsidR="00E848C2" w:rsidRDefault="008C3848" w:rsidP="008C3848">
      <w:pPr>
        <w:pStyle w:val="Prrafodelista"/>
        <w:numPr>
          <w:ilvl w:val="0"/>
          <w:numId w:val="21"/>
        </w:numPr>
        <w:spacing w:line="360" w:lineRule="auto"/>
        <w:jc w:val="both"/>
      </w:pPr>
      <w:r>
        <w:t xml:space="preserve">Verónica Mabel De Sordi DNI 31.034.713 </w:t>
      </w:r>
      <w:r w:rsidR="00E848C2">
        <w:t>con domicilio en Moldes 761 PB A CABA</w:t>
      </w:r>
      <w:r>
        <w:t>;</w:t>
      </w:r>
    </w:p>
    <w:p w14:paraId="6CF22ED8" w14:textId="7BBCC7EB" w:rsidR="00E848C2" w:rsidRDefault="008C3848" w:rsidP="008C3848">
      <w:pPr>
        <w:pStyle w:val="Prrafodelista"/>
        <w:numPr>
          <w:ilvl w:val="0"/>
          <w:numId w:val="21"/>
        </w:numPr>
        <w:spacing w:line="360" w:lineRule="auto"/>
        <w:jc w:val="both"/>
      </w:pPr>
      <w:r>
        <w:t xml:space="preserve">Sandra Noemí Gonzalez DNI 29.465.530 con domicilio en </w:t>
      </w:r>
      <w:r w:rsidR="00E848C2">
        <w:t>Av. Estado de Israel 4389 1 “3” CABA</w:t>
      </w:r>
    </w:p>
    <w:p w14:paraId="7E5E988C" w14:textId="77777777" w:rsidR="001D7813" w:rsidRDefault="001D7813" w:rsidP="000F57FF">
      <w:pPr>
        <w:pStyle w:val="Prrafodelista"/>
        <w:spacing w:line="360" w:lineRule="auto"/>
        <w:jc w:val="both"/>
      </w:pPr>
    </w:p>
    <w:p w14:paraId="54F4881E" w14:textId="3605C331" w:rsidR="00772F26" w:rsidRDefault="00772F26" w:rsidP="00464BAF">
      <w:pPr>
        <w:autoSpaceDE w:val="0"/>
        <w:autoSpaceDN w:val="0"/>
        <w:adjustRightInd w:val="0"/>
        <w:spacing w:after="200" w:line="360" w:lineRule="auto"/>
        <w:jc w:val="both"/>
        <w:rPr>
          <w:b/>
          <w:bCs/>
          <w:color w:val="000000"/>
          <w:lang w:val="es-AR"/>
        </w:rPr>
      </w:pPr>
      <w:r>
        <w:rPr>
          <w:b/>
          <w:bCs/>
          <w:color w:val="000000"/>
          <w:lang w:val="es-AR"/>
        </w:rPr>
        <w:t xml:space="preserve">                     </w:t>
      </w:r>
      <w:r w:rsidR="003513BC">
        <w:rPr>
          <w:b/>
          <w:bCs/>
          <w:color w:val="000000"/>
          <w:lang w:val="es-AR"/>
        </w:rPr>
        <w:t>VII</w:t>
      </w:r>
      <w:r>
        <w:rPr>
          <w:b/>
          <w:bCs/>
          <w:color w:val="000000"/>
          <w:lang w:val="es-AR"/>
        </w:rPr>
        <w:t xml:space="preserve">- DOCUMENTAL EN PODER DE LAS PARTES - SOLICITA INTIMACIÓN ART. 388 CPCCN. SE CURSE INTIMACION CONJUNTAMENTE CON TRASLADO DE DEMANDA. </w:t>
      </w:r>
    </w:p>
    <w:p w14:paraId="36B9522C" w14:textId="6D11FE73" w:rsidR="00232292" w:rsidRPr="003513BC" w:rsidRDefault="00772F26" w:rsidP="003513BC">
      <w:pPr>
        <w:spacing w:line="360" w:lineRule="auto"/>
        <w:ind w:firstLine="1418"/>
        <w:jc w:val="both"/>
      </w:pPr>
      <w:r>
        <w:rPr>
          <w:color w:val="000000"/>
          <w:lang w:val="es-AR"/>
        </w:rPr>
        <w:t xml:space="preserve">1- </w:t>
      </w:r>
      <w:r w:rsidR="00E50342">
        <w:rPr>
          <w:bCs/>
        </w:rPr>
        <w:t>A</w:t>
      </w:r>
      <w:r w:rsidR="0020662D">
        <w:rPr>
          <w:bCs/>
        </w:rPr>
        <w:t xml:space="preserve"> la demandada </w:t>
      </w:r>
      <w:r w:rsidR="00232292">
        <w:rPr>
          <w:bCs/>
        </w:rPr>
        <w:t xml:space="preserve">a </w:t>
      </w:r>
      <w:r w:rsidR="00232292">
        <w:rPr>
          <w:color w:val="000000"/>
        </w:rPr>
        <w:t>los fines de que acompañe en autos el legajo de</w:t>
      </w:r>
      <w:r w:rsidR="0020662D">
        <w:rPr>
          <w:color w:val="000000"/>
        </w:rPr>
        <w:t xml:space="preserve"> </w:t>
      </w:r>
      <w:r w:rsidR="00232292">
        <w:rPr>
          <w:color w:val="000000"/>
        </w:rPr>
        <w:t>l</w:t>
      </w:r>
      <w:r w:rsidR="0020662D">
        <w:rPr>
          <w:color w:val="000000"/>
        </w:rPr>
        <w:t>a</w:t>
      </w:r>
      <w:r w:rsidR="00232292">
        <w:rPr>
          <w:color w:val="000000"/>
        </w:rPr>
        <w:t xml:space="preserve"> trabajador</w:t>
      </w:r>
      <w:r w:rsidR="0020662D">
        <w:rPr>
          <w:color w:val="000000"/>
        </w:rPr>
        <w:t>a</w:t>
      </w:r>
      <w:r w:rsidR="00232292">
        <w:rPr>
          <w:color w:val="000000"/>
        </w:rPr>
        <w:t xml:space="preserve"> en especial donde consten todos los antecedentes, recibos de sueldo y liquidaciones abonadas</w:t>
      </w:r>
      <w:r w:rsidR="0020662D">
        <w:rPr>
          <w:color w:val="000000"/>
        </w:rPr>
        <w:t>.</w:t>
      </w:r>
    </w:p>
    <w:p w14:paraId="4759AF97" w14:textId="77777777" w:rsidR="00232292" w:rsidRDefault="00232292" w:rsidP="00464BAF">
      <w:pPr>
        <w:autoSpaceDE w:val="0"/>
        <w:autoSpaceDN w:val="0"/>
        <w:adjustRightInd w:val="0"/>
        <w:spacing w:line="360" w:lineRule="auto"/>
        <w:ind w:firstLine="1440"/>
        <w:jc w:val="both"/>
        <w:rPr>
          <w:b/>
          <w:bCs/>
          <w:color w:val="000000"/>
          <w:lang w:val="es-AR"/>
        </w:rPr>
      </w:pPr>
    </w:p>
    <w:p w14:paraId="56B218DC" w14:textId="77777777" w:rsidR="00772F26" w:rsidRDefault="00772F26" w:rsidP="00464BAF">
      <w:pPr>
        <w:autoSpaceDE w:val="0"/>
        <w:autoSpaceDN w:val="0"/>
        <w:adjustRightInd w:val="0"/>
        <w:spacing w:line="360" w:lineRule="atLeast"/>
        <w:ind w:firstLine="1440"/>
        <w:jc w:val="both"/>
        <w:rPr>
          <w:color w:val="000000"/>
          <w:u w:val="single"/>
          <w:lang w:val="es-AR"/>
        </w:rPr>
      </w:pPr>
      <w:r>
        <w:rPr>
          <w:color w:val="000000"/>
          <w:u w:val="single"/>
          <w:lang w:val="es-AR"/>
        </w:rPr>
        <w:t>SOLICITO SE CURSE INTIMACION REQUERIDA CONJUNTAMENTE CON TRASLADO DE DEMANDA.</w:t>
      </w:r>
    </w:p>
    <w:p w14:paraId="09708412" w14:textId="77777777" w:rsidR="00772F26" w:rsidRPr="00464BAF" w:rsidRDefault="00772F26" w:rsidP="005F5B10">
      <w:pPr>
        <w:autoSpaceDE w:val="0"/>
        <w:autoSpaceDN w:val="0"/>
        <w:adjustRightInd w:val="0"/>
        <w:spacing w:line="360" w:lineRule="auto"/>
        <w:ind w:firstLine="120"/>
        <w:jc w:val="both"/>
        <w:rPr>
          <w:lang w:val="es-AR"/>
        </w:rPr>
      </w:pPr>
    </w:p>
    <w:p w14:paraId="3C875957" w14:textId="13754A6B" w:rsidR="00772F26" w:rsidRPr="00292711" w:rsidRDefault="003513BC" w:rsidP="001B368C">
      <w:pPr>
        <w:autoSpaceDE w:val="0"/>
        <w:autoSpaceDN w:val="0"/>
        <w:adjustRightInd w:val="0"/>
        <w:spacing w:line="360" w:lineRule="auto"/>
        <w:ind w:firstLine="1418"/>
        <w:jc w:val="both"/>
        <w:rPr>
          <w:b/>
          <w:bCs/>
          <w:color w:val="000000"/>
        </w:rPr>
      </w:pPr>
      <w:r>
        <w:rPr>
          <w:b/>
          <w:bCs/>
        </w:rPr>
        <w:t>VIII</w:t>
      </w:r>
      <w:r w:rsidR="00772F26" w:rsidRPr="00292711">
        <w:rPr>
          <w:b/>
          <w:bCs/>
        </w:rPr>
        <w:t xml:space="preserve">- </w:t>
      </w:r>
      <w:r w:rsidR="00772F26" w:rsidRPr="00292711">
        <w:rPr>
          <w:b/>
          <w:bCs/>
          <w:color w:val="000000"/>
        </w:rPr>
        <w:t>INTIMACION PREVIA RECLAMANDO INDEMNIZACIONES- ART. 2 LEY 25.323 Y CERTIFICADO ART. 80 LCT.</w:t>
      </w:r>
    </w:p>
    <w:p w14:paraId="2F7B3E4A" w14:textId="665B674E" w:rsidR="00772F26" w:rsidRPr="00292711" w:rsidRDefault="00772F26" w:rsidP="005F5B10">
      <w:pPr>
        <w:autoSpaceDE w:val="0"/>
        <w:autoSpaceDN w:val="0"/>
        <w:adjustRightInd w:val="0"/>
        <w:spacing w:line="360" w:lineRule="auto"/>
        <w:ind w:firstLine="1440"/>
        <w:jc w:val="both"/>
      </w:pPr>
      <w:r w:rsidRPr="00292711">
        <w:rPr>
          <w:color w:val="000000"/>
        </w:rPr>
        <w:t>Conforme se desprende de las misivas acompañadas, mi mandante requirió la entrega del certificado Art. 80 LCT y pago de indemnizaciones previstas en arts. 232, 233, 245 LCT, sin que la demandada hubiera entregado los mismos, por lo cual se torna operativo el incremento de la</w:t>
      </w:r>
      <w:r w:rsidR="0020662D">
        <w:rPr>
          <w:color w:val="000000"/>
        </w:rPr>
        <w:t>s</w:t>
      </w:r>
      <w:r w:rsidRPr="00292711">
        <w:rPr>
          <w:color w:val="000000"/>
        </w:rPr>
        <w:t xml:space="preserve"> indemnizaciones previstas las leyes 25.345 y 25323.</w:t>
      </w:r>
    </w:p>
    <w:p w14:paraId="26117500" w14:textId="77777777" w:rsidR="00772F26" w:rsidRPr="00292711" w:rsidRDefault="00772F26" w:rsidP="005F5B10">
      <w:pPr>
        <w:autoSpaceDE w:val="0"/>
        <w:autoSpaceDN w:val="0"/>
        <w:adjustRightInd w:val="0"/>
        <w:spacing w:line="360" w:lineRule="auto"/>
        <w:ind w:firstLine="1440"/>
        <w:jc w:val="both"/>
        <w:rPr>
          <w:b/>
        </w:rPr>
      </w:pPr>
    </w:p>
    <w:p w14:paraId="06C24BDB" w14:textId="0121FAF7" w:rsidR="00772F26" w:rsidRPr="00292711" w:rsidRDefault="003513BC" w:rsidP="005F5B10">
      <w:pPr>
        <w:autoSpaceDE w:val="0"/>
        <w:autoSpaceDN w:val="0"/>
        <w:adjustRightInd w:val="0"/>
        <w:spacing w:line="360" w:lineRule="auto"/>
        <w:ind w:firstLine="1440"/>
        <w:jc w:val="both"/>
        <w:rPr>
          <w:b/>
        </w:rPr>
      </w:pPr>
      <w:r>
        <w:rPr>
          <w:b/>
        </w:rPr>
        <w:t>IX</w:t>
      </w:r>
      <w:r w:rsidR="00772F26" w:rsidRPr="00292711">
        <w:rPr>
          <w:b/>
        </w:rPr>
        <w:t>-</w:t>
      </w:r>
      <w:r w:rsidR="00772F26" w:rsidRPr="00292711">
        <w:rPr>
          <w:b/>
        </w:rPr>
        <w:tab/>
        <w:t>ACREDITA CUMPLIMIENTO DE CONCILIACIÓN LABORAL OBLIGATORIA. DECLARA NO INICIO DE MISMO PLEITO.</w:t>
      </w:r>
    </w:p>
    <w:p w14:paraId="66E4D5A4" w14:textId="77777777" w:rsidR="00772F26" w:rsidRPr="00292711" w:rsidRDefault="00772F26" w:rsidP="005F5B10">
      <w:pPr>
        <w:autoSpaceDE w:val="0"/>
        <w:autoSpaceDN w:val="0"/>
        <w:adjustRightInd w:val="0"/>
        <w:spacing w:line="360" w:lineRule="auto"/>
        <w:ind w:firstLine="1440"/>
        <w:jc w:val="both"/>
      </w:pPr>
      <w:r w:rsidRPr="00292711">
        <w:lastRenderedPageBreak/>
        <w:t xml:space="preserve">Se adjuntan constancias respectivas de haber cumplido con el procedimiento de Conciliación Laboral Obligatoria, por lo </w:t>
      </w:r>
      <w:proofErr w:type="gramStart"/>
      <w:r w:rsidRPr="00292711">
        <w:t>cual</w:t>
      </w:r>
      <w:proofErr w:type="gramEnd"/>
      <w:r w:rsidRPr="00292711">
        <w:t xml:space="preserve"> habiéndose cumplido con la instancia previa mencionada, se encuentra expedita la vía judicial incoada.</w:t>
      </w:r>
    </w:p>
    <w:p w14:paraId="73E4E08C" w14:textId="77777777" w:rsidR="00772F26" w:rsidRPr="00292711" w:rsidRDefault="00772F26" w:rsidP="005F5B10">
      <w:pPr>
        <w:autoSpaceDE w:val="0"/>
        <w:autoSpaceDN w:val="0"/>
        <w:adjustRightInd w:val="0"/>
        <w:spacing w:line="360" w:lineRule="auto"/>
        <w:ind w:firstLine="1440"/>
        <w:jc w:val="both"/>
      </w:pPr>
    </w:p>
    <w:p w14:paraId="2E87513F" w14:textId="77777777" w:rsidR="00772F26" w:rsidRPr="00292711" w:rsidRDefault="00772F26" w:rsidP="005F5B10">
      <w:pPr>
        <w:autoSpaceDE w:val="0"/>
        <w:autoSpaceDN w:val="0"/>
        <w:adjustRightInd w:val="0"/>
        <w:spacing w:line="360" w:lineRule="auto"/>
        <w:ind w:firstLine="1440"/>
        <w:jc w:val="both"/>
        <w:rPr>
          <w:b/>
          <w:lang w:val="es-AR"/>
        </w:rPr>
      </w:pPr>
      <w:r w:rsidRPr="00292711">
        <w:rPr>
          <w:b/>
          <w:lang w:val="es-AR"/>
        </w:rPr>
        <w:t>Asimismo se declara bajo juramento no haber iniciado en el fuero idéntico reclamo que el impetrado en este acto.</w:t>
      </w:r>
    </w:p>
    <w:p w14:paraId="1844B76E" w14:textId="77777777" w:rsidR="00772F26" w:rsidRPr="00292711" w:rsidRDefault="00772F26" w:rsidP="005F5B10">
      <w:pPr>
        <w:autoSpaceDE w:val="0"/>
        <w:autoSpaceDN w:val="0"/>
        <w:adjustRightInd w:val="0"/>
        <w:spacing w:line="360" w:lineRule="auto"/>
        <w:ind w:firstLine="1440"/>
        <w:jc w:val="both"/>
      </w:pPr>
    </w:p>
    <w:p w14:paraId="1F3DACC3" w14:textId="5BA1D288" w:rsidR="00772F26" w:rsidRPr="00292711" w:rsidRDefault="00772F26" w:rsidP="005F5B10">
      <w:pPr>
        <w:autoSpaceDE w:val="0"/>
        <w:autoSpaceDN w:val="0"/>
        <w:adjustRightInd w:val="0"/>
        <w:spacing w:line="360" w:lineRule="auto"/>
        <w:ind w:firstLine="1440"/>
        <w:jc w:val="both"/>
        <w:rPr>
          <w:b/>
        </w:rPr>
      </w:pPr>
      <w:r w:rsidRPr="00292711">
        <w:rPr>
          <w:b/>
          <w:bCs/>
        </w:rPr>
        <w:t>X-</w:t>
      </w:r>
      <w:r w:rsidRPr="00292711">
        <w:rPr>
          <w:b/>
          <w:bCs/>
        </w:rPr>
        <w:tab/>
      </w:r>
      <w:r w:rsidRPr="00292711">
        <w:rPr>
          <w:b/>
        </w:rPr>
        <w:t>PLANTEA EL CASO FEDERAL.</w:t>
      </w:r>
    </w:p>
    <w:p w14:paraId="1C19785A" w14:textId="77777777" w:rsidR="00772F26" w:rsidRPr="00292711" w:rsidRDefault="00772F26" w:rsidP="005F5B10">
      <w:pPr>
        <w:autoSpaceDE w:val="0"/>
        <w:autoSpaceDN w:val="0"/>
        <w:adjustRightInd w:val="0"/>
        <w:spacing w:line="360" w:lineRule="auto"/>
        <w:ind w:firstLine="1440"/>
        <w:jc w:val="both"/>
      </w:pPr>
      <w:r w:rsidRPr="00292711">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182AE16D" w14:textId="77777777" w:rsidR="00772F26" w:rsidRPr="00292711" w:rsidRDefault="00772F26" w:rsidP="005F5B10">
      <w:pPr>
        <w:autoSpaceDE w:val="0"/>
        <w:autoSpaceDN w:val="0"/>
        <w:adjustRightInd w:val="0"/>
        <w:spacing w:line="360" w:lineRule="auto"/>
        <w:ind w:firstLine="1440"/>
        <w:jc w:val="both"/>
        <w:rPr>
          <w:b/>
          <w:bCs/>
          <w:lang w:val="es-AR"/>
        </w:rPr>
      </w:pPr>
    </w:p>
    <w:p w14:paraId="4016C613" w14:textId="398297DD" w:rsidR="00772F26" w:rsidRPr="00292711" w:rsidRDefault="003513BC" w:rsidP="005F5B10">
      <w:pPr>
        <w:autoSpaceDE w:val="0"/>
        <w:autoSpaceDN w:val="0"/>
        <w:adjustRightInd w:val="0"/>
        <w:spacing w:line="360" w:lineRule="auto"/>
        <w:ind w:firstLine="1440"/>
        <w:jc w:val="both"/>
        <w:rPr>
          <w:b/>
          <w:bCs/>
          <w:lang w:val="es-AR"/>
        </w:rPr>
      </w:pPr>
      <w:r>
        <w:rPr>
          <w:b/>
          <w:bCs/>
          <w:lang w:val="es-AR"/>
        </w:rPr>
        <w:t>XI</w:t>
      </w:r>
      <w:r w:rsidR="00772F26" w:rsidRPr="00292711">
        <w:rPr>
          <w:b/>
          <w:bCs/>
          <w:lang w:val="es-AR"/>
        </w:rPr>
        <w:t>-</w:t>
      </w:r>
      <w:r w:rsidR="00772F26" w:rsidRPr="00292711">
        <w:rPr>
          <w:b/>
          <w:bCs/>
          <w:lang w:val="es-AR"/>
        </w:rPr>
        <w:tab/>
        <w:t>AUTORIZA.</w:t>
      </w:r>
    </w:p>
    <w:p w14:paraId="44B99893" w14:textId="6A89F407" w:rsidR="00D005E0" w:rsidRPr="00EC2D03" w:rsidRDefault="00D005E0" w:rsidP="00D005E0">
      <w:pPr>
        <w:autoSpaceDE w:val="0"/>
        <w:autoSpaceDN w:val="0"/>
        <w:spacing w:line="360" w:lineRule="auto"/>
        <w:ind w:firstLine="1440"/>
        <w:jc w:val="both"/>
      </w:pPr>
      <w:r w:rsidRPr="00EC2D03">
        <w:t xml:space="preserve">Vengo a autorizar a los Dres. Armando Casas, Alfredo Olmos, Favio Assad, María Cristina </w:t>
      </w:r>
      <w:proofErr w:type="spellStart"/>
      <w:r w:rsidRPr="00EC2D03">
        <w:t>Mejail</w:t>
      </w:r>
      <w:proofErr w:type="spellEnd"/>
      <w:r w:rsidRPr="00EC2D03">
        <w:t xml:space="preserve">, Nancy Chirico, Miguel Ángel Pereyra, Ariadna </w:t>
      </w:r>
      <w:proofErr w:type="spellStart"/>
      <w:r w:rsidRPr="00EC2D03">
        <w:t>Manograsso</w:t>
      </w:r>
      <w:proofErr w:type="spellEnd"/>
      <w:r w:rsidRPr="00EC2D03">
        <w:t xml:space="preserve">, Tamara </w:t>
      </w:r>
      <w:proofErr w:type="spellStart"/>
      <w:r w:rsidRPr="00EC2D03">
        <w:t>Guernik</w:t>
      </w:r>
      <w:proofErr w:type="spellEnd"/>
      <w:r w:rsidRPr="00EC2D03">
        <w:t xml:space="preserve"> indistintamente a tomar vista de las presentes actuaciones, efectuar desgloses de documentación y retiro de copias, presentar escritos, oficios, cédulas y mandamientos, a dejar nota en el libro que el tribunal posee a tales efectos, </w:t>
      </w:r>
      <w:proofErr w:type="gramStart"/>
      <w:r w:rsidRPr="00EC2D03">
        <w:t>y</w:t>
      </w:r>
      <w:proofErr w:type="gramEnd"/>
      <w:r w:rsidRPr="00EC2D03">
        <w:t xml:space="preserve"> en definitiva, todo menester que sea necesario para el impulso de la presente causa</w:t>
      </w:r>
      <w:r w:rsidR="00CB0466">
        <w:t>.</w:t>
      </w:r>
    </w:p>
    <w:p w14:paraId="1F1F18CB" w14:textId="77777777" w:rsidR="00772F26" w:rsidRPr="00292711" w:rsidRDefault="00772F26" w:rsidP="005F5B10">
      <w:pPr>
        <w:autoSpaceDE w:val="0"/>
        <w:autoSpaceDN w:val="0"/>
        <w:adjustRightInd w:val="0"/>
        <w:spacing w:line="360" w:lineRule="auto"/>
        <w:ind w:firstLine="1440"/>
        <w:jc w:val="both"/>
      </w:pPr>
    </w:p>
    <w:p w14:paraId="0706F1FA" w14:textId="6208C4E3" w:rsidR="00772F26" w:rsidRPr="00292711" w:rsidRDefault="00772F26" w:rsidP="005F5B10">
      <w:pPr>
        <w:autoSpaceDE w:val="0"/>
        <w:autoSpaceDN w:val="0"/>
        <w:adjustRightInd w:val="0"/>
        <w:spacing w:line="360" w:lineRule="auto"/>
        <w:ind w:firstLine="1440"/>
        <w:jc w:val="both"/>
        <w:rPr>
          <w:b/>
          <w:bCs/>
          <w:lang w:val="es-AR"/>
        </w:rPr>
      </w:pPr>
      <w:r w:rsidRPr="00292711">
        <w:rPr>
          <w:b/>
          <w:bCs/>
          <w:lang w:val="es-AR"/>
        </w:rPr>
        <w:t>XII-</w:t>
      </w:r>
      <w:r w:rsidRPr="00292711">
        <w:rPr>
          <w:b/>
          <w:bCs/>
          <w:lang w:val="es-AR"/>
        </w:rPr>
        <w:tab/>
        <w:t>PETITORIO.</w:t>
      </w:r>
    </w:p>
    <w:p w14:paraId="307DA936" w14:textId="77777777" w:rsidR="00772F26" w:rsidRPr="00292711" w:rsidRDefault="00772F26" w:rsidP="005F5B10">
      <w:pPr>
        <w:autoSpaceDE w:val="0"/>
        <w:autoSpaceDN w:val="0"/>
        <w:adjustRightInd w:val="0"/>
        <w:spacing w:line="360" w:lineRule="auto"/>
        <w:ind w:firstLine="1440"/>
        <w:jc w:val="both"/>
      </w:pPr>
      <w:r w:rsidRPr="00292711">
        <w:t>En mérito de lo expuesto a V.S. solicito:</w:t>
      </w:r>
    </w:p>
    <w:p w14:paraId="5FD14898" w14:textId="77777777" w:rsidR="00772F26" w:rsidRPr="00292711" w:rsidRDefault="00772F26" w:rsidP="005F5B10">
      <w:pPr>
        <w:autoSpaceDE w:val="0"/>
        <w:autoSpaceDN w:val="0"/>
        <w:adjustRightInd w:val="0"/>
        <w:spacing w:line="360" w:lineRule="auto"/>
        <w:ind w:firstLine="1416"/>
        <w:jc w:val="both"/>
      </w:pPr>
      <w:r w:rsidRPr="00292711">
        <w:t>i- Se me tenga por presentado, por parte y por constituido el domicilio legal indicado.</w:t>
      </w:r>
    </w:p>
    <w:p w14:paraId="7ADAD019" w14:textId="77777777" w:rsidR="00772F26" w:rsidRPr="00292711" w:rsidRDefault="00772F26" w:rsidP="005F5B10">
      <w:pPr>
        <w:autoSpaceDE w:val="0"/>
        <w:autoSpaceDN w:val="0"/>
        <w:adjustRightInd w:val="0"/>
        <w:spacing w:line="360" w:lineRule="auto"/>
        <w:ind w:firstLine="1416"/>
        <w:jc w:val="both"/>
      </w:pPr>
      <w:r w:rsidRPr="00292711">
        <w:t>ii- Se corra traslado de la demanda por el término y bajo apercibimiento de ley.</w:t>
      </w:r>
    </w:p>
    <w:p w14:paraId="376E49F7" w14:textId="77777777" w:rsidR="00772F26" w:rsidRPr="00292711" w:rsidRDefault="00772F26" w:rsidP="005F5B10">
      <w:pPr>
        <w:autoSpaceDE w:val="0"/>
        <w:autoSpaceDN w:val="0"/>
        <w:adjustRightInd w:val="0"/>
        <w:spacing w:line="360" w:lineRule="auto"/>
        <w:ind w:firstLine="1440"/>
        <w:jc w:val="both"/>
      </w:pPr>
      <w:r w:rsidRPr="00292711">
        <w:t>iii- Se tenga presente la prueba ofrecida.</w:t>
      </w:r>
    </w:p>
    <w:p w14:paraId="1D185E60" w14:textId="77777777" w:rsidR="00772F26" w:rsidRPr="00292711" w:rsidRDefault="00772F26" w:rsidP="005F5B10">
      <w:pPr>
        <w:autoSpaceDE w:val="0"/>
        <w:autoSpaceDN w:val="0"/>
        <w:adjustRightInd w:val="0"/>
        <w:spacing w:line="360" w:lineRule="auto"/>
        <w:ind w:firstLine="1440"/>
        <w:jc w:val="both"/>
      </w:pPr>
      <w:r w:rsidRPr="00292711">
        <w:rPr>
          <w:lang w:val="es-AR"/>
        </w:rPr>
        <w:t>iv-</w:t>
      </w:r>
      <w:r w:rsidRPr="00292711">
        <w:t>Se tenga presente la autorización conferida.</w:t>
      </w:r>
    </w:p>
    <w:p w14:paraId="4AE953F4" w14:textId="4963A342" w:rsidR="00772F26" w:rsidRPr="00292711" w:rsidRDefault="00772F26" w:rsidP="005F5B10">
      <w:pPr>
        <w:autoSpaceDE w:val="0"/>
        <w:autoSpaceDN w:val="0"/>
        <w:adjustRightInd w:val="0"/>
        <w:spacing w:line="360" w:lineRule="auto"/>
        <w:ind w:firstLine="1440"/>
        <w:jc w:val="both"/>
      </w:pPr>
      <w:r w:rsidRPr="00292711">
        <w:t>v- Oportunamente, se condene la demandada al íntegro pago de lo reclamado o lo que más o en menos resulte de la prueba a producirse, con costas.</w:t>
      </w:r>
    </w:p>
    <w:p w14:paraId="744691A0" w14:textId="77777777" w:rsidR="00772F26" w:rsidRPr="00292711" w:rsidRDefault="00772F26" w:rsidP="005F5B10">
      <w:pPr>
        <w:tabs>
          <w:tab w:val="left" w:pos="1080"/>
        </w:tabs>
        <w:autoSpaceDE w:val="0"/>
        <w:autoSpaceDN w:val="0"/>
        <w:adjustRightInd w:val="0"/>
        <w:spacing w:line="360" w:lineRule="auto"/>
        <w:ind w:left="2832"/>
        <w:jc w:val="right"/>
      </w:pPr>
    </w:p>
    <w:p w14:paraId="524DAD19" w14:textId="77777777" w:rsidR="00772F26" w:rsidRPr="00292711" w:rsidRDefault="00772F26" w:rsidP="005F5B10">
      <w:pPr>
        <w:tabs>
          <w:tab w:val="left" w:pos="1080"/>
        </w:tabs>
        <w:autoSpaceDE w:val="0"/>
        <w:autoSpaceDN w:val="0"/>
        <w:adjustRightInd w:val="0"/>
        <w:spacing w:line="360" w:lineRule="auto"/>
        <w:ind w:left="2832"/>
        <w:jc w:val="right"/>
      </w:pPr>
      <w:r w:rsidRPr="00292711">
        <w:t>PROVEER DE CONFORMIDAD QUE,</w:t>
      </w:r>
    </w:p>
    <w:p w14:paraId="08F6693C" w14:textId="77777777" w:rsidR="00772F26" w:rsidRPr="00292711" w:rsidRDefault="00772F26" w:rsidP="005F5B10">
      <w:pPr>
        <w:autoSpaceDE w:val="0"/>
        <w:autoSpaceDN w:val="0"/>
        <w:adjustRightInd w:val="0"/>
        <w:spacing w:line="360" w:lineRule="auto"/>
        <w:ind w:left="708" w:firstLine="708"/>
        <w:jc w:val="right"/>
      </w:pPr>
      <w:r w:rsidRPr="00292711">
        <w:tab/>
      </w:r>
      <w:r w:rsidRPr="00292711">
        <w:tab/>
        <w:t>SERA JUSTICIA</w:t>
      </w:r>
    </w:p>
    <w:sectPr w:rsidR="00772F26" w:rsidRPr="00292711" w:rsidSect="00BD1D56">
      <w:footerReference w:type="even" r:id="rId9"/>
      <w:footerReference w:type="default" r:id="rId10"/>
      <w:pgSz w:w="12242" w:h="20163" w:code="5"/>
      <w:pgMar w:top="1814" w:right="1531" w:bottom="1304"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941A" w14:textId="77777777" w:rsidR="00BD1D56" w:rsidRDefault="00BD1D56" w:rsidP="00292711">
      <w:r>
        <w:separator/>
      </w:r>
    </w:p>
  </w:endnote>
  <w:endnote w:type="continuationSeparator" w:id="0">
    <w:p w14:paraId="64AEF4AA" w14:textId="77777777" w:rsidR="00BD1D56" w:rsidRDefault="00BD1D56" w:rsidP="002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B174"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908083" w14:textId="77777777" w:rsidR="00BE5CC9" w:rsidRDefault="00BE5C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AB4E"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5F359997" w14:textId="77777777" w:rsidR="00BE5CC9" w:rsidRDefault="00BE5CC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64C9B" w14:textId="77777777" w:rsidR="00BD1D56" w:rsidRDefault="00BD1D56" w:rsidP="00292711">
      <w:r>
        <w:separator/>
      </w:r>
    </w:p>
  </w:footnote>
  <w:footnote w:type="continuationSeparator" w:id="0">
    <w:p w14:paraId="2C5AE02B" w14:textId="77777777" w:rsidR="00BD1D56" w:rsidRDefault="00BD1D56" w:rsidP="0029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5E7"/>
    <w:multiLevelType w:val="hybridMultilevel"/>
    <w:tmpl w:val="6764D240"/>
    <w:lvl w:ilvl="0" w:tplc="EF62029C">
      <w:start w:val="6"/>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EB863A5"/>
    <w:multiLevelType w:val="hybridMultilevel"/>
    <w:tmpl w:val="AFA4A8C8"/>
    <w:lvl w:ilvl="0" w:tplc="D40E9EE2">
      <w:start w:val="1"/>
      <w:numFmt w:val="decimal"/>
      <w:lvlText w:val="%1)"/>
      <w:lvlJc w:val="left"/>
      <w:pPr>
        <w:ind w:left="1776" w:hanging="360"/>
      </w:pPr>
      <w:rPr>
        <w:rFonts w:cs="Times New Roman"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2" w15:restartNumberingAfterBreak="0">
    <w:nsid w:val="16B5572D"/>
    <w:multiLevelType w:val="hybridMultilevel"/>
    <w:tmpl w:val="ACFAA95E"/>
    <w:lvl w:ilvl="0" w:tplc="37588902">
      <w:start w:val="1"/>
      <w:numFmt w:val="bullet"/>
      <w:lvlText w:val="-"/>
      <w:lvlJc w:val="left"/>
      <w:pPr>
        <w:ind w:left="1778" w:hanging="360"/>
      </w:pPr>
      <w:rPr>
        <w:rFonts w:ascii="Times New Roman" w:eastAsia="Times New Roman" w:hAnsi="Times New Roman" w:hint="default"/>
      </w:rPr>
    </w:lvl>
    <w:lvl w:ilvl="1" w:tplc="2C0A0003" w:tentative="1">
      <w:start w:val="1"/>
      <w:numFmt w:val="bullet"/>
      <w:lvlText w:val="o"/>
      <w:lvlJc w:val="left"/>
      <w:pPr>
        <w:ind w:left="2498" w:hanging="360"/>
      </w:pPr>
      <w:rPr>
        <w:rFonts w:ascii="Courier New" w:hAnsi="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 w15:restartNumberingAfterBreak="0">
    <w:nsid w:val="186D4EC3"/>
    <w:multiLevelType w:val="hybridMultilevel"/>
    <w:tmpl w:val="29AC371C"/>
    <w:lvl w:ilvl="0" w:tplc="ED2E9CC8">
      <w:start w:val="2"/>
      <w:numFmt w:val="lowerLetter"/>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4" w15:restartNumberingAfterBreak="0">
    <w:nsid w:val="190458FF"/>
    <w:multiLevelType w:val="hybridMultilevel"/>
    <w:tmpl w:val="B0E4B83A"/>
    <w:lvl w:ilvl="0" w:tplc="2250B53E">
      <w:start w:val="1"/>
      <w:numFmt w:val="decimal"/>
      <w:lvlText w:val="%1)"/>
      <w:lvlJc w:val="left"/>
      <w:pPr>
        <w:ind w:left="720" w:hanging="360"/>
      </w:pPr>
      <w:rPr>
        <w:rFonts w:cs="Times New Roman"/>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 w15:restartNumberingAfterBreak="0">
    <w:nsid w:val="1A252914"/>
    <w:multiLevelType w:val="hybridMultilevel"/>
    <w:tmpl w:val="FAE006D2"/>
    <w:lvl w:ilvl="0" w:tplc="E63E80A6">
      <w:start w:val="1"/>
      <w:numFmt w:val="decimal"/>
      <w:lvlText w:val="%1)"/>
      <w:lvlJc w:val="left"/>
      <w:pPr>
        <w:tabs>
          <w:tab w:val="num" w:pos="1800"/>
        </w:tabs>
        <w:ind w:left="180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FD7AA9"/>
    <w:multiLevelType w:val="hybridMultilevel"/>
    <w:tmpl w:val="54C8D42C"/>
    <w:lvl w:ilvl="0" w:tplc="11125662">
      <w:start w:val="1"/>
      <w:numFmt w:val="decimal"/>
      <w:lvlText w:val="%1-"/>
      <w:lvlJc w:val="left"/>
      <w:pPr>
        <w:tabs>
          <w:tab w:val="num" w:pos="3156"/>
        </w:tabs>
        <w:ind w:left="3156" w:hanging="1740"/>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7" w15:restartNumberingAfterBreak="0">
    <w:nsid w:val="21B6044C"/>
    <w:multiLevelType w:val="hybridMultilevel"/>
    <w:tmpl w:val="045C816C"/>
    <w:lvl w:ilvl="0" w:tplc="BED232EC">
      <w:start w:val="1"/>
      <w:numFmt w:val="decimal"/>
      <w:lvlText w:val="%1-"/>
      <w:lvlJc w:val="left"/>
      <w:pPr>
        <w:tabs>
          <w:tab w:val="num" w:pos="3171"/>
        </w:tabs>
        <w:ind w:left="3171" w:hanging="1755"/>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8" w15:restartNumberingAfterBreak="0">
    <w:nsid w:val="32040889"/>
    <w:multiLevelType w:val="hybridMultilevel"/>
    <w:tmpl w:val="2166A1EE"/>
    <w:lvl w:ilvl="0" w:tplc="F07EB8F4">
      <w:start w:val="1"/>
      <w:numFmt w:val="decimal"/>
      <w:lvlText w:val="%1-"/>
      <w:lvlJc w:val="left"/>
      <w:pPr>
        <w:ind w:left="1692" w:hanging="984"/>
      </w:pPr>
      <w:rPr>
        <w:rFonts w:cs="Times New Roman" w:hint="default"/>
        <w:b/>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9" w15:restartNumberingAfterBreak="0">
    <w:nsid w:val="3B4039FE"/>
    <w:multiLevelType w:val="hybridMultilevel"/>
    <w:tmpl w:val="3618934A"/>
    <w:lvl w:ilvl="0" w:tplc="D90426A6">
      <w:start w:val="1"/>
      <w:numFmt w:val="bullet"/>
      <w:lvlText w:val="-"/>
      <w:lvlJc w:val="left"/>
      <w:pPr>
        <w:ind w:left="1068" w:hanging="360"/>
      </w:pPr>
      <w:rPr>
        <w:rFonts w:ascii="Times New Roman" w:eastAsia="Times New Roman" w:hAnsi="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EAA51EF"/>
    <w:multiLevelType w:val="hybridMultilevel"/>
    <w:tmpl w:val="D5CEBEE8"/>
    <w:lvl w:ilvl="0" w:tplc="3FDC4B00">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424B008E"/>
    <w:multiLevelType w:val="hybridMultilevel"/>
    <w:tmpl w:val="B25611E2"/>
    <w:lvl w:ilvl="0" w:tplc="EC9238E2">
      <w:start w:val="1"/>
      <w:numFmt w:val="lowerLetter"/>
      <w:lvlText w:val="%1)"/>
      <w:lvlJc w:val="left"/>
      <w:pPr>
        <w:ind w:left="1770" w:hanging="360"/>
      </w:pPr>
      <w:rPr>
        <w:rFonts w:hint="default"/>
        <w:u w:val="none"/>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2" w15:restartNumberingAfterBreak="0">
    <w:nsid w:val="52D86DF1"/>
    <w:multiLevelType w:val="hybridMultilevel"/>
    <w:tmpl w:val="06E849D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6640D04"/>
    <w:multiLevelType w:val="hybridMultilevel"/>
    <w:tmpl w:val="DC08D348"/>
    <w:lvl w:ilvl="0" w:tplc="43AC69B6">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4" w15:restartNumberingAfterBreak="0">
    <w:nsid w:val="606E1D5A"/>
    <w:multiLevelType w:val="hybridMultilevel"/>
    <w:tmpl w:val="DA4AFA4E"/>
    <w:lvl w:ilvl="0" w:tplc="36E661C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63947382"/>
    <w:multiLevelType w:val="hybridMultilevel"/>
    <w:tmpl w:val="B882E106"/>
    <w:lvl w:ilvl="0" w:tplc="32B6C26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650F44D7"/>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67B3C7B"/>
    <w:multiLevelType w:val="hybridMultilevel"/>
    <w:tmpl w:val="D896AD42"/>
    <w:lvl w:ilvl="0" w:tplc="45E48AF8">
      <w:start w:val="2"/>
      <w:numFmt w:val="bullet"/>
      <w:lvlText w:val="-"/>
      <w:lvlJc w:val="left"/>
      <w:pPr>
        <w:ind w:left="1778" w:hanging="360"/>
      </w:pPr>
      <w:rPr>
        <w:rFonts w:ascii="Times New Roman" w:eastAsia="Times New Roman" w:hAnsi="Times New Roman"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8" w15:restartNumberingAfterBreak="0">
    <w:nsid w:val="690C4945"/>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1841B05"/>
    <w:multiLevelType w:val="hybridMultilevel"/>
    <w:tmpl w:val="46D6D64A"/>
    <w:lvl w:ilvl="0" w:tplc="CA14176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0" w15:restartNumberingAfterBreak="0">
    <w:nsid w:val="7B0F3666"/>
    <w:multiLevelType w:val="hybridMultilevel"/>
    <w:tmpl w:val="2262626E"/>
    <w:lvl w:ilvl="0" w:tplc="E904BC9C">
      <w:start w:val="1"/>
      <w:numFmt w:val="lowerLetter"/>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num w:numId="1" w16cid:durableId="68118803">
    <w:abstractNumId w:val="7"/>
  </w:num>
  <w:num w:numId="2" w16cid:durableId="549154253">
    <w:abstractNumId w:val="6"/>
  </w:num>
  <w:num w:numId="3" w16cid:durableId="1125731849">
    <w:abstractNumId w:val="3"/>
  </w:num>
  <w:num w:numId="4" w16cid:durableId="281351460">
    <w:abstractNumId w:val="1"/>
  </w:num>
  <w:num w:numId="5" w16cid:durableId="1754818695">
    <w:abstractNumId w:val="9"/>
  </w:num>
  <w:num w:numId="6" w16cid:durableId="1334182184">
    <w:abstractNumId w:val="8"/>
  </w:num>
  <w:num w:numId="7" w16cid:durableId="677197848">
    <w:abstractNumId w:val="14"/>
  </w:num>
  <w:num w:numId="8" w16cid:durableId="1419062249">
    <w:abstractNumId w:val="15"/>
  </w:num>
  <w:num w:numId="9" w16cid:durableId="946042041">
    <w:abstractNumId w:val="17"/>
  </w:num>
  <w:num w:numId="10" w16cid:durableId="4060714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516488">
    <w:abstractNumId w:val="2"/>
  </w:num>
  <w:num w:numId="12" w16cid:durableId="1385905068">
    <w:abstractNumId w:val="11"/>
  </w:num>
  <w:num w:numId="13" w16cid:durableId="802235822">
    <w:abstractNumId w:val="0"/>
  </w:num>
  <w:num w:numId="14" w16cid:durableId="1345595090">
    <w:abstractNumId w:val="5"/>
  </w:num>
  <w:num w:numId="15" w16cid:durableId="1734237624">
    <w:abstractNumId w:val="13"/>
  </w:num>
  <w:num w:numId="16" w16cid:durableId="1547596250">
    <w:abstractNumId w:val="16"/>
  </w:num>
  <w:num w:numId="17" w16cid:durableId="17015894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0161571">
    <w:abstractNumId w:val="18"/>
  </w:num>
  <w:num w:numId="19" w16cid:durableId="1289362291">
    <w:abstractNumId w:val="19"/>
  </w:num>
  <w:num w:numId="20" w16cid:durableId="535656457">
    <w:abstractNumId w:val="20"/>
  </w:num>
  <w:num w:numId="21" w16cid:durableId="7810731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1"/>
    <w:rsid w:val="00005BB8"/>
    <w:rsid w:val="00024BF6"/>
    <w:rsid w:val="00046A8D"/>
    <w:rsid w:val="00082625"/>
    <w:rsid w:val="00082A89"/>
    <w:rsid w:val="00085BA4"/>
    <w:rsid w:val="000925D1"/>
    <w:rsid w:val="000A26AA"/>
    <w:rsid w:val="000A36DF"/>
    <w:rsid w:val="000B1BE6"/>
    <w:rsid w:val="000B553F"/>
    <w:rsid w:val="000B678E"/>
    <w:rsid w:val="000C3330"/>
    <w:rsid w:val="000C37F9"/>
    <w:rsid w:val="000F57FF"/>
    <w:rsid w:val="00100180"/>
    <w:rsid w:val="00101A15"/>
    <w:rsid w:val="0011417D"/>
    <w:rsid w:val="001141FC"/>
    <w:rsid w:val="0013059D"/>
    <w:rsid w:val="00140DEF"/>
    <w:rsid w:val="00152385"/>
    <w:rsid w:val="00152BB0"/>
    <w:rsid w:val="001606D9"/>
    <w:rsid w:val="00162904"/>
    <w:rsid w:val="00177D8F"/>
    <w:rsid w:val="001811DE"/>
    <w:rsid w:val="00181E4D"/>
    <w:rsid w:val="001869CE"/>
    <w:rsid w:val="00186C28"/>
    <w:rsid w:val="001A6857"/>
    <w:rsid w:val="001B368C"/>
    <w:rsid w:val="001C0A4C"/>
    <w:rsid w:val="001D02C2"/>
    <w:rsid w:val="001D2642"/>
    <w:rsid w:val="001D7813"/>
    <w:rsid w:val="001E6626"/>
    <w:rsid w:val="001F63BF"/>
    <w:rsid w:val="0020662D"/>
    <w:rsid w:val="00207001"/>
    <w:rsid w:val="0021272A"/>
    <w:rsid w:val="00223890"/>
    <w:rsid w:val="00225332"/>
    <w:rsid w:val="00226862"/>
    <w:rsid w:val="00232292"/>
    <w:rsid w:val="0027262A"/>
    <w:rsid w:val="00282331"/>
    <w:rsid w:val="0028676A"/>
    <w:rsid w:val="00291B0D"/>
    <w:rsid w:val="00292711"/>
    <w:rsid w:val="002977B8"/>
    <w:rsid w:val="002B00CA"/>
    <w:rsid w:val="002C5657"/>
    <w:rsid w:val="002D618C"/>
    <w:rsid w:val="002D7F4E"/>
    <w:rsid w:val="00304FA1"/>
    <w:rsid w:val="00324F5C"/>
    <w:rsid w:val="0033238C"/>
    <w:rsid w:val="00350E90"/>
    <w:rsid w:val="003513BC"/>
    <w:rsid w:val="00357DBB"/>
    <w:rsid w:val="003716FE"/>
    <w:rsid w:val="00382746"/>
    <w:rsid w:val="003900BA"/>
    <w:rsid w:val="00390D5B"/>
    <w:rsid w:val="003936F1"/>
    <w:rsid w:val="00394CBF"/>
    <w:rsid w:val="00396E55"/>
    <w:rsid w:val="003A1360"/>
    <w:rsid w:val="003B37D8"/>
    <w:rsid w:val="003B57E7"/>
    <w:rsid w:val="003D01A7"/>
    <w:rsid w:val="003D08EC"/>
    <w:rsid w:val="003D75F2"/>
    <w:rsid w:val="003F7D61"/>
    <w:rsid w:val="00405615"/>
    <w:rsid w:val="0041126C"/>
    <w:rsid w:val="004202F6"/>
    <w:rsid w:val="00427596"/>
    <w:rsid w:val="00436A62"/>
    <w:rsid w:val="00445737"/>
    <w:rsid w:val="0045190F"/>
    <w:rsid w:val="004551BF"/>
    <w:rsid w:val="0045709B"/>
    <w:rsid w:val="00464BAF"/>
    <w:rsid w:val="004764E9"/>
    <w:rsid w:val="00484BE9"/>
    <w:rsid w:val="004B4E73"/>
    <w:rsid w:val="004B599B"/>
    <w:rsid w:val="004B6ADA"/>
    <w:rsid w:val="004E0B54"/>
    <w:rsid w:val="004E0D8F"/>
    <w:rsid w:val="004E1BB0"/>
    <w:rsid w:val="004E28A8"/>
    <w:rsid w:val="00502A93"/>
    <w:rsid w:val="00511464"/>
    <w:rsid w:val="0051306D"/>
    <w:rsid w:val="00526C00"/>
    <w:rsid w:val="00552FB9"/>
    <w:rsid w:val="00577FF7"/>
    <w:rsid w:val="005836FF"/>
    <w:rsid w:val="005845B0"/>
    <w:rsid w:val="00586D08"/>
    <w:rsid w:val="00587648"/>
    <w:rsid w:val="005A6978"/>
    <w:rsid w:val="005C251D"/>
    <w:rsid w:val="005D12D8"/>
    <w:rsid w:val="005E5BF4"/>
    <w:rsid w:val="005F4F34"/>
    <w:rsid w:val="005F5B10"/>
    <w:rsid w:val="006075C3"/>
    <w:rsid w:val="00611588"/>
    <w:rsid w:val="00612279"/>
    <w:rsid w:val="00617C47"/>
    <w:rsid w:val="006213E2"/>
    <w:rsid w:val="00624A69"/>
    <w:rsid w:val="006262EA"/>
    <w:rsid w:val="00632F28"/>
    <w:rsid w:val="0063347B"/>
    <w:rsid w:val="00637136"/>
    <w:rsid w:val="00657B85"/>
    <w:rsid w:val="00665641"/>
    <w:rsid w:val="00681259"/>
    <w:rsid w:val="00682649"/>
    <w:rsid w:val="00682E01"/>
    <w:rsid w:val="00695AA2"/>
    <w:rsid w:val="006A27F6"/>
    <w:rsid w:val="006B6BD9"/>
    <w:rsid w:val="006C3D37"/>
    <w:rsid w:val="006D3F39"/>
    <w:rsid w:val="006E04EA"/>
    <w:rsid w:val="006F5E5A"/>
    <w:rsid w:val="00703537"/>
    <w:rsid w:val="0070714A"/>
    <w:rsid w:val="00714AF8"/>
    <w:rsid w:val="0072272B"/>
    <w:rsid w:val="007262B5"/>
    <w:rsid w:val="00732883"/>
    <w:rsid w:val="00733610"/>
    <w:rsid w:val="00741AB8"/>
    <w:rsid w:val="00765CF8"/>
    <w:rsid w:val="00771950"/>
    <w:rsid w:val="00772F26"/>
    <w:rsid w:val="00777D49"/>
    <w:rsid w:val="00780995"/>
    <w:rsid w:val="00796F0E"/>
    <w:rsid w:val="007A10E6"/>
    <w:rsid w:val="007A1E00"/>
    <w:rsid w:val="007A4179"/>
    <w:rsid w:val="007A4E14"/>
    <w:rsid w:val="007B21D2"/>
    <w:rsid w:val="007B522A"/>
    <w:rsid w:val="007C00FB"/>
    <w:rsid w:val="007C6162"/>
    <w:rsid w:val="007D0996"/>
    <w:rsid w:val="007D64E8"/>
    <w:rsid w:val="007D6C04"/>
    <w:rsid w:val="007D6D98"/>
    <w:rsid w:val="007F17A3"/>
    <w:rsid w:val="007F27E3"/>
    <w:rsid w:val="008021D5"/>
    <w:rsid w:val="008029D3"/>
    <w:rsid w:val="008047BA"/>
    <w:rsid w:val="00804B14"/>
    <w:rsid w:val="00817D1C"/>
    <w:rsid w:val="00822468"/>
    <w:rsid w:val="00823CF2"/>
    <w:rsid w:val="00824E3F"/>
    <w:rsid w:val="00826044"/>
    <w:rsid w:val="00827F01"/>
    <w:rsid w:val="008332D0"/>
    <w:rsid w:val="00843C54"/>
    <w:rsid w:val="008510D6"/>
    <w:rsid w:val="00851750"/>
    <w:rsid w:val="00851CCE"/>
    <w:rsid w:val="0085578C"/>
    <w:rsid w:val="00872EFF"/>
    <w:rsid w:val="00886BA0"/>
    <w:rsid w:val="0089012F"/>
    <w:rsid w:val="0089154F"/>
    <w:rsid w:val="008972B1"/>
    <w:rsid w:val="008C3135"/>
    <w:rsid w:val="008C3848"/>
    <w:rsid w:val="008D1173"/>
    <w:rsid w:val="008D35EB"/>
    <w:rsid w:val="008D49F1"/>
    <w:rsid w:val="008E3E16"/>
    <w:rsid w:val="008E65EB"/>
    <w:rsid w:val="008F1CE8"/>
    <w:rsid w:val="00907403"/>
    <w:rsid w:val="009137DB"/>
    <w:rsid w:val="00914898"/>
    <w:rsid w:val="009149C9"/>
    <w:rsid w:val="00931D63"/>
    <w:rsid w:val="009341CD"/>
    <w:rsid w:val="009347B0"/>
    <w:rsid w:val="00953C39"/>
    <w:rsid w:val="00955144"/>
    <w:rsid w:val="00956C55"/>
    <w:rsid w:val="0098184A"/>
    <w:rsid w:val="00986691"/>
    <w:rsid w:val="00986CC8"/>
    <w:rsid w:val="0099565F"/>
    <w:rsid w:val="00996CD3"/>
    <w:rsid w:val="009A680B"/>
    <w:rsid w:val="009A6D49"/>
    <w:rsid w:val="009B3194"/>
    <w:rsid w:val="009D43A8"/>
    <w:rsid w:val="009F2458"/>
    <w:rsid w:val="009F731E"/>
    <w:rsid w:val="00A0726C"/>
    <w:rsid w:val="00A16DD0"/>
    <w:rsid w:val="00A42D1B"/>
    <w:rsid w:val="00A444B2"/>
    <w:rsid w:val="00A51D74"/>
    <w:rsid w:val="00A5215C"/>
    <w:rsid w:val="00A72F39"/>
    <w:rsid w:val="00A74D0F"/>
    <w:rsid w:val="00A7661E"/>
    <w:rsid w:val="00A81F37"/>
    <w:rsid w:val="00A9118A"/>
    <w:rsid w:val="00AA013D"/>
    <w:rsid w:val="00AA4D07"/>
    <w:rsid w:val="00AB3A1A"/>
    <w:rsid w:val="00AB71A1"/>
    <w:rsid w:val="00AB78AE"/>
    <w:rsid w:val="00AD21F0"/>
    <w:rsid w:val="00AD7999"/>
    <w:rsid w:val="00AE2070"/>
    <w:rsid w:val="00AE22DE"/>
    <w:rsid w:val="00B042EA"/>
    <w:rsid w:val="00B0465B"/>
    <w:rsid w:val="00B07B8C"/>
    <w:rsid w:val="00B07F27"/>
    <w:rsid w:val="00B76ED9"/>
    <w:rsid w:val="00B911EA"/>
    <w:rsid w:val="00BA65EB"/>
    <w:rsid w:val="00BB511C"/>
    <w:rsid w:val="00BB716D"/>
    <w:rsid w:val="00BD1D56"/>
    <w:rsid w:val="00BE0095"/>
    <w:rsid w:val="00BE5CC9"/>
    <w:rsid w:val="00BF013F"/>
    <w:rsid w:val="00C341D3"/>
    <w:rsid w:val="00C5055E"/>
    <w:rsid w:val="00C71731"/>
    <w:rsid w:val="00C729C0"/>
    <w:rsid w:val="00C90C4A"/>
    <w:rsid w:val="00CA16A4"/>
    <w:rsid w:val="00CA73F4"/>
    <w:rsid w:val="00CB0466"/>
    <w:rsid w:val="00CB118C"/>
    <w:rsid w:val="00CB52E4"/>
    <w:rsid w:val="00CD0A61"/>
    <w:rsid w:val="00CD3028"/>
    <w:rsid w:val="00CD4A9A"/>
    <w:rsid w:val="00CF27AA"/>
    <w:rsid w:val="00CF7543"/>
    <w:rsid w:val="00D005E0"/>
    <w:rsid w:val="00D16049"/>
    <w:rsid w:val="00D1665A"/>
    <w:rsid w:val="00D27BC1"/>
    <w:rsid w:val="00D40260"/>
    <w:rsid w:val="00D40764"/>
    <w:rsid w:val="00D42E0C"/>
    <w:rsid w:val="00D83C5A"/>
    <w:rsid w:val="00D84BED"/>
    <w:rsid w:val="00D9057E"/>
    <w:rsid w:val="00D96E4E"/>
    <w:rsid w:val="00DC3DFF"/>
    <w:rsid w:val="00DC4008"/>
    <w:rsid w:val="00DC47A4"/>
    <w:rsid w:val="00DE0F15"/>
    <w:rsid w:val="00DE2BBC"/>
    <w:rsid w:val="00DF0C76"/>
    <w:rsid w:val="00E03DAC"/>
    <w:rsid w:val="00E03DE7"/>
    <w:rsid w:val="00E16260"/>
    <w:rsid w:val="00E16463"/>
    <w:rsid w:val="00E2686B"/>
    <w:rsid w:val="00E35043"/>
    <w:rsid w:val="00E41D78"/>
    <w:rsid w:val="00E42E7D"/>
    <w:rsid w:val="00E46D00"/>
    <w:rsid w:val="00E50342"/>
    <w:rsid w:val="00E6092C"/>
    <w:rsid w:val="00E617E9"/>
    <w:rsid w:val="00E65A4D"/>
    <w:rsid w:val="00E7778E"/>
    <w:rsid w:val="00E848C2"/>
    <w:rsid w:val="00E938B1"/>
    <w:rsid w:val="00EA019A"/>
    <w:rsid w:val="00EA01F9"/>
    <w:rsid w:val="00EA16E5"/>
    <w:rsid w:val="00EA3EB4"/>
    <w:rsid w:val="00EB326E"/>
    <w:rsid w:val="00EC24CF"/>
    <w:rsid w:val="00ED0738"/>
    <w:rsid w:val="00EE1883"/>
    <w:rsid w:val="00EE4A96"/>
    <w:rsid w:val="00F04E57"/>
    <w:rsid w:val="00F10F57"/>
    <w:rsid w:val="00F2479F"/>
    <w:rsid w:val="00F625CE"/>
    <w:rsid w:val="00F7565C"/>
    <w:rsid w:val="00F77790"/>
    <w:rsid w:val="00F8455D"/>
    <w:rsid w:val="00F8552C"/>
    <w:rsid w:val="00F91812"/>
    <w:rsid w:val="00FB0256"/>
    <w:rsid w:val="00FC1362"/>
    <w:rsid w:val="00FC1C67"/>
    <w:rsid w:val="00FC5B80"/>
    <w:rsid w:val="00FE7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79B6D"/>
  <w15:docId w15:val="{FE80B995-0EAD-4341-A13E-3D4ED13A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10"/>
    <w:rPr>
      <w:sz w:val="24"/>
      <w:szCs w:val="24"/>
      <w:lang w:val="es-ES" w:eastAsia="es-ES"/>
    </w:rPr>
  </w:style>
  <w:style w:type="paragraph" w:styleId="Ttulo1">
    <w:name w:val="heading 1"/>
    <w:basedOn w:val="Normal"/>
    <w:next w:val="Normal"/>
    <w:link w:val="Ttulo1Car"/>
    <w:uiPriority w:val="99"/>
    <w:qFormat/>
    <w:rsid w:val="00292711"/>
    <w:pPr>
      <w:keepNext/>
      <w:autoSpaceDE w:val="0"/>
      <w:autoSpaceDN w:val="0"/>
      <w:adjustRightInd w:val="0"/>
      <w:spacing w:line="360" w:lineRule="auto"/>
      <w:outlineLvl w:val="0"/>
    </w:pPr>
    <w:rPr>
      <w:b/>
      <w:bCs/>
      <w:color w:val="00000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92711"/>
    <w:rPr>
      <w:rFonts w:cs="Times New Roman"/>
      <w:b/>
      <w:color w:val="000000"/>
      <w:sz w:val="24"/>
      <w:u w:val="single"/>
    </w:rPr>
  </w:style>
  <w:style w:type="character" w:styleId="Hipervnculo">
    <w:name w:val="Hyperlink"/>
    <w:basedOn w:val="Fuentedeprrafopredeter"/>
    <w:uiPriority w:val="99"/>
    <w:rsid w:val="00292711"/>
    <w:rPr>
      <w:rFonts w:cs="Times New Roman"/>
      <w:color w:val="0000FF"/>
      <w:u w:val="single"/>
    </w:rPr>
  </w:style>
  <w:style w:type="paragraph" w:styleId="Piedepgina">
    <w:name w:val="footer"/>
    <w:basedOn w:val="Normal"/>
    <w:link w:val="PiedepginaCar"/>
    <w:uiPriority w:val="99"/>
    <w:rsid w:val="00292711"/>
    <w:pPr>
      <w:tabs>
        <w:tab w:val="center" w:pos="4419"/>
        <w:tab w:val="right" w:pos="8838"/>
      </w:tabs>
    </w:pPr>
    <w:rPr>
      <w:lang w:val="es-AR"/>
    </w:rPr>
  </w:style>
  <w:style w:type="character" w:customStyle="1" w:styleId="PiedepginaCar">
    <w:name w:val="Pie de página Car"/>
    <w:basedOn w:val="Fuentedeprrafopredeter"/>
    <w:link w:val="Piedepgina"/>
    <w:uiPriority w:val="99"/>
    <w:locked/>
    <w:rsid w:val="00292711"/>
    <w:rPr>
      <w:rFonts w:cs="Times New Roman"/>
      <w:sz w:val="24"/>
      <w:lang w:val="es-AR"/>
    </w:rPr>
  </w:style>
  <w:style w:type="character" w:styleId="Nmerodepgina">
    <w:name w:val="page number"/>
    <w:basedOn w:val="Fuentedeprrafopredeter"/>
    <w:uiPriority w:val="99"/>
    <w:rsid w:val="00292711"/>
    <w:rPr>
      <w:rFonts w:cs="Times New Roman"/>
    </w:rPr>
  </w:style>
  <w:style w:type="paragraph" w:styleId="Textonotapie">
    <w:name w:val="footnote text"/>
    <w:basedOn w:val="Normal"/>
    <w:link w:val="TextonotapieCar"/>
    <w:uiPriority w:val="99"/>
    <w:rsid w:val="00292711"/>
    <w:rPr>
      <w:sz w:val="20"/>
      <w:szCs w:val="20"/>
      <w:lang w:val="es-AR"/>
    </w:rPr>
  </w:style>
  <w:style w:type="character" w:customStyle="1" w:styleId="TextonotapieCar">
    <w:name w:val="Texto nota pie Car"/>
    <w:basedOn w:val="Fuentedeprrafopredeter"/>
    <w:link w:val="Textonotapie"/>
    <w:uiPriority w:val="99"/>
    <w:locked/>
    <w:rsid w:val="00292711"/>
    <w:rPr>
      <w:rFonts w:cs="Times New Roman"/>
      <w:lang w:val="es-AR"/>
    </w:rPr>
  </w:style>
  <w:style w:type="character" w:styleId="Refdenotaalpie">
    <w:name w:val="footnote reference"/>
    <w:basedOn w:val="Fuentedeprrafopredeter"/>
    <w:uiPriority w:val="99"/>
    <w:rsid w:val="00292711"/>
    <w:rPr>
      <w:rFonts w:cs="Times New Roman"/>
      <w:vertAlign w:val="superscript"/>
    </w:rPr>
  </w:style>
  <w:style w:type="paragraph" w:styleId="Textoindependiente">
    <w:name w:val="Body Text"/>
    <w:basedOn w:val="Normal"/>
    <w:link w:val="TextoindependienteCar"/>
    <w:uiPriority w:val="99"/>
    <w:rsid w:val="00292711"/>
    <w:pPr>
      <w:autoSpaceDE w:val="0"/>
      <w:autoSpaceDN w:val="0"/>
      <w:adjustRightInd w:val="0"/>
      <w:spacing w:line="360" w:lineRule="auto"/>
      <w:jc w:val="both"/>
    </w:pPr>
    <w:rPr>
      <w:color w:val="000000"/>
      <w:lang w:val="es-AR"/>
    </w:rPr>
  </w:style>
  <w:style w:type="character" w:customStyle="1" w:styleId="TextoindependienteCar">
    <w:name w:val="Texto independiente Car"/>
    <w:basedOn w:val="Fuentedeprrafopredeter"/>
    <w:link w:val="Textoindependiente"/>
    <w:uiPriority w:val="99"/>
    <w:locked/>
    <w:rsid w:val="00292711"/>
    <w:rPr>
      <w:rFonts w:cs="Times New Roman"/>
      <w:color w:val="000000"/>
      <w:sz w:val="24"/>
    </w:rPr>
  </w:style>
  <w:style w:type="paragraph" w:styleId="NormalWeb">
    <w:name w:val="Normal (Web)"/>
    <w:basedOn w:val="Normal"/>
    <w:uiPriority w:val="99"/>
    <w:rsid w:val="00292711"/>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rsid w:val="00292711"/>
    <w:pPr>
      <w:autoSpaceDE w:val="0"/>
      <w:autoSpaceDN w:val="0"/>
      <w:adjustRightInd w:val="0"/>
      <w:spacing w:line="360" w:lineRule="atLeast"/>
      <w:ind w:firstLine="1440"/>
      <w:jc w:val="both"/>
    </w:pPr>
    <w:rPr>
      <w:b/>
      <w:bCs/>
      <w:lang w:val="es-AR"/>
    </w:rPr>
  </w:style>
  <w:style w:type="character" w:customStyle="1" w:styleId="Sangra3detindependienteCar">
    <w:name w:val="Sangría 3 de t. independiente Car"/>
    <w:basedOn w:val="Fuentedeprrafopredeter"/>
    <w:link w:val="Sangra3detindependiente"/>
    <w:uiPriority w:val="99"/>
    <w:locked/>
    <w:rsid w:val="00292711"/>
    <w:rPr>
      <w:rFonts w:cs="Times New Roman"/>
      <w:b/>
      <w:sz w:val="24"/>
    </w:rPr>
  </w:style>
  <w:style w:type="paragraph" w:styleId="Sangra2detindependiente">
    <w:name w:val="Body Text Indent 2"/>
    <w:basedOn w:val="Normal"/>
    <w:link w:val="Sangra2detindependienteCar"/>
    <w:uiPriority w:val="99"/>
    <w:rsid w:val="00292711"/>
    <w:pPr>
      <w:spacing w:after="120" w:line="480" w:lineRule="auto"/>
      <w:ind w:left="360"/>
    </w:pPr>
    <w:rPr>
      <w:lang w:val="es-AR"/>
    </w:rPr>
  </w:style>
  <w:style w:type="character" w:customStyle="1" w:styleId="Sangra2detindependienteCar">
    <w:name w:val="Sangría 2 de t. independiente Car"/>
    <w:basedOn w:val="Fuentedeprrafopredeter"/>
    <w:link w:val="Sangra2detindependiente"/>
    <w:uiPriority w:val="99"/>
    <w:locked/>
    <w:rsid w:val="00292711"/>
    <w:rPr>
      <w:rFonts w:cs="Times New Roman"/>
      <w:sz w:val="24"/>
      <w:lang w:val="es-AR"/>
    </w:rPr>
  </w:style>
  <w:style w:type="paragraph" w:customStyle="1" w:styleId="cuerpogeneral">
    <w:name w:val="cuerpogeneral"/>
    <w:basedOn w:val="Normal"/>
    <w:uiPriority w:val="99"/>
    <w:rsid w:val="00292711"/>
    <w:pPr>
      <w:spacing w:before="100" w:beforeAutospacing="1" w:after="100" w:afterAutospacing="1"/>
    </w:pPr>
  </w:style>
  <w:style w:type="character" w:customStyle="1" w:styleId="apple-style-span">
    <w:name w:val="apple-style-span"/>
    <w:uiPriority w:val="99"/>
    <w:rsid w:val="00292711"/>
  </w:style>
  <w:style w:type="paragraph" w:styleId="Prrafodelista">
    <w:name w:val="List Paragraph"/>
    <w:basedOn w:val="Normal"/>
    <w:uiPriority w:val="99"/>
    <w:qFormat/>
    <w:rsid w:val="00292711"/>
    <w:pPr>
      <w:ind w:left="720"/>
      <w:contextualSpacing/>
    </w:pPr>
    <w:rPr>
      <w:lang w:val="es-AR"/>
    </w:rPr>
  </w:style>
  <w:style w:type="character" w:customStyle="1" w:styleId="apple-converted-space">
    <w:name w:val="apple-converted-space"/>
    <w:uiPriority w:val="99"/>
    <w:rsid w:val="00292711"/>
  </w:style>
  <w:style w:type="paragraph" w:customStyle="1" w:styleId="ecxmsobodytextindent3">
    <w:name w:val="ecxmsobodytextindent3"/>
    <w:basedOn w:val="Normal"/>
    <w:uiPriority w:val="99"/>
    <w:rsid w:val="00292711"/>
    <w:pPr>
      <w:spacing w:before="100" w:beforeAutospacing="1" w:after="100" w:afterAutospacing="1"/>
    </w:pPr>
  </w:style>
  <w:style w:type="paragraph" w:customStyle="1" w:styleId="ecxmsonormal">
    <w:name w:val="ecxmsonormal"/>
    <w:basedOn w:val="Normal"/>
    <w:uiPriority w:val="99"/>
    <w:rsid w:val="00292711"/>
    <w:pPr>
      <w:spacing w:before="100" w:beforeAutospacing="1" w:after="100" w:afterAutospacing="1"/>
    </w:pPr>
  </w:style>
  <w:style w:type="character" w:styleId="Textoennegrita">
    <w:name w:val="Strong"/>
    <w:basedOn w:val="Fuentedeprrafopredeter"/>
    <w:uiPriority w:val="99"/>
    <w:qFormat/>
    <w:rsid w:val="00EA3EB4"/>
    <w:rPr>
      <w:rFonts w:cs="Times New Roman"/>
      <w:b/>
    </w:rPr>
  </w:style>
  <w:style w:type="paragraph" w:styleId="Ttulo">
    <w:name w:val="Title"/>
    <w:basedOn w:val="Normal"/>
    <w:next w:val="Normal"/>
    <w:link w:val="TtuloCar"/>
    <w:uiPriority w:val="99"/>
    <w:qFormat/>
    <w:rsid w:val="00EA3EB4"/>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EA3EB4"/>
    <w:rPr>
      <w:rFonts w:ascii="Cambria" w:hAnsi="Cambria" w:cs="Times New Roman"/>
      <w:color w:val="17365D"/>
      <w:spacing w:val="5"/>
      <w:kern w:val="28"/>
      <w:sz w:val="52"/>
      <w:szCs w:val="52"/>
    </w:rPr>
  </w:style>
  <w:style w:type="character" w:customStyle="1" w:styleId="EstiloCorreo39">
    <w:name w:val="EstiloCorreo39"/>
    <w:basedOn w:val="Fuentedeprrafopredeter"/>
    <w:semiHidden/>
    <w:rsid w:val="003B57E7"/>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EstiloCorreo40">
    <w:name w:val="EstiloCorreo40"/>
    <w:basedOn w:val="Fuentedeprrafopredeter"/>
    <w:semiHidden/>
    <w:rsid w:val="00223890"/>
    <w:rPr>
      <w:rFonts w:ascii="Times New Roman" w:hAnsi="Times New Roman" w:cs="Times New Roman" w:hint="default"/>
      <w:b w:val="0"/>
      <w:bCs w:val="0"/>
      <w:i w:val="0"/>
      <w:iCs w:val="0"/>
      <w:strike w:val="0"/>
      <w:dstrike w:val="0"/>
      <w:color w:val="auto"/>
      <w:sz w:val="24"/>
      <w:szCs w:val="24"/>
      <w:u w:val="none"/>
      <w:effect w:val="none"/>
    </w:rPr>
  </w:style>
  <w:style w:type="character" w:styleId="Mencinsinresolver">
    <w:name w:val="Unresolved Mention"/>
    <w:basedOn w:val="Fuentedeprrafopredeter"/>
    <w:uiPriority w:val="99"/>
    <w:semiHidden/>
    <w:unhideWhenUsed/>
    <w:rsid w:val="0089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5065">
      <w:bodyDiv w:val="1"/>
      <w:marLeft w:val="0"/>
      <w:marRight w:val="0"/>
      <w:marTop w:val="0"/>
      <w:marBottom w:val="0"/>
      <w:divBdr>
        <w:top w:val="none" w:sz="0" w:space="0" w:color="auto"/>
        <w:left w:val="none" w:sz="0" w:space="0" w:color="auto"/>
        <w:bottom w:val="none" w:sz="0" w:space="0" w:color="auto"/>
        <w:right w:val="none" w:sz="0" w:space="0" w:color="auto"/>
      </w:divBdr>
    </w:div>
    <w:div w:id="111293039">
      <w:bodyDiv w:val="1"/>
      <w:marLeft w:val="0"/>
      <w:marRight w:val="0"/>
      <w:marTop w:val="0"/>
      <w:marBottom w:val="0"/>
      <w:divBdr>
        <w:top w:val="none" w:sz="0" w:space="0" w:color="auto"/>
        <w:left w:val="none" w:sz="0" w:space="0" w:color="auto"/>
        <w:bottom w:val="none" w:sz="0" w:space="0" w:color="auto"/>
        <w:right w:val="none" w:sz="0" w:space="0" w:color="auto"/>
      </w:divBdr>
    </w:div>
    <w:div w:id="230967441">
      <w:bodyDiv w:val="1"/>
      <w:marLeft w:val="0"/>
      <w:marRight w:val="0"/>
      <w:marTop w:val="0"/>
      <w:marBottom w:val="0"/>
      <w:divBdr>
        <w:top w:val="none" w:sz="0" w:space="0" w:color="auto"/>
        <w:left w:val="none" w:sz="0" w:space="0" w:color="auto"/>
        <w:bottom w:val="none" w:sz="0" w:space="0" w:color="auto"/>
        <w:right w:val="none" w:sz="0" w:space="0" w:color="auto"/>
      </w:divBdr>
    </w:div>
    <w:div w:id="253124399">
      <w:bodyDiv w:val="1"/>
      <w:marLeft w:val="0"/>
      <w:marRight w:val="0"/>
      <w:marTop w:val="0"/>
      <w:marBottom w:val="0"/>
      <w:divBdr>
        <w:top w:val="none" w:sz="0" w:space="0" w:color="auto"/>
        <w:left w:val="none" w:sz="0" w:space="0" w:color="auto"/>
        <w:bottom w:val="none" w:sz="0" w:space="0" w:color="auto"/>
        <w:right w:val="none" w:sz="0" w:space="0" w:color="auto"/>
      </w:divBdr>
    </w:div>
    <w:div w:id="493565849">
      <w:bodyDiv w:val="1"/>
      <w:marLeft w:val="0"/>
      <w:marRight w:val="0"/>
      <w:marTop w:val="0"/>
      <w:marBottom w:val="0"/>
      <w:divBdr>
        <w:top w:val="none" w:sz="0" w:space="0" w:color="auto"/>
        <w:left w:val="none" w:sz="0" w:space="0" w:color="auto"/>
        <w:bottom w:val="none" w:sz="0" w:space="0" w:color="auto"/>
        <w:right w:val="none" w:sz="0" w:space="0" w:color="auto"/>
      </w:divBdr>
    </w:div>
    <w:div w:id="706875767">
      <w:bodyDiv w:val="1"/>
      <w:marLeft w:val="0"/>
      <w:marRight w:val="0"/>
      <w:marTop w:val="0"/>
      <w:marBottom w:val="0"/>
      <w:divBdr>
        <w:top w:val="none" w:sz="0" w:space="0" w:color="auto"/>
        <w:left w:val="none" w:sz="0" w:space="0" w:color="auto"/>
        <w:bottom w:val="none" w:sz="0" w:space="0" w:color="auto"/>
        <w:right w:val="none" w:sz="0" w:space="0" w:color="auto"/>
      </w:divBdr>
      <w:divsChild>
        <w:div w:id="849879001">
          <w:marLeft w:val="0"/>
          <w:marRight w:val="0"/>
          <w:marTop w:val="0"/>
          <w:marBottom w:val="0"/>
          <w:divBdr>
            <w:top w:val="none" w:sz="0" w:space="0" w:color="auto"/>
            <w:left w:val="none" w:sz="0" w:space="0" w:color="auto"/>
            <w:bottom w:val="none" w:sz="0" w:space="0" w:color="auto"/>
            <w:right w:val="none" w:sz="0" w:space="0" w:color="auto"/>
          </w:divBdr>
        </w:div>
        <w:div w:id="1665860209">
          <w:marLeft w:val="0"/>
          <w:marRight w:val="0"/>
          <w:marTop w:val="0"/>
          <w:marBottom w:val="0"/>
          <w:divBdr>
            <w:top w:val="none" w:sz="0" w:space="0" w:color="auto"/>
            <w:left w:val="none" w:sz="0" w:space="0" w:color="auto"/>
            <w:bottom w:val="none" w:sz="0" w:space="0" w:color="auto"/>
            <w:right w:val="none" w:sz="0" w:space="0" w:color="auto"/>
          </w:divBdr>
        </w:div>
        <w:div w:id="632444521">
          <w:marLeft w:val="0"/>
          <w:marRight w:val="0"/>
          <w:marTop w:val="0"/>
          <w:marBottom w:val="0"/>
          <w:divBdr>
            <w:top w:val="none" w:sz="0" w:space="0" w:color="auto"/>
            <w:left w:val="none" w:sz="0" w:space="0" w:color="auto"/>
            <w:bottom w:val="none" w:sz="0" w:space="0" w:color="auto"/>
            <w:right w:val="none" w:sz="0" w:space="0" w:color="auto"/>
          </w:divBdr>
        </w:div>
        <w:div w:id="548230341">
          <w:marLeft w:val="0"/>
          <w:marRight w:val="0"/>
          <w:marTop w:val="0"/>
          <w:marBottom w:val="0"/>
          <w:divBdr>
            <w:top w:val="none" w:sz="0" w:space="0" w:color="auto"/>
            <w:left w:val="none" w:sz="0" w:space="0" w:color="auto"/>
            <w:bottom w:val="none" w:sz="0" w:space="0" w:color="auto"/>
            <w:right w:val="none" w:sz="0" w:space="0" w:color="auto"/>
          </w:divBdr>
        </w:div>
      </w:divsChild>
    </w:div>
    <w:div w:id="769199555">
      <w:bodyDiv w:val="1"/>
      <w:marLeft w:val="0"/>
      <w:marRight w:val="0"/>
      <w:marTop w:val="0"/>
      <w:marBottom w:val="0"/>
      <w:divBdr>
        <w:top w:val="none" w:sz="0" w:space="0" w:color="auto"/>
        <w:left w:val="none" w:sz="0" w:space="0" w:color="auto"/>
        <w:bottom w:val="none" w:sz="0" w:space="0" w:color="auto"/>
        <w:right w:val="none" w:sz="0" w:space="0" w:color="auto"/>
      </w:divBdr>
    </w:div>
    <w:div w:id="788278998">
      <w:bodyDiv w:val="1"/>
      <w:marLeft w:val="0"/>
      <w:marRight w:val="0"/>
      <w:marTop w:val="0"/>
      <w:marBottom w:val="0"/>
      <w:divBdr>
        <w:top w:val="none" w:sz="0" w:space="0" w:color="auto"/>
        <w:left w:val="none" w:sz="0" w:space="0" w:color="auto"/>
        <w:bottom w:val="none" w:sz="0" w:space="0" w:color="auto"/>
        <w:right w:val="none" w:sz="0" w:space="0" w:color="auto"/>
      </w:divBdr>
    </w:div>
    <w:div w:id="918516919">
      <w:marLeft w:val="0"/>
      <w:marRight w:val="0"/>
      <w:marTop w:val="0"/>
      <w:marBottom w:val="0"/>
      <w:divBdr>
        <w:top w:val="none" w:sz="0" w:space="0" w:color="auto"/>
        <w:left w:val="none" w:sz="0" w:space="0" w:color="auto"/>
        <w:bottom w:val="none" w:sz="0" w:space="0" w:color="auto"/>
        <w:right w:val="none" w:sz="0" w:space="0" w:color="auto"/>
      </w:divBdr>
    </w:div>
    <w:div w:id="1273050181">
      <w:bodyDiv w:val="1"/>
      <w:marLeft w:val="0"/>
      <w:marRight w:val="0"/>
      <w:marTop w:val="0"/>
      <w:marBottom w:val="0"/>
      <w:divBdr>
        <w:top w:val="none" w:sz="0" w:space="0" w:color="auto"/>
        <w:left w:val="none" w:sz="0" w:space="0" w:color="auto"/>
        <w:bottom w:val="none" w:sz="0" w:space="0" w:color="auto"/>
        <w:right w:val="none" w:sz="0" w:space="0" w:color="auto"/>
      </w:divBdr>
    </w:div>
    <w:div w:id="1375496113">
      <w:bodyDiv w:val="1"/>
      <w:marLeft w:val="0"/>
      <w:marRight w:val="0"/>
      <w:marTop w:val="0"/>
      <w:marBottom w:val="0"/>
      <w:divBdr>
        <w:top w:val="none" w:sz="0" w:space="0" w:color="auto"/>
        <w:left w:val="none" w:sz="0" w:space="0" w:color="auto"/>
        <w:bottom w:val="none" w:sz="0" w:space="0" w:color="auto"/>
        <w:right w:val="none" w:sz="0" w:space="0" w:color="auto"/>
      </w:divBdr>
    </w:div>
    <w:div w:id="1852254588">
      <w:bodyDiv w:val="1"/>
      <w:marLeft w:val="0"/>
      <w:marRight w:val="0"/>
      <w:marTop w:val="0"/>
      <w:marBottom w:val="0"/>
      <w:divBdr>
        <w:top w:val="none" w:sz="0" w:space="0" w:color="auto"/>
        <w:left w:val="none" w:sz="0" w:space="0" w:color="auto"/>
        <w:bottom w:val="none" w:sz="0" w:space="0" w:color="auto"/>
        <w:right w:val="none" w:sz="0" w:space="0" w:color="auto"/>
      </w:divBdr>
    </w:div>
    <w:div w:id="2038264533">
      <w:bodyDiv w:val="1"/>
      <w:marLeft w:val="0"/>
      <w:marRight w:val="0"/>
      <w:marTop w:val="0"/>
      <w:marBottom w:val="0"/>
      <w:divBdr>
        <w:top w:val="none" w:sz="0" w:space="0" w:color="auto"/>
        <w:left w:val="none" w:sz="0" w:space="0" w:color="auto"/>
        <w:bottom w:val="none" w:sz="0" w:space="0" w:color="auto"/>
        <w:right w:val="none" w:sz="0" w:space="0" w:color="auto"/>
      </w:divBdr>
    </w:div>
    <w:div w:id="210484062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16">
          <w:marLeft w:val="0"/>
          <w:marRight w:val="0"/>
          <w:marTop w:val="0"/>
          <w:marBottom w:val="0"/>
          <w:divBdr>
            <w:top w:val="none" w:sz="0" w:space="0" w:color="auto"/>
            <w:left w:val="none" w:sz="0" w:space="0" w:color="auto"/>
            <w:bottom w:val="none" w:sz="0" w:space="0" w:color="auto"/>
            <w:right w:val="none" w:sz="0" w:space="0" w:color="auto"/>
          </w:divBdr>
        </w:div>
      </w:divsChild>
    </w:div>
    <w:div w:id="21401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92-2780-fernando@feitoabogad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ina\Escritorio\Cuello%20Cristian%20Ariel_%20promueve%20demanda%20Despido%20y%20acciden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89E078-47E6-DF4B-9DDD-2898B06A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Cuello Cristian Ariel_ promueve demanda Despido y accidente.</Template>
  <TotalTime>2</TotalTime>
  <Pages>9</Pages>
  <Words>3268</Words>
  <Characters>17975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PROMUEVE DEMANDA POR COBRO DE INDEMNIZACION POR DESPIDO Y ACCIDENTE LABORAL</vt:lpstr>
    </vt:vector>
  </TitlesOfParts>
  <Company>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PROMUEVE DEMANDA POR COBRO DE INDEMNIZACION POR DESPIDO Y ACCIDENTE LABORAL</dc:title>
  <dc:creator>Romina</dc:creator>
  <cp:lastModifiedBy>MAXI RUFFO</cp:lastModifiedBy>
  <cp:revision>2</cp:revision>
  <dcterms:created xsi:type="dcterms:W3CDTF">2024-03-07T18:30:00Z</dcterms:created>
  <dcterms:modified xsi:type="dcterms:W3CDTF">2024-03-07T18:30:00Z</dcterms:modified>
</cp:coreProperties>
</file>