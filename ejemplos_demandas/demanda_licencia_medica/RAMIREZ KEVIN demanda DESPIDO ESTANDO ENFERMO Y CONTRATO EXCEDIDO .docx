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6F8AE" w14:textId="55D1D4A9" w:rsidR="00772F26" w:rsidRDefault="00772F26" w:rsidP="005F5B10">
      <w:pPr>
        <w:tabs>
          <w:tab w:val="left" w:pos="7655"/>
        </w:tabs>
        <w:spacing w:line="360" w:lineRule="auto"/>
        <w:jc w:val="both"/>
        <w:outlineLvl w:val="0"/>
        <w:rPr>
          <w:b/>
          <w:bCs/>
          <w:color w:val="000000"/>
          <w:u w:val="single"/>
          <w:lang w:val="es-AR" w:eastAsia="es-AR"/>
        </w:rPr>
      </w:pPr>
      <w:r w:rsidRPr="00085BA4">
        <w:rPr>
          <w:b/>
          <w:bCs/>
          <w:color w:val="000000"/>
          <w:u w:val="single"/>
          <w:lang w:val="es-AR" w:eastAsia="es-AR"/>
        </w:rPr>
        <w:t>PROMUEVE DEMANDA POR COBRO DE INDEMNIZACION POR DESPIDO</w:t>
      </w:r>
      <w:r w:rsidR="00F90E16">
        <w:rPr>
          <w:b/>
          <w:bCs/>
          <w:color w:val="000000"/>
          <w:u w:val="single"/>
          <w:lang w:val="es-AR" w:eastAsia="es-AR"/>
        </w:rPr>
        <w:t>.</w:t>
      </w:r>
    </w:p>
    <w:p w14:paraId="3E5EFE28" w14:textId="77777777" w:rsidR="00772F26" w:rsidRPr="00292711" w:rsidRDefault="00772F26" w:rsidP="005F5B10">
      <w:pPr>
        <w:tabs>
          <w:tab w:val="left" w:pos="7655"/>
        </w:tabs>
        <w:spacing w:line="360" w:lineRule="auto"/>
        <w:jc w:val="both"/>
        <w:outlineLvl w:val="0"/>
        <w:rPr>
          <w:b/>
          <w:bCs/>
          <w:color w:val="000000"/>
          <w:u w:val="single"/>
          <w:lang w:val="es-AR" w:eastAsia="es-AR"/>
        </w:rPr>
      </w:pPr>
    </w:p>
    <w:p w14:paraId="5D49214A" w14:textId="77777777" w:rsidR="00772F26" w:rsidRPr="00292711" w:rsidRDefault="00772F26" w:rsidP="005F5B10">
      <w:pPr>
        <w:autoSpaceDE w:val="0"/>
        <w:autoSpaceDN w:val="0"/>
        <w:adjustRightInd w:val="0"/>
        <w:spacing w:line="360" w:lineRule="auto"/>
        <w:jc w:val="both"/>
      </w:pPr>
      <w:r w:rsidRPr="00292711">
        <w:t>Señor Juez:</w:t>
      </w:r>
    </w:p>
    <w:p w14:paraId="598F0F23" w14:textId="77777777" w:rsidR="00772F26" w:rsidRPr="00851750" w:rsidRDefault="00772F26" w:rsidP="00851750">
      <w:pPr>
        <w:spacing w:line="360" w:lineRule="auto"/>
        <w:jc w:val="both"/>
        <w:rPr>
          <w:lang w:val="es-AR" w:eastAsia="es-AR"/>
        </w:rPr>
      </w:pPr>
    </w:p>
    <w:p w14:paraId="6044AA33" w14:textId="410B7A57" w:rsidR="00851750" w:rsidRPr="00851750" w:rsidRDefault="00851750" w:rsidP="00851750">
      <w:pPr>
        <w:widowControl w:val="0"/>
        <w:overflowPunct w:val="0"/>
        <w:adjustRightInd w:val="0"/>
        <w:spacing w:line="360" w:lineRule="auto"/>
        <w:ind w:firstLine="1416"/>
        <w:jc w:val="both"/>
        <w:rPr>
          <w:lang w:val="es-AR" w:eastAsia="es-AR"/>
        </w:rPr>
      </w:pPr>
      <w:r w:rsidRPr="00851750">
        <w:rPr>
          <w:b/>
          <w:lang w:val="es-AR" w:eastAsia="es-AR"/>
        </w:rPr>
        <w:t>FERNANDO NICOLAS FEITO</w:t>
      </w:r>
      <w:r w:rsidRPr="00851750">
        <w:rPr>
          <w:lang w:val="es-AR" w:eastAsia="es-AR"/>
        </w:rPr>
        <w:t xml:space="preserve">, Abogado (CPACF T°79 F°54- IVA RESPONSABLE INSCRIPTO- CUIT 20.24.564.934.8- DNI 24.564.934, Legajo Caja Previsional para Abogados de la Provincia de Buenos Aires Nro: 076044-9-07), en mi carácter de letrado apoderado de la parte actora, constituyendo domicilio legal en la calle </w:t>
      </w:r>
      <w:r w:rsidR="00526C00">
        <w:rPr>
          <w:lang w:val="es-AR" w:eastAsia="es-AR"/>
        </w:rPr>
        <w:t>Paraná 785</w:t>
      </w:r>
      <w:r w:rsidRPr="00851750">
        <w:rPr>
          <w:lang w:val="es-AR" w:eastAsia="es-AR"/>
        </w:rPr>
        <w:t xml:space="preserve">  Piso </w:t>
      </w:r>
      <w:r w:rsidR="00526C00">
        <w:rPr>
          <w:lang w:val="es-AR" w:eastAsia="es-AR"/>
        </w:rPr>
        <w:t>4</w:t>
      </w:r>
      <w:r w:rsidRPr="00851750">
        <w:rPr>
          <w:lang w:val="es-AR" w:eastAsia="es-AR"/>
        </w:rPr>
        <w:t xml:space="preserve"> “</w:t>
      </w:r>
      <w:r w:rsidR="00526C00">
        <w:rPr>
          <w:lang w:val="es-AR" w:eastAsia="es-AR"/>
        </w:rPr>
        <w:t>A</w:t>
      </w:r>
      <w:r w:rsidRPr="00851750">
        <w:rPr>
          <w:lang w:val="es-AR" w:eastAsia="es-AR"/>
        </w:rPr>
        <w:t xml:space="preserve">”, Capital Federal (Te: </w:t>
      </w:r>
      <w:hyperlink r:id="rId8" w:history="1">
        <w:r w:rsidR="00152BB0" w:rsidRPr="00B6557C">
          <w:rPr>
            <w:rStyle w:val="Hipervnculo"/>
            <w:lang w:val="es-AR" w:eastAsia="es-AR"/>
          </w:rPr>
          <w:t>11-6092-2780-fernando@feitoabogados.com</w:t>
        </w:r>
      </w:hyperlink>
      <w:r w:rsidR="00152BB0" w:rsidRPr="00152BB0">
        <w:rPr>
          <w:rStyle w:val="Hipervnculo"/>
        </w:rPr>
        <w:t>.ar</w:t>
      </w:r>
      <w:r w:rsidRPr="00851750">
        <w:rPr>
          <w:lang w:val="es-AR" w:eastAsia="es-AR"/>
        </w:rPr>
        <w:t>), constituyendo domicilio electrónico en 20-24564934-8, me presento respetuosamente a V.S. y digo:</w:t>
      </w:r>
    </w:p>
    <w:p w14:paraId="4542435D" w14:textId="77777777" w:rsidR="00772F26" w:rsidRPr="00292711" w:rsidRDefault="00772F26" w:rsidP="005F5B10">
      <w:pPr>
        <w:autoSpaceDE w:val="0"/>
        <w:autoSpaceDN w:val="0"/>
        <w:adjustRightInd w:val="0"/>
        <w:spacing w:line="360" w:lineRule="auto"/>
        <w:ind w:firstLine="1416"/>
        <w:jc w:val="both"/>
      </w:pPr>
    </w:p>
    <w:p w14:paraId="1A1F22A6" w14:textId="77777777" w:rsidR="00772F26" w:rsidRPr="00292711" w:rsidRDefault="00772F26" w:rsidP="005F5B10">
      <w:pPr>
        <w:autoSpaceDE w:val="0"/>
        <w:autoSpaceDN w:val="0"/>
        <w:adjustRightInd w:val="0"/>
        <w:spacing w:line="360" w:lineRule="auto"/>
        <w:ind w:firstLine="1416"/>
        <w:jc w:val="both"/>
        <w:rPr>
          <w:b/>
          <w:bCs/>
          <w:lang w:val="es-AR"/>
        </w:rPr>
      </w:pPr>
      <w:r w:rsidRPr="00292711">
        <w:rPr>
          <w:b/>
          <w:bCs/>
          <w:lang w:val="es-AR"/>
        </w:rPr>
        <w:t>I-</w:t>
      </w:r>
      <w:r w:rsidRPr="00292711">
        <w:rPr>
          <w:b/>
          <w:bCs/>
          <w:lang w:val="es-AR"/>
        </w:rPr>
        <w:tab/>
        <w:t>PERSONERIA.</w:t>
      </w:r>
    </w:p>
    <w:p w14:paraId="3781084E" w14:textId="5A02A947" w:rsidR="00772F26" w:rsidRPr="00292711" w:rsidRDefault="00772F26" w:rsidP="006075C3">
      <w:pPr>
        <w:autoSpaceDE w:val="0"/>
        <w:autoSpaceDN w:val="0"/>
        <w:adjustRightInd w:val="0"/>
        <w:spacing w:line="360" w:lineRule="auto"/>
        <w:ind w:firstLine="576"/>
        <w:jc w:val="both"/>
        <w:rPr>
          <w:lang w:val="es-AR" w:eastAsia="es-AR"/>
        </w:rPr>
      </w:pPr>
      <w:r w:rsidRPr="00292711">
        <w:rPr>
          <w:lang w:val="es-AR" w:eastAsia="es-AR"/>
        </w:rPr>
        <w:tab/>
      </w:r>
      <w:r w:rsidRPr="00292711">
        <w:rPr>
          <w:lang w:val="es-AR" w:eastAsia="es-AR"/>
        </w:rPr>
        <w:tab/>
        <w:t xml:space="preserve">Que conforme lo justifico con </w:t>
      </w:r>
      <w:r w:rsidR="00AE2070">
        <w:rPr>
          <w:lang w:val="es-AR" w:eastAsia="es-AR"/>
        </w:rPr>
        <w:t>la encomienda de gestión profesional</w:t>
      </w:r>
      <w:r w:rsidRPr="00292711">
        <w:rPr>
          <w:lang w:val="es-AR" w:eastAsia="es-AR"/>
        </w:rPr>
        <w:t xml:space="preserve"> que acompaño, debidamente </w:t>
      </w:r>
      <w:r w:rsidR="00AE2070">
        <w:rPr>
          <w:lang w:val="es-AR" w:eastAsia="es-AR"/>
        </w:rPr>
        <w:t>validada</w:t>
      </w:r>
      <w:r w:rsidRPr="00292711">
        <w:rPr>
          <w:lang w:val="es-AR" w:eastAsia="es-AR"/>
        </w:rPr>
        <w:t xml:space="preserve"> por la Cámara Nacional de Apelaciones del Trabajo, la </w:t>
      </w:r>
      <w:r>
        <w:rPr>
          <w:lang w:val="es-AR" w:eastAsia="es-AR"/>
        </w:rPr>
        <w:t>c</w:t>
      </w:r>
      <w:r w:rsidRPr="00292711">
        <w:rPr>
          <w:lang w:val="es-AR" w:eastAsia="es-AR"/>
        </w:rPr>
        <w:t>ual declaro bajo juramento encontrarse vigente en todas sus partes, resulto ser apoderado de</w:t>
      </w:r>
      <w:r w:rsidR="00F90E16">
        <w:rPr>
          <w:lang w:val="es-AR" w:eastAsia="es-AR"/>
        </w:rPr>
        <w:t>l</w:t>
      </w:r>
      <w:r w:rsidRPr="00292711">
        <w:rPr>
          <w:lang w:val="es-AR" w:eastAsia="es-AR"/>
        </w:rPr>
        <w:t xml:space="preserve"> </w:t>
      </w:r>
      <w:r w:rsidRPr="009A680B">
        <w:rPr>
          <w:lang w:val="es-AR" w:eastAsia="es-AR"/>
        </w:rPr>
        <w:t>Sr.</w:t>
      </w:r>
      <w:r w:rsidRPr="009A680B">
        <w:rPr>
          <w:b/>
          <w:bCs/>
          <w:lang w:val="es-AR" w:eastAsia="es-AR"/>
        </w:rPr>
        <w:t xml:space="preserve"> </w:t>
      </w:r>
      <w:r w:rsidR="00F90E16">
        <w:rPr>
          <w:b/>
          <w:bCs/>
        </w:rPr>
        <w:t xml:space="preserve">RAMIREZ KEVIN JORGE </w:t>
      </w:r>
      <w:r w:rsidRPr="00681259">
        <w:rPr>
          <w:b/>
          <w:bCs/>
          <w:color w:val="000000"/>
          <w:lang w:val="es-AR"/>
        </w:rPr>
        <w:t>(DNI</w:t>
      </w:r>
      <w:r w:rsidR="00F90E16">
        <w:rPr>
          <w:b/>
          <w:bCs/>
        </w:rPr>
        <w:t xml:space="preserve"> 40.760.336</w:t>
      </w:r>
      <w:r w:rsidRPr="00681259">
        <w:rPr>
          <w:b/>
          <w:bCs/>
          <w:color w:val="000000"/>
          <w:lang w:val="es-AR"/>
        </w:rPr>
        <w:t>),</w:t>
      </w:r>
      <w:r w:rsidRPr="006B6BD9">
        <w:rPr>
          <w:color w:val="000000"/>
          <w:lang w:val="es-AR"/>
        </w:rPr>
        <w:t xml:space="preserve"> </w:t>
      </w:r>
      <w:r w:rsidR="00526C00" w:rsidRPr="00EB6ABE">
        <w:rPr>
          <w:color w:val="000000"/>
          <w:lang w:val="es-AR"/>
        </w:rPr>
        <w:t>Solter</w:t>
      </w:r>
      <w:r w:rsidR="00EB6ABE">
        <w:rPr>
          <w:color w:val="000000"/>
          <w:lang w:val="es-AR"/>
        </w:rPr>
        <w:t>o</w:t>
      </w:r>
      <w:r w:rsidRPr="00EB6ABE">
        <w:rPr>
          <w:color w:val="000000"/>
          <w:lang w:val="es-AR"/>
        </w:rPr>
        <w:t>, Argentin</w:t>
      </w:r>
      <w:r w:rsidR="00EB6ABE" w:rsidRPr="00EB6ABE">
        <w:rPr>
          <w:color w:val="000000"/>
          <w:lang w:val="es-AR"/>
        </w:rPr>
        <w:t>o</w:t>
      </w:r>
      <w:r w:rsidRPr="00EB6ABE">
        <w:rPr>
          <w:color w:val="000000"/>
          <w:lang w:val="es-AR"/>
        </w:rPr>
        <w:t>, emplead</w:t>
      </w:r>
      <w:r w:rsidR="00EB6ABE">
        <w:rPr>
          <w:color w:val="000000"/>
          <w:lang w:val="es-AR"/>
        </w:rPr>
        <w:t>o</w:t>
      </w:r>
      <w:r w:rsidRPr="00EB6ABE">
        <w:rPr>
          <w:color w:val="000000"/>
          <w:lang w:val="es-AR"/>
        </w:rPr>
        <w:t>, Fecha nacimiento</w:t>
      </w:r>
      <w:r w:rsidR="00EB6ABE">
        <w:rPr>
          <w:color w:val="000000"/>
          <w:lang w:val="es-AR"/>
        </w:rPr>
        <w:t xml:space="preserve"> 26/12/1996</w:t>
      </w:r>
      <w:r w:rsidR="00851750" w:rsidRPr="006B6BD9">
        <w:rPr>
          <w:color w:val="000000"/>
          <w:lang w:val="es-AR"/>
        </w:rPr>
        <w:t>, con domicilio real en</w:t>
      </w:r>
      <w:r w:rsidR="00F90E16">
        <w:rPr>
          <w:color w:val="000000"/>
          <w:lang w:val="es-AR"/>
        </w:rPr>
        <w:t xml:space="preserve"> la</w:t>
      </w:r>
      <w:r w:rsidR="00851750" w:rsidRPr="006B6BD9">
        <w:rPr>
          <w:color w:val="000000"/>
          <w:lang w:val="es-AR"/>
        </w:rPr>
        <w:t xml:space="preserve"> </w:t>
      </w:r>
      <w:r w:rsidR="00F90E16" w:rsidRPr="00EB6ABE">
        <w:rPr>
          <w:color w:val="000000"/>
          <w:lang w:val="es-AR"/>
        </w:rPr>
        <w:t>C</w:t>
      </w:r>
      <w:r w:rsidR="00851750" w:rsidRPr="00EB6ABE">
        <w:rPr>
          <w:color w:val="000000"/>
          <w:lang w:val="es-AR"/>
        </w:rPr>
        <w:t>alle</w:t>
      </w:r>
      <w:r w:rsidR="00F90E16" w:rsidRPr="00EB6ABE">
        <w:rPr>
          <w:color w:val="000000"/>
          <w:lang w:val="es-AR"/>
        </w:rPr>
        <w:t xml:space="preserve"> 175 BIS N° 1846, Bernal Oeste, Provincia de Buenos Aires</w:t>
      </w:r>
      <w:r w:rsidRPr="00EB6ABE">
        <w:rPr>
          <w:color w:val="000000"/>
          <w:lang w:val="es-AR"/>
        </w:rPr>
        <w:t>, solici</w:t>
      </w:r>
      <w:r w:rsidRPr="00EB6ABE">
        <w:rPr>
          <w:lang w:val="es-AR" w:eastAsia="es-AR"/>
        </w:rPr>
        <w:t>tando</w:t>
      </w:r>
      <w:r w:rsidRPr="00292711">
        <w:rPr>
          <w:lang w:val="es-AR" w:eastAsia="es-AR"/>
        </w:rPr>
        <w:t xml:space="preserve"> se me tenga por presentado parte en el carácter legal invocado y por constituido el domicilio legal indicado.</w:t>
      </w:r>
    </w:p>
    <w:p w14:paraId="6C28758B" w14:textId="77777777" w:rsidR="00772F26" w:rsidRPr="00292711" w:rsidRDefault="00772F26" w:rsidP="005F5B10">
      <w:pPr>
        <w:autoSpaceDE w:val="0"/>
        <w:autoSpaceDN w:val="0"/>
        <w:adjustRightInd w:val="0"/>
        <w:spacing w:line="360" w:lineRule="auto"/>
        <w:ind w:firstLine="576"/>
        <w:jc w:val="both"/>
        <w:rPr>
          <w:lang w:val="es-AR" w:eastAsia="es-AR"/>
        </w:rPr>
      </w:pPr>
    </w:p>
    <w:p w14:paraId="67325433" w14:textId="0AEC1E19" w:rsidR="00772F26" w:rsidRPr="009A680B" w:rsidRDefault="00772F26" w:rsidP="005F5B10">
      <w:pPr>
        <w:autoSpaceDE w:val="0"/>
        <w:autoSpaceDN w:val="0"/>
        <w:adjustRightInd w:val="0"/>
        <w:spacing w:line="360" w:lineRule="auto"/>
        <w:ind w:firstLine="1416"/>
        <w:jc w:val="both"/>
        <w:rPr>
          <w:lang w:val="es-AR"/>
        </w:rPr>
      </w:pPr>
      <w:r w:rsidRPr="00085BA4">
        <w:rPr>
          <w:b/>
          <w:lang w:val="es-AR"/>
        </w:rPr>
        <w:t>II-</w:t>
      </w:r>
      <w:r w:rsidRPr="00085BA4">
        <w:rPr>
          <w:b/>
          <w:lang w:val="es-AR"/>
        </w:rPr>
        <w:tab/>
        <w:t>OBJETO</w:t>
      </w:r>
    </w:p>
    <w:p w14:paraId="57AE9779" w14:textId="53D20689" w:rsidR="00772F26" w:rsidRDefault="00772F26" w:rsidP="001726E1">
      <w:pPr>
        <w:autoSpaceDE w:val="0"/>
        <w:autoSpaceDN w:val="0"/>
        <w:adjustRightInd w:val="0"/>
        <w:spacing w:line="360" w:lineRule="auto"/>
        <w:ind w:firstLine="1416"/>
        <w:jc w:val="both"/>
        <w:rPr>
          <w:bCs/>
          <w:lang w:val="es-AR"/>
        </w:rPr>
      </w:pPr>
      <w:r w:rsidRPr="009A680B">
        <w:rPr>
          <w:lang w:val="es-AR"/>
        </w:rPr>
        <w:t xml:space="preserve">Siguiendo expresas instrucciones de mi mandante, vengo en el presente acto </w:t>
      </w:r>
      <w:r w:rsidRPr="009A680B">
        <w:rPr>
          <w:color w:val="000000"/>
          <w:lang w:val="es-AR" w:eastAsia="es-AR"/>
        </w:rPr>
        <w:t>iniciar demanda por cobro de indemnización por despido, haberes adeudados</w:t>
      </w:r>
      <w:r w:rsidR="00F90E16">
        <w:rPr>
          <w:color w:val="000000"/>
          <w:lang w:val="es-AR" w:eastAsia="es-AR"/>
        </w:rPr>
        <w:t>,</w:t>
      </w:r>
      <w:r w:rsidR="00CA5288">
        <w:rPr>
          <w:color w:val="000000"/>
          <w:lang w:val="es-AR" w:eastAsia="es-AR"/>
        </w:rPr>
        <w:t xml:space="preserve"> indemnización salario Art. 213 LCT,</w:t>
      </w:r>
      <w:r w:rsidR="00F90E16">
        <w:rPr>
          <w:color w:val="000000"/>
          <w:lang w:val="es-AR" w:eastAsia="es-AR"/>
        </w:rPr>
        <w:t xml:space="preserve"> </w:t>
      </w:r>
      <w:r w:rsidRPr="009A680B">
        <w:rPr>
          <w:color w:val="000000"/>
          <w:lang w:val="es-AR" w:eastAsia="es-AR"/>
        </w:rPr>
        <w:t>multas</w:t>
      </w:r>
      <w:r w:rsidR="00DE2BBC">
        <w:rPr>
          <w:color w:val="000000"/>
          <w:lang w:val="es-AR" w:eastAsia="es-AR"/>
        </w:rPr>
        <w:t xml:space="preserve"> </w:t>
      </w:r>
      <w:r w:rsidRPr="009A680B">
        <w:rPr>
          <w:color w:val="000000"/>
          <w:lang w:val="es-AR" w:eastAsia="es-AR"/>
        </w:rPr>
        <w:t>y demás conceptos que se detallan en la liquidación pertinente por la suma</w:t>
      </w:r>
      <w:r w:rsidRPr="009A680B">
        <w:rPr>
          <w:lang w:val="es-AR"/>
        </w:rPr>
        <w:t xml:space="preserve"> de </w:t>
      </w:r>
      <w:r w:rsidR="00F90E16" w:rsidRPr="001726E1">
        <w:rPr>
          <w:b/>
          <w:bCs/>
          <w:lang w:val="es-AR"/>
        </w:rPr>
        <w:t xml:space="preserve">$ 1.600.000.- (PESOS UN MILLÓN </w:t>
      </w:r>
      <w:r w:rsidR="001726E1" w:rsidRPr="001726E1">
        <w:rPr>
          <w:b/>
          <w:bCs/>
          <w:lang w:val="es-AR"/>
        </w:rPr>
        <w:t>SEISCIENTOS MIL)</w:t>
      </w:r>
      <w:r w:rsidR="00E2686B">
        <w:rPr>
          <w:b/>
          <w:bCs/>
          <w:color w:val="000000"/>
        </w:rPr>
        <w:t xml:space="preserve"> </w:t>
      </w:r>
      <w:r w:rsidRPr="009A680B">
        <w:rPr>
          <w:lang w:val="es-AR"/>
        </w:rPr>
        <w:t>y/o en lo que más resulte de las probanzas de autos, contra</w:t>
      </w:r>
      <w:r w:rsidR="001726E1">
        <w:rPr>
          <w:lang w:val="es-AR"/>
        </w:rPr>
        <w:t xml:space="preserve"> </w:t>
      </w:r>
      <w:r w:rsidR="001726E1" w:rsidRPr="001726E1">
        <w:rPr>
          <w:b/>
          <w:bCs/>
          <w:lang w:val="es-AR"/>
        </w:rPr>
        <w:t>RMMB S.A</w:t>
      </w:r>
      <w:r w:rsidR="001726E1">
        <w:rPr>
          <w:lang w:val="es-AR"/>
        </w:rPr>
        <w:t xml:space="preserve">. con domicilio en </w:t>
      </w:r>
      <w:r w:rsidR="00C73DA6" w:rsidRPr="00C73DA6">
        <w:rPr>
          <w:lang w:val="es-AR"/>
        </w:rPr>
        <w:t>n Av. Belgrano 1633 piso 2 “D” CABA</w:t>
      </w:r>
      <w:r w:rsidR="001726E1">
        <w:rPr>
          <w:lang w:val="es-AR"/>
        </w:rPr>
        <w:t xml:space="preserve">. </w:t>
      </w:r>
    </w:p>
    <w:p w14:paraId="0E23FAE8" w14:textId="77777777" w:rsidR="001726E1" w:rsidRDefault="001726E1" w:rsidP="001726E1">
      <w:pPr>
        <w:autoSpaceDE w:val="0"/>
        <w:autoSpaceDN w:val="0"/>
        <w:adjustRightInd w:val="0"/>
        <w:spacing w:line="360" w:lineRule="auto"/>
        <w:ind w:firstLine="1416"/>
        <w:jc w:val="both"/>
        <w:rPr>
          <w:color w:val="000000"/>
          <w:lang w:val="es-AR" w:eastAsia="es-AR"/>
        </w:rPr>
      </w:pPr>
    </w:p>
    <w:p w14:paraId="6F325CF5" w14:textId="77777777" w:rsidR="00772F26" w:rsidRPr="00292711" w:rsidRDefault="00772F26" w:rsidP="005F5B10">
      <w:pPr>
        <w:autoSpaceDE w:val="0"/>
        <w:autoSpaceDN w:val="0"/>
        <w:adjustRightInd w:val="0"/>
        <w:spacing w:line="360" w:lineRule="auto"/>
        <w:ind w:firstLine="1416"/>
        <w:jc w:val="both"/>
        <w:rPr>
          <w:lang w:val="es-AR"/>
        </w:rPr>
      </w:pPr>
      <w:r w:rsidRPr="00292711">
        <w:rPr>
          <w:lang w:val="es-AR"/>
        </w:rPr>
        <w:t>En virtud de las consideraciones de hecho y derecho que a continuación se exponen.</w:t>
      </w:r>
    </w:p>
    <w:p w14:paraId="7A25169D" w14:textId="77777777" w:rsidR="00772F26" w:rsidRDefault="00772F26" w:rsidP="005F5B10">
      <w:pPr>
        <w:autoSpaceDE w:val="0"/>
        <w:autoSpaceDN w:val="0"/>
        <w:adjustRightInd w:val="0"/>
        <w:spacing w:line="360" w:lineRule="auto"/>
        <w:ind w:firstLine="1416"/>
        <w:jc w:val="both"/>
        <w:rPr>
          <w:b/>
          <w:lang w:val="es-AR"/>
        </w:rPr>
      </w:pPr>
    </w:p>
    <w:p w14:paraId="7BE18FB9"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t xml:space="preserve">III- </w:t>
      </w:r>
      <w:r w:rsidRPr="00292711">
        <w:rPr>
          <w:b/>
          <w:lang w:val="es-AR"/>
        </w:rPr>
        <w:tab/>
        <w:t>HECHOS.</w:t>
      </w:r>
    </w:p>
    <w:p w14:paraId="1753B4CE" w14:textId="427CDBA0" w:rsidR="00772F26" w:rsidRPr="00292711" w:rsidRDefault="00772F26" w:rsidP="005F5B10">
      <w:pPr>
        <w:autoSpaceDE w:val="0"/>
        <w:autoSpaceDN w:val="0"/>
        <w:adjustRightInd w:val="0"/>
        <w:spacing w:line="360" w:lineRule="auto"/>
        <w:ind w:firstLine="1416"/>
        <w:jc w:val="both"/>
        <w:rPr>
          <w:i/>
          <w:iCs/>
          <w:lang w:val="es-AR"/>
        </w:rPr>
      </w:pPr>
      <w:r w:rsidRPr="00292711">
        <w:rPr>
          <w:lang w:val="es-AR"/>
        </w:rPr>
        <w:t>a) Por una cuestión metodológica, en primer lugar efectuare un breve introito de qui</w:t>
      </w:r>
      <w:r w:rsidR="00484BE9">
        <w:rPr>
          <w:lang w:val="es-AR"/>
        </w:rPr>
        <w:t>én es la Demandada</w:t>
      </w:r>
      <w:r w:rsidRPr="00292711">
        <w:rPr>
          <w:i/>
          <w:iCs/>
          <w:lang w:val="es-AR"/>
        </w:rPr>
        <w:t xml:space="preserve">. </w:t>
      </w:r>
    </w:p>
    <w:p w14:paraId="014BFB69" w14:textId="77777777" w:rsidR="00772F26" w:rsidRPr="00292711" w:rsidRDefault="00772F26" w:rsidP="005F5B10">
      <w:pPr>
        <w:autoSpaceDE w:val="0"/>
        <w:autoSpaceDN w:val="0"/>
        <w:adjustRightInd w:val="0"/>
        <w:spacing w:line="360" w:lineRule="auto"/>
        <w:ind w:firstLine="1416"/>
        <w:jc w:val="both"/>
        <w:rPr>
          <w:i/>
          <w:iCs/>
          <w:lang w:val="es-AR"/>
        </w:rPr>
      </w:pPr>
    </w:p>
    <w:p w14:paraId="5AF8A3F0" w14:textId="29664C3E" w:rsidR="00772F26" w:rsidRPr="00292711" w:rsidRDefault="00772F26" w:rsidP="005F5B10">
      <w:pPr>
        <w:autoSpaceDE w:val="0"/>
        <w:autoSpaceDN w:val="0"/>
        <w:adjustRightInd w:val="0"/>
        <w:spacing w:line="360" w:lineRule="auto"/>
        <w:ind w:firstLine="1416"/>
        <w:jc w:val="both"/>
        <w:rPr>
          <w:lang w:val="es-AR"/>
        </w:rPr>
      </w:pPr>
      <w:r w:rsidRPr="00292711">
        <w:rPr>
          <w:lang w:val="es-AR"/>
        </w:rPr>
        <w:t>Asimismo</w:t>
      </w:r>
      <w:r w:rsidR="006D3F39">
        <w:rPr>
          <w:lang w:val="es-AR"/>
        </w:rPr>
        <w:t>,</w:t>
      </w:r>
      <w:r w:rsidRPr="00292711">
        <w:rPr>
          <w:lang w:val="es-AR"/>
        </w:rPr>
        <w:t xml:space="preserve"> describiré las sofisticadas maniobras que utiliza</w:t>
      </w:r>
      <w:r w:rsidR="00484BE9">
        <w:rPr>
          <w:lang w:val="es-AR"/>
        </w:rPr>
        <w:t xml:space="preserve">ba la persona mencionada </w:t>
      </w:r>
      <w:r w:rsidRPr="00292711">
        <w:rPr>
          <w:lang w:val="es-AR"/>
        </w:rPr>
        <w:t xml:space="preserve">para burlar los derechos de los trabajadores que trabajan bajo su dependencia. </w:t>
      </w:r>
    </w:p>
    <w:p w14:paraId="0FB62242" w14:textId="77777777" w:rsidR="00772F26" w:rsidRPr="00292711" w:rsidRDefault="00772F26" w:rsidP="005F5B10">
      <w:pPr>
        <w:autoSpaceDE w:val="0"/>
        <w:autoSpaceDN w:val="0"/>
        <w:adjustRightInd w:val="0"/>
        <w:spacing w:line="360" w:lineRule="auto"/>
        <w:ind w:firstLine="1416"/>
        <w:jc w:val="both"/>
        <w:rPr>
          <w:lang w:val="es-AR"/>
        </w:rPr>
      </w:pPr>
    </w:p>
    <w:p w14:paraId="594CE46A" w14:textId="3BC46980" w:rsidR="00772F26" w:rsidRDefault="00772F26" w:rsidP="005F5B10">
      <w:pPr>
        <w:autoSpaceDE w:val="0"/>
        <w:autoSpaceDN w:val="0"/>
        <w:adjustRightInd w:val="0"/>
        <w:spacing w:line="360" w:lineRule="auto"/>
        <w:ind w:firstLine="1416"/>
        <w:jc w:val="both"/>
        <w:rPr>
          <w:lang w:val="es-AR"/>
        </w:rPr>
      </w:pPr>
      <w:r w:rsidRPr="00292711">
        <w:rPr>
          <w:lang w:val="es-AR"/>
        </w:rPr>
        <w:t>b) En segundo lugar</w:t>
      </w:r>
      <w:r w:rsidR="00BB716D">
        <w:rPr>
          <w:lang w:val="es-AR"/>
        </w:rPr>
        <w:t>,</w:t>
      </w:r>
      <w:r w:rsidRPr="00292711">
        <w:rPr>
          <w:lang w:val="es-AR"/>
        </w:rPr>
        <w:t xml:space="preserve"> describiré como sucedieron los </w:t>
      </w:r>
      <w:r w:rsidRPr="00292711">
        <w:rPr>
          <w:b/>
          <w:bCs/>
          <w:lang w:val="es-AR"/>
        </w:rPr>
        <w:t xml:space="preserve">hechos </w:t>
      </w:r>
      <w:r w:rsidRPr="00292711">
        <w:rPr>
          <w:lang w:val="es-AR"/>
        </w:rPr>
        <w:t xml:space="preserve">respecto de mi mandante y </w:t>
      </w:r>
      <w:r w:rsidR="00484BE9">
        <w:rPr>
          <w:lang w:val="es-AR"/>
        </w:rPr>
        <w:t>la demandada</w:t>
      </w:r>
      <w:r w:rsidRPr="00292711">
        <w:rPr>
          <w:lang w:val="es-AR"/>
        </w:rPr>
        <w:t>.</w:t>
      </w:r>
    </w:p>
    <w:p w14:paraId="54859D90" w14:textId="77777777" w:rsidR="00772F26" w:rsidRPr="00292711" w:rsidRDefault="00772F26" w:rsidP="005F5B10">
      <w:pPr>
        <w:autoSpaceDE w:val="0"/>
        <w:autoSpaceDN w:val="0"/>
        <w:adjustRightInd w:val="0"/>
        <w:spacing w:line="360" w:lineRule="auto"/>
        <w:ind w:firstLine="1416"/>
        <w:jc w:val="both"/>
        <w:rPr>
          <w:b/>
          <w:lang w:val="es-AR"/>
        </w:rPr>
      </w:pPr>
      <w:r w:rsidRPr="00292711">
        <w:rPr>
          <w:b/>
          <w:lang w:val="es-AR"/>
        </w:rPr>
        <w:lastRenderedPageBreak/>
        <w:t xml:space="preserve">(a) </w:t>
      </w:r>
      <w:r w:rsidRPr="00292711">
        <w:rPr>
          <w:b/>
          <w:bCs/>
          <w:lang w:val="es-AR"/>
        </w:rPr>
        <w:t>EL EMPLEADOR</w:t>
      </w:r>
    </w:p>
    <w:p w14:paraId="3C0FD64E" w14:textId="4EE9CCAC" w:rsidR="00727B38" w:rsidRPr="00C73DA6" w:rsidRDefault="00727B38" w:rsidP="00727B38">
      <w:pPr>
        <w:spacing w:line="360" w:lineRule="auto"/>
        <w:ind w:firstLine="1416"/>
        <w:jc w:val="both"/>
        <w:rPr>
          <w:lang w:val="es-AR"/>
        </w:rPr>
      </w:pPr>
      <w:r>
        <w:rPr>
          <w:lang w:val="es-AR"/>
        </w:rPr>
        <w:t xml:space="preserve">La empresa </w:t>
      </w:r>
      <w:r w:rsidRPr="00727B38">
        <w:rPr>
          <w:b/>
          <w:bCs/>
          <w:lang w:val="es-AR"/>
        </w:rPr>
        <w:t>RMMB S.A.</w:t>
      </w:r>
      <w:r>
        <w:rPr>
          <w:lang w:val="es-AR"/>
        </w:rPr>
        <w:t xml:space="preserve"> es una empresa dedicada a la </w:t>
      </w:r>
      <w:r w:rsidRPr="00727B38">
        <w:rPr>
          <w:lang w:val="es-AR"/>
        </w:rPr>
        <w:t>fabricación de productos químicos para industrias metalúrgicas, de alimentos balanceados, de pinturas, químicas</w:t>
      </w:r>
      <w:r>
        <w:rPr>
          <w:lang w:val="es-AR"/>
        </w:rPr>
        <w:t>. Los principales productos que fabrica es Ó</w:t>
      </w:r>
      <w:r w:rsidRPr="00727B38">
        <w:rPr>
          <w:lang w:val="es-AR"/>
        </w:rPr>
        <w:t>xido de zinc blanco farmacopea, Óxido de zinc sello blanco, Óxido de zinc cauchero, Sulfato de zinc, Sulfato ferroso, Sulfato de cobre mono, Sulfato de cobr</w:t>
      </w:r>
      <w:r w:rsidRPr="00C73DA6">
        <w:rPr>
          <w:lang w:val="es-AR"/>
        </w:rPr>
        <w:t xml:space="preserve">e, Óxido de Magnesio, entre otros. </w:t>
      </w:r>
    </w:p>
    <w:p w14:paraId="02D0A83D" w14:textId="11278A23" w:rsidR="009144BF" w:rsidRDefault="00C73DA6" w:rsidP="009144BF">
      <w:pPr>
        <w:tabs>
          <w:tab w:val="left" w:pos="1418"/>
        </w:tabs>
        <w:spacing w:before="100" w:beforeAutospacing="1" w:after="100" w:afterAutospacing="1" w:line="360" w:lineRule="auto"/>
        <w:ind w:firstLine="1418"/>
        <w:jc w:val="both"/>
        <w:rPr>
          <w:shd w:val="clear" w:color="auto" w:fill="FFFFFF"/>
        </w:rPr>
      </w:pPr>
      <w:r w:rsidRPr="00C73DA6">
        <w:rPr>
          <w:shd w:val="clear" w:color="auto" w:fill="FFFFFF"/>
        </w:rPr>
        <w:t xml:space="preserve">El domicilio legal de la demandada esta ubicado en n Av. Belgrano 1633 piso 2 “D” CABA jurisdicción donde también fue la contratación verbal del actor. Las tareas se llevaron a cabo </w:t>
      </w:r>
      <w:r w:rsidR="009144BF" w:rsidRPr="00C73DA6">
        <w:rPr>
          <w:shd w:val="clear" w:color="auto" w:fill="FFFFFF"/>
        </w:rPr>
        <w:t>como AUXILIAR DE SEGUNDA en según CCT 260/75</w:t>
      </w:r>
      <w:r w:rsidRPr="00C73DA6">
        <w:rPr>
          <w:shd w:val="clear" w:color="auto" w:fill="FFFFFF"/>
        </w:rPr>
        <w:t xml:space="preserve"> en la fabrica que esta posee en calle 12 de Octubre 4092, Quilmes, Buenos Aires</w:t>
      </w:r>
    </w:p>
    <w:p w14:paraId="3E6CB98C" w14:textId="77777777" w:rsidR="00484BE9" w:rsidRPr="00C73DA6" w:rsidRDefault="00484BE9" w:rsidP="00085BA4">
      <w:pPr>
        <w:spacing w:line="360" w:lineRule="auto"/>
        <w:ind w:firstLine="1416"/>
        <w:jc w:val="both"/>
      </w:pPr>
    </w:p>
    <w:p w14:paraId="5EB8DFBF" w14:textId="77777777" w:rsidR="00772F26" w:rsidRPr="00292711" w:rsidRDefault="00772F26" w:rsidP="008E3E16">
      <w:pPr>
        <w:autoSpaceDE w:val="0"/>
        <w:autoSpaceDN w:val="0"/>
        <w:adjustRightInd w:val="0"/>
        <w:spacing w:line="360" w:lineRule="auto"/>
        <w:ind w:firstLine="1416"/>
        <w:jc w:val="both"/>
        <w:rPr>
          <w:b/>
          <w:bCs/>
          <w:lang w:val="es-AR"/>
        </w:rPr>
      </w:pPr>
      <w:r w:rsidRPr="00292711">
        <w:rPr>
          <w:b/>
          <w:bCs/>
          <w:lang w:val="es-AR"/>
        </w:rPr>
        <w:t>(b) EL DESARROLLO DE LOS HECHOS.</w:t>
      </w:r>
    </w:p>
    <w:p w14:paraId="71038E71" w14:textId="26860566" w:rsidR="00703537" w:rsidRDefault="00772F26" w:rsidP="008E3E16">
      <w:pPr>
        <w:autoSpaceDE w:val="0"/>
        <w:autoSpaceDN w:val="0"/>
        <w:adjustRightInd w:val="0"/>
        <w:spacing w:line="360" w:lineRule="auto"/>
        <w:ind w:firstLine="1416"/>
        <w:jc w:val="both"/>
        <w:rPr>
          <w:lang w:val="es-AR"/>
        </w:rPr>
      </w:pPr>
      <w:r w:rsidRPr="00292711">
        <w:rPr>
          <w:b/>
          <w:lang w:val="es-AR"/>
        </w:rPr>
        <w:t>1</w:t>
      </w:r>
      <w:r w:rsidRPr="00292711">
        <w:rPr>
          <w:lang w:val="es-AR"/>
        </w:rPr>
        <w:t xml:space="preserve">- </w:t>
      </w:r>
      <w:r w:rsidR="00CA5288">
        <w:rPr>
          <w:lang w:val="es-AR"/>
        </w:rPr>
        <w:t>El actor</w:t>
      </w:r>
      <w:r w:rsidR="00703537">
        <w:rPr>
          <w:lang w:val="es-AR"/>
        </w:rPr>
        <w:t xml:space="preserve"> comenzó a trabajar baj</w:t>
      </w:r>
      <w:r w:rsidR="00BB716D">
        <w:rPr>
          <w:lang w:val="es-AR"/>
        </w:rPr>
        <w:t>o</w:t>
      </w:r>
      <w:r w:rsidR="00703537">
        <w:rPr>
          <w:lang w:val="es-AR"/>
        </w:rPr>
        <w:t xml:space="preserve"> la dependencia de</w:t>
      </w:r>
      <w:r w:rsidR="009144BF">
        <w:rPr>
          <w:lang w:val="es-AR"/>
        </w:rPr>
        <w:t xml:space="preserve"> la empresa </w:t>
      </w:r>
      <w:r w:rsidR="00703537">
        <w:rPr>
          <w:lang w:val="es-AR"/>
        </w:rPr>
        <w:t xml:space="preserve">demandada el día </w:t>
      </w:r>
      <w:r w:rsidR="009144BF">
        <w:rPr>
          <w:lang w:val="es-AR"/>
        </w:rPr>
        <w:t>25/04/2022</w:t>
      </w:r>
      <w:r w:rsidR="00EA16E5">
        <w:rPr>
          <w:lang w:val="es-AR"/>
        </w:rPr>
        <w:t xml:space="preserve"> como </w:t>
      </w:r>
      <w:r w:rsidR="009144BF">
        <w:rPr>
          <w:lang w:val="es-AR"/>
        </w:rPr>
        <w:t>AUXILIAR DE SEGUNDA – MEDIO OFICIAL</w:t>
      </w:r>
      <w:r w:rsidR="006E46BB">
        <w:rPr>
          <w:lang w:val="es-AR"/>
        </w:rPr>
        <w:t>-</w:t>
      </w:r>
      <w:r w:rsidR="00EA16E5">
        <w:rPr>
          <w:lang w:val="es-AR"/>
        </w:rPr>
        <w:t>, percibiendo en aquella oportunidad una remuneración</w:t>
      </w:r>
      <w:r w:rsidR="009144BF">
        <w:rPr>
          <w:lang w:val="es-AR"/>
        </w:rPr>
        <w:t xml:space="preserve"> por hora de $1</w:t>
      </w:r>
      <w:r w:rsidR="00FB55CD">
        <w:rPr>
          <w:lang w:val="es-AR"/>
        </w:rPr>
        <w:t>.</w:t>
      </w:r>
      <w:r w:rsidR="009144BF">
        <w:rPr>
          <w:lang w:val="es-AR"/>
        </w:rPr>
        <w:t>048,14, laborando aproximadamente 100 ó 105 horas quincenales</w:t>
      </w:r>
      <w:r w:rsidR="00FB55CD">
        <w:rPr>
          <w:lang w:val="es-AR"/>
        </w:rPr>
        <w:t xml:space="preserve">. La remuneración mensual promedio percibida por mi mandante ascendió a </w:t>
      </w:r>
      <w:r w:rsidR="00594DF2">
        <w:rPr>
          <w:lang w:val="es-AR"/>
        </w:rPr>
        <w:t>$200.000 mensuales, tal como surge de los recibos de haberes que al presente acompaño.</w:t>
      </w:r>
      <w:r w:rsidR="00EA16E5">
        <w:rPr>
          <w:lang w:val="es-AR"/>
        </w:rPr>
        <w:t xml:space="preserve"> </w:t>
      </w:r>
    </w:p>
    <w:p w14:paraId="064D70E0" w14:textId="77777777" w:rsidR="00EA16E5" w:rsidRDefault="00EA16E5" w:rsidP="008E3E16">
      <w:pPr>
        <w:autoSpaceDE w:val="0"/>
        <w:autoSpaceDN w:val="0"/>
        <w:adjustRightInd w:val="0"/>
        <w:spacing w:line="360" w:lineRule="auto"/>
        <w:ind w:firstLine="1416"/>
        <w:jc w:val="both"/>
        <w:rPr>
          <w:lang w:val="es-AR"/>
        </w:rPr>
      </w:pPr>
    </w:p>
    <w:p w14:paraId="630E4A1C" w14:textId="3AF39C25" w:rsidR="00FB55CD" w:rsidRDefault="00FB55CD" w:rsidP="008E3E16">
      <w:pPr>
        <w:autoSpaceDE w:val="0"/>
        <w:autoSpaceDN w:val="0"/>
        <w:adjustRightInd w:val="0"/>
        <w:spacing w:line="360" w:lineRule="auto"/>
        <w:ind w:firstLine="1416"/>
        <w:jc w:val="both"/>
        <w:rPr>
          <w:lang w:val="es-AR"/>
        </w:rPr>
      </w:pPr>
      <w:r w:rsidRPr="005558A5">
        <w:rPr>
          <w:lang w:val="es-AR"/>
        </w:rPr>
        <w:t xml:space="preserve">La jornada laboral desarrollada por el actor era de Lunes a Viernes de </w:t>
      </w:r>
      <w:r w:rsidR="005558A5" w:rsidRPr="005558A5">
        <w:rPr>
          <w:lang w:val="es-AR"/>
        </w:rPr>
        <w:t>8 – 18 hs</w:t>
      </w:r>
      <w:r w:rsidR="006567D8">
        <w:rPr>
          <w:lang w:val="es-AR"/>
        </w:rPr>
        <w:t>.</w:t>
      </w:r>
    </w:p>
    <w:p w14:paraId="01776A51" w14:textId="4D91A955" w:rsidR="00755346" w:rsidRDefault="00755346" w:rsidP="00755346">
      <w:pPr>
        <w:pStyle w:val="NormalWeb"/>
        <w:spacing w:line="360" w:lineRule="auto"/>
        <w:ind w:firstLine="1412"/>
        <w:jc w:val="both"/>
        <w:rPr>
          <w:rFonts w:ascii="Times New Roman" w:eastAsia="Times New Roman" w:hAnsi="Times New Roman" w:cs="Times New Roman"/>
          <w:color w:val="000000"/>
          <w:lang w:val="es-AR"/>
        </w:rPr>
      </w:pPr>
      <w:r>
        <w:rPr>
          <w:rFonts w:ascii="Times New Roman" w:eastAsia="Times New Roman" w:hAnsi="Times New Roman" w:cs="Times New Roman"/>
          <w:color w:val="000000"/>
          <w:lang w:val="es-AR"/>
        </w:rPr>
        <w:t>Mi mandante cumplió siempre con total responsabilidad y dedicación sus tareas y no recibió sanción desde su ingreso.-</w:t>
      </w:r>
    </w:p>
    <w:p w14:paraId="5D36457E" w14:textId="1287E57B" w:rsidR="00755346" w:rsidRDefault="00755346" w:rsidP="00755346">
      <w:pPr>
        <w:autoSpaceDE w:val="0"/>
        <w:autoSpaceDN w:val="0"/>
        <w:adjustRightInd w:val="0"/>
        <w:spacing w:line="360" w:lineRule="auto"/>
        <w:ind w:firstLine="1416"/>
        <w:jc w:val="both"/>
        <w:rPr>
          <w:color w:val="000000"/>
        </w:rPr>
      </w:pPr>
      <w:r>
        <w:rPr>
          <w:color w:val="000000"/>
        </w:rPr>
        <w:t xml:space="preserve">Sin perjuicio de la buena conducta del Sr. RAMIREZ, y su buena predisposición hacia el trabajo en cualquiera de las funciones a la que fuera asignado, la demandada no se comportó de igual manera. </w:t>
      </w:r>
    </w:p>
    <w:p w14:paraId="4C403268" w14:textId="77777777" w:rsidR="00755346" w:rsidRDefault="00755346" w:rsidP="008E3E16">
      <w:pPr>
        <w:autoSpaceDE w:val="0"/>
        <w:autoSpaceDN w:val="0"/>
        <w:adjustRightInd w:val="0"/>
        <w:spacing w:line="360" w:lineRule="auto"/>
        <w:ind w:firstLine="1416"/>
        <w:jc w:val="both"/>
        <w:rPr>
          <w:lang w:val="es-AR"/>
        </w:rPr>
      </w:pPr>
    </w:p>
    <w:p w14:paraId="7539DD08" w14:textId="03A1661A" w:rsidR="00755346" w:rsidRDefault="00FB55CD" w:rsidP="008E3E16">
      <w:pPr>
        <w:autoSpaceDE w:val="0"/>
        <w:autoSpaceDN w:val="0"/>
        <w:adjustRightInd w:val="0"/>
        <w:spacing w:line="360" w:lineRule="auto"/>
        <w:ind w:firstLine="1416"/>
        <w:jc w:val="both"/>
        <w:rPr>
          <w:lang w:val="es-AR"/>
        </w:rPr>
      </w:pPr>
      <w:r>
        <w:rPr>
          <w:lang w:val="es-AR"/>
        </w:rPr>
        <w:t>Así, y como consecuencia de las tareas que desarrollaba el actor – carga</w:t>
      </w:r>
      <w:r w:rsidR="006E46BB">
        <w:rPr>
          <w:lang w:val="es-AR"/>
        </w:rPr>
        <w:t>ba</w:t>
      </w:r>
      <w:r>
        <w:rPr>
          <w:lang w:val="es-AR"/>
        </w:rPr>
        <w:t xml:space="preserve"> con su propio cuerpo </w:t>
      </w:r>
      <w:r w:rsidR="006E46BB">
        <w:rPr>
          <w:lang w:val="es-AR"/>
        </w:rPr>
        <w:t xml:space="preserve">un </w:t>
      </w:r>
      <w:r>
        <w:rPr>
          <w:lang w:val="es-AR"/>
        </w:rPr>
        <w:t xml:space="preserve">elevado kilaje y sin </w:t>
      </w:r>
      <w:r w:rsidR="006E46BB">
        <w:rPr>
          <w:lang w:val="es-AR"/>
        </w:rPr>
        <w:t xml:space="preserve">los </w:t>
      </w:r>
      <w:r>
        <w:rPr>
          <w:lang w:val="es-AR"/>
        </w:rPr>
        <w:t xml:space="preserve">elementos de seguridad </w:t>
      </w:r>
      <w:r w:rsidR="006E46BB">
        <w:rPr>
          <w:lang w:val="es-AR"/>
        </w:rPr>
        <w:t xml:space="preserve">y protección </w:t>
      </w:r>
      <w:r>
        <w:rPr>
          <w:lang w:val="es-AR"/>
        </w:rPr>
        <w:t xml:space="preserve">correspondientes </w:t>
      </w:r>
      <w:r w:rsidRPr="000D35F2">
        <w:rPr>
          <w:lang w:val="es-AR"/>
        </w:rPr>
        <w:t>-</w:t>
      </w:r>
      <w:r w:rsidR="001A484A" w:rsidRPr="000D35F2">
        <w:rPr>
          <w:lang w:val="es-AR"/>
        </w:rPr>
        <w:t xml:space="preserve">, </w:t>
      </w:r>
      <w:r w:rsidR="000D35F2" w:rsidRPr="000D35F2">
        <w:rPr>
          <w:lang w:val="es-AR"/>
        </w:rPr>
        <w:t>a fines del mes de marzo 2023</w:t>
      </w:r>
      <w:r w:rsidR="001A484A">
        <w:rPr>
          <w:lang w:val="es-AR"/>
        </w:rPr>
        <w:t xml:space="preserve"> mi mandante comenzó a sentir fuertes dolores en el ciático – columna cintura y espalda – diagnosticándo</w:t>
      </w:r>
      <w:r>
        <w:rPr>
          <w:lang w:val="es-AR"/>
        </w:rPr>
        <w:t>l</w:t>
      </w:r>
      <w:r w:rsidR="001A484A">
        <w:rPr>
          <w:lang w:val="es-AR"/>
        </w:rPr>
        <w:t xml:space="preserve">e </w:t>
      </w:r>
      <w:r>
        <w:rPr>
          <w:lang w:val="es-AR"/>
        </w:rPr>
        <w:t>Lumbociatalgia</w:t>
      </w:r>
      <w:r w:rsidR="001A484A">
        <w:rPr>
          <w:lang w:val="es-AR"/>
        </w:rPr>
        <w:t xml:space="preserve"> y </w:t>
      </w:r>
      <w:r>
        <w:rPr>
          <w:lang w:val="es-AR"/>
        </w:rPr>
        <w:t>Protrusión</w:t>
      </w:r>
      <w:r w:rsidR="001A484A">
        <w:rPr>
          <w:lang w:val="es-AR"/>
        </w:rPr>
        <w:t xml:space="preserve"> Discal, </w:t>
      </w:r>
      <w:r w:rsidR="006E46BB">
        <w:rPr>
          <w:lang w:val="es-AR"/>
        </w:rPr>
        <w:t xml:space="preserve">y como consecuencia de ello tuvo que realizar </w:t>
      </w:r>
      <w:r w:rsidR="001A484A">
        <w:rPr>
          <w:lang w:val="es-AR"/>
        </w:rPr>
        <w:t>reposo laboral. Los certificados médicos fueron debidamente entregados a la empresa RMMB SA tomando conocimiento de la dole</w:t>
      </w:r>
      <w:r w:rsidR="00F37FDF">
        <w:rPr>
          <w:lang w:val="es-AR"/>
        </w:rPr>
        <w:t>n</w:t>
      </w:r>
      <w:r w:rsidR="001A484A">
        <w:rPr>
          <w:lang w:val="es-AR"/>
        </w:rPr>
        <w:t>cia</w:t>
      </w:r>
      <w:r w:rsidR="00F37FDF">
        <w:rPr>
          <w:lang w:val="es-AR"/>
        </w:rPr>
        <w:t xml:space="preserve"> que padecía y de la imposibilidad de concurrir a prestar tareas.</w:t>
      </w:r>
    </w:p>
    <w:p w14:paraId="0E506709" w14:textId="77777777" w:rsidR="00F37FDF" w:rsidRDefault="00F37FDF" w:rsidP="008E3E16">
      <w:pPr>
        <w:autoSpaceDE w:val="0"/>
        <w:autoSpaceDN w:val="0"/>
        <w:adjustRightInd w:val="0"/>
        <w:spacing w:line="360" w:lineRule="auto"/>
        <w:ind w:firstLine="1416"/>
        <w:jc w:val="both"/>
        <w:rPr>
          <w:lang w:val="es-AR"/>
        </w:rPr>
      </w:pPr>
    </w:p>
    <w:p w14:paraId="1CD44904" w14:textId="667D5955" w:rsidR="000D35F2" w:rsidRDefault="000D35F2" w:rsidP="008E3E16">
      <w:pPr>
        <w:autoSpaceDE w:val="0"/>
        <w:autoSpaceDN w:val="0"/>
        <w:adjustRightInd w:val="0"/>
        <w:spacing w:line="360" w:lineRule="auto"/>
        <w:ind w:firstLine="1416"/>
        <w:jc w:val="both"/>
        <w:rPr>
          <w:lang w:val="es-AR"/>
        </w:rPr>
      </w:pPr>
      <w:r>
        <w:rPr>
          <w:lang w:val="es-AR"/>
        </w:rPr>
        <w:t>Se acompañan como prueba documental 17 (diecisiete) certificados médicos emitido por el Consultorios Médicos Especializados, de los cuales surge el diagnóstico, tratamiento y reposo laboral prescripto por los médicos tratantes.</w:t>
      </w:r>
    </w:p>
    <w:p w14:paraId="7A904584" w14:textId="79225D7D" w:rsidR="00F37FDF" w:rsidRDefault="00F37FDF" w:rsidP="008E3E16">
      <w:pPr>
        <w:autoSpaceDE w:val="0"/>
        <w:autoSpaceDN w:val="0"/>
        <w:adjustRightInd w:val="0"/>
        <w:spacing w:line="360" w:lineRule="auto"/>
        <w:ind w:firstLine="1416"/>
        <w:jc w:val="both"/>
        <w:rPr>
          <w:lang w:val="es-AR"/>
        </w:rPr>
      </w:pPr>
      <w:r>
        <w:rPr>
          <w:lang w:val="es-AR"/>
        </w:rPr>
        <w:lastRenderedPageBreak/>
        <w:t xml:space="preserve">Sin perjuicio de ello, la empresa demanda no merituó dicha situación y </w:t>
      </w:r>
      <w:r w:rsidR="00FB55CD">
        <w:rPr>
          <w:lang w:val="es-AR"/>
        </w:rPr>
        <w:t>decidió</w:t>
      </w:r>
      <w:r>
        <w:rPr>
          <w:lang w:val="es-AR"/>
        </w:rPr>
        <w:t xml:space="preserve"> intempestivamente resolver el vínculo laboral que lo unía con mi mandante, omitiendo abonar las indemnizaciones que por ley le corresponden, bajo la utilización fraudulenta de la figura jurídica de un contrato de trabajo a plazo fijo</w:t>
      </w:r>
      <w:r w:rsidR="008F0DF0">
        <w:rPr>
          <w:lang w:val="es-AR"/>
        </w:rPr>
        <w:t xml:space="preserve"> (art. 94 LCT)</w:t>
      </w:r>
      <w:r w:rsidR="000500C8">
        <w:rPr>
          <w:lang w:val="es-AR"/>
        </w:rPr>
        <w:t>, sumado a infringir lo prescripto por l</w:t>
      </w:r>
      <w:r w:rsidR="0068206A">
        <w:rPr>
          <w:lang w:val="es-AR"/>
        </w:rPr>
        <w:t>os</w:t>
      </w:r>
      <w:r w:rsidR="000500C8">
        <w:rPr>
          <w:lang w:val="es-AR"/>
        </w:rPr>
        <w:t xml:space="preserve"> Art</w:t>
      </w:r>
      <w:r w:rsidR="0068206A">
        <w:rPr>
          <w:lang w:val="es-AR"/>
        </w:rPr>
        <w:t>s</w:t>
      </w:r>
      <w:r w:rsidR="000500C8" w:rsidRPr="0068206A">
        <w:rPr>
          <w:lang w:val="es-AR"/>
        </w:rPr>
        <w:t xml:space="preserve">. </w:t>
      </w:r>
      <w:r w:rsidR="0068206A" w:rsidRPr="0068206A">
        <w:rPr>
          <w:lang w:val="es-AR"/>
        </w:rPr>
        <w:t>211 y 213</w:t>
      </w:r>
      <w:r w:rsidR="000500C8" w:rsidRPr="0068206A">
        <w:rPr>
          <w:lang w:val="es-AR"/>
        </w:rPr>
        <w:t xml:space="preserve"> LCT. </w:t>
      </w:r>
      <w:r w:rsidR="00B94B03" w:rsidRPr="0068206A">
        <w:rPr>
          <w:lang w:val="es-AR"/>
        </w:rPr>
        <w:t>La</w:t>
      </w:r>
      <w:r w:rsidR="00B94B03">
        <w:rPr>
          <w:lang w:val="es-AR"/>
        </w:rPr>
        <w:t xml:space="preserve"> empresa</w:t>
      </w:r>
      <w:r w:rsidR="00FB55CD">
        <w:rPr>
          <w:lang w:val="es-AR"/>
        </w:rPr>
        <w:t xml:space="preserve"> RMMB S.A. </w:t>
      </w:r>
      <w:r w:rsidR="00B94B03">
        <w:rPr>
          <w:lang w:val="es-AR"/>
        </w:rPr>
        <w:t xml:space="preserve">poseía la clara finalidad de eludir el pago de las indemnizaciones </w:t>
      </w:r>
      <w:r w:rsidR="00D949D7">
        <w:rPr>
          <w:lang w:val="es-AR"/>
        </w:rPr>
        <w:t xml:space="preserve">finales </w:t>
      </w:r>
      <w:r w:rsidR="00B94B03">
        <w:rPr>
          <w:lang w:val="es-AR"/>
        </w:rPr>
        <w:t>de mi mandante desvinculándolo bajo la premisa de un contrato que n</w:t>
      </w:r>
      <w:r w:rsidR="00D949D7">
        <w:rPr>
          <w:lang w:val="es-AR"/>
        </w:rPr>
        <w:t>unca</w:t>
      </w:r>
      <w:r w:rsidR="00B94B03">
        <w:rPr>
          <w:lang w:val="es-AR"/>
        </w:rPr>
        <w:t xml:space="preserve"> existió.</w:t>
      </w:r>
    </w:p>
    <w:p w14:paraId="0CB8227B" w14:textId="77777777" w:rsidR="00F37FDF" w:rsidRDefault="00F37FDF" w:rsidP="008E3E16">
      <w:pPr>
        <w:autoSpaceDE w:val="0"/>
        <w:autoSpaceDN w:val="0"/>
        <w:adjustRightInd w:val="0"/>
        <w:spacing w:line="360" w:lineRule="auto"/>
        <w:ind w:firstLine="1416"/>
        <w:jc w:val="both"/>
        <w:rPr>
          <w:lang w:val="es-AR"/>
        </w:rPr>
      </w:pPr>
    </w:p>
    <w:p w14:paraId="0083B420" w14:textId="1C9133A9" w:rsidR="00D949D7" w:rsidRDefault="0070714A" w:rsidP="00223890">
      <w:pPr>
        <w:spacing w:after="324" w:line="360" w:lineRule="auto"/>
        <w:ind w:firstLine="1416"/>
        <w:jc w:val="both"/>
        <w:rPr>
          <w:color w:val="000000"/>
        </w:rPr>
      </w:pPr>
      <w:r>
        <w:rPr>
          <w:color w:val="000000"/>
        </w:rPr>
        <w:t>Mi mandante siempre se manejó con absoluta buena fe con su empleador</w:t>
      </w:r>
      <w:r w:rsidR="00291B0D">
        <w:rPr>
          <w:color w:val="000000"/>
        </w:rPr>
        <w:t>a</w:t>
      </w:r>
      <w:r>
        <w:rPr>
          <w:color w:val="000000"/>
        </w:rPr>
        <w:t>,</w:t>
      </w:r>
      <w:r w:rsidR="00D949D7">
        <w:rPr>
          <w:color w:val="000000"/>
        </w:rPr>
        <w:t xml:space="preserve"> sin perjuicio de lo cual aquella remitió CD N° 23754987-3</w:t>
      </w:r>
      <w:r w:rsidR="0068206A">
        <w:rPr>
          <w:color w:val="000000"/>
        </w:rPr>
        <w:t xml:space="preserve"> poniendo fin a la relación laboral</w:t>
      </w:r>
      <w:r w:rsidR="00D949D7">
        <w:rPr>
          <w:color w:val="000000"/>
        </w:rPr>
        <w:t>. Dicha misiva fue respondida en tiempo y forma por RAMIREZ, bajo los siguientes términos:</w:t>
      </w:r>
    </w:p>
    <w:p w14:paraId="33113C59" w14:textId="77777777" w:rsidR="00D949D7" w:rsidRPr="00D949D7" w:rsidRDefault="00D949D7" w:rsidP="00D949D7">
      <w:pPr>
        <w:ind w:firstLine="1418"/>
        <w:jc w:val="both"/>
        <w:rPr>
          <w:rFonts w:ascii="Cambria" w:hAnsi="Cambria"/>
          <w:color w:val="000000"/>
        </w:rPr>
      </w:pPr>
      <w:r w:rsidRPr="00D949D7">
        <w:rPr>
          <w:rFonts w:ascii="Cambria" w:hAnsi="Cambria"/>
          <w:color w:val="000000"/>
        </w:rPr>
        <w:t>“Buenos Aires, 31 de julio de 2023.-</w:t>
      </w:r>
    </w:p>
    <w:p w14:paraId="3744EA1D" w14:textId="77777777" w:rsidR="00D949D7" w:rsidRPr="00D949D7" w:rsidRDefault="00D949D7" w:rsidP="00D949D7">
      <w:pPr>
        <w:ind w:firstLine="1418"/>
        <w:jc w:val="both"/>
        <w:rPr>
          <w:rFonts w:ascii="Cambria" w:hAnsi="Cambria"/>
          <w:color w:val="000000"/>
        </w:rPr>
      </w:pPr>
      <w:r w:rsidRPr="00D949D7">
        <w:rPr>
          <w:rFonts w:ascii="Cambria" w:hAnsi="Cambria"/>
          <w:color w:val="000000"/>
        </w:rPr>
        <w:t>Rechazo vuestra misiva CD N°23754987-3, por absolutamente improcedente, temeraria y maliciosa. Impugno su contenido y falsedad manifiesta en todos y cada una de sus términos.</w:t>
      </w:r>
    </w:p>
    <w:p w14:paraId="69D634D2" w14:textId="77777777" w:rsidR="00D949D7" w:rsidRPr="00D949D7" w:rsidRDefault="00D949D7" w:rsidP="00D949D7">
      <w:pPr>
        <w:ind w:firstLine="1418"/>
        <w:jc w:val="both"/>
        <w:rPr>
          <w:rFonts w:ascii="Cambria" w:hAnsi="Cambria"/>
          <w:color w:val="000000"/>
        </w:rPr>
      </w:pPr>
      <w:r w:rsidRPr="00D949D7">
        <w:rPr>
          <w:rFonts w:ascii="Cambria" w:hAnsi="Cambria"/>
          <w:color w:val="000000"/>
        </w:rPr>
        <w:t>Niego y rechazo que haya habido un contrato a plazo fijo y que la misma tuviese una fecha de finalización. La ruptura del contrato de trabajo que nos vinculara resulta absolutamente arbitraria incausada e ilegal, con el sólo fin de evitar el pago de las indemnizaciones correspondientes a un despido sin causa. Como bien les consta, estoy bajo tratamiento médico, certificados médicos que remití oportunamente y de las que conservo copias.</w:t>
      </w:r>
    </w:p>
    <w:p w14:paraId="59B557C5" w14:textId="78669478" w:rsidR="00D949D7" w:rsidRPr="00D949D7" w:rsidRDefault="00D949D7" w:rsidP="00D949D7">
      <w:pPr>
        <w:ind w:firstLine="1418"/>
        <w:jc w:val="both"/>
        <w:rPr>
          <w:rFonts w:ascii="Cambria" w:hAnsi="Cambria"/>
          <w:color w:val="000000"/>
        </w:rPr>
      </w:pPr>
      <w:r w:rsidRPr="00D949D7">
        <w:rPr>
          <w:rFonts w:ascii="Cambria" w:hAnsi="Cambria"/>
          <w:color w:val="000000"/>
        </w:rPr>
        <w:t>Sin embargo, intempestivamente en fecha 28/07/2023, recibo la notificación de mi despido. En otro orden, en función de lo expuesto y en virtud que el despido carece de ca</w:t>
      </w:r>
      <w:r>
        <w:rPr>
          <w:rFonts w:ascii="Cambria" w:hAnsi="Cambria"/>
          <w:color w:val="000000"/>
        </w:rPr>
        <w:t>u</w:t>
      </w:r>
      <w:r w:rsidRPr="00D949D7">
        <w:rPr>
          <w:rFonts w:ascii="Cambria" w:hAnsi="Cambria"/>
          <w:color w:val="000000"/>
        </w:rPr>
        <w:t>sa INTIMOSLE plazo de Ley a abonar la indemnización prevista en los art. 246 y 213 de la L.C.T, indemnización por antigüedad, preaviso más S.A.C, integración mes de despido más S.A.C, horas extras, por todo periodo no prescripto y no abonados, vacaciones no gozadas, el salario correspondiente a los días de agosto, trabajados y no abonados, y todo aquel beneficio que me corresponda, ello bajo apercibimiento de promover demanda por despido y cobro de pesos y de reclamar las indemnizaciones previstas en la Ley 20. 744, Ley 25.323, y/o 24.013.</w:t>
      </w:r>
    </w:p>
    <w:p w14:paraId="1CF50798" w14:textId="3EDBA284" w:rsidR="00D949D7" w:rsidRPr="00D949D7" w:rsidRDefault="00D949D7" w:rsidP="00D949D7">
      <w:pPr>
        <w:ind w:firstLine="1418"/>
        <w:jc w:val="both"/>
        <w:rPr>
          <w:rFonts w:ascii="Cambria" w:hAnsi="Cambria"/>
          <w:color w:val="000000"/>
        </w:rPr>
      </w:pPr>
      <w:r w:rsidRPr="00D949D7">
        <w:rPr>
          <w:rFonts w:ascii="Cambria" w:hAnsi="Cambria"/>
          <w:color w:val="000000"/>
        </w:rPr>
        <w:t>Asimismo, INTIMO se me haga entrega de los recibos de sueldos adeudados correspondientes desde el mes de abril al día de la fecha. Reservando acciones y derechos.</w:t>
      </w:r>
    </w:p>
    <w:p w14:paraId="364966B5" w14:textId="24CC67CA" w:rsidR="00D949D7" w:rsidRPr="00D949D7" w:rsidRDefault="00D949D7" w:rsidP="00D949D7">
      <w:pPr>
        <w:ind w:firstLine="1418"/>
        <w:jc w:val="both"/>
        <w:rPr>
          <w:rFonts w:ascii="Cambria" w:hAnsi="Cambria"/>
          <w:color w:val="000000"/>
        </w:rPr>
      </w:pPr>
      <w:r w:rsidRPr="00D949D7">
        <w:rPr>
          <w:rFonts w:ascii="Cambria" w:hAnsi="Cambria"/>
          <w:color w:val="000000"/>
        </w:rPr>
        <w:t>Por todo carácter deberá comunicarse con la Dra. Rolón/Viviana, al teléfono 1131127561 / (3447)551282. Queda Ud debidamente notificado y emplazado.”</w:t>
      </w:r>
    </w:p>
    <w:p w14:paraId="77479CFD" w14:textId="77777777" w:rsidR="00D949D7" w:rsidRDefault="00D949D7" w:rsidP="00223890">
      <w:pPr>
        <w:spacing w:after="324" w:line="360" w:lineRule="auto"/>
        <w:ind w:firstLine="1416"/>
        <w:jc w:val="both"/>
        <w:rPr>
          <w:color w:val="000000"/>
        </w:rPr>
      </w:pPr>
    </w:p>
    <w:p w14:paraId="72A0C013" w14:textId="373457FB" w:rsidR="00D949D7" w:rsidRDefault="00A62D07" w:rsidP="00223890">
      <w:pPr>
        <w:spacing w:after="324" w:line="360" w:lineRule="auto"/>
        <w:ind w:firstLine="1416"/>
        <w:jc w:val="both"/>
        <w:rPr>
          <w:color w:val="000000"/>
        </w:rPr>
      </w:pPr>
      <w:r>
        <w:rPr>
          <w:color w:val="000000"/>
        </w:rPr>
        <w:t xml:space="preserve">Con el transcurso de los días, la empresa RMMB S.A. respondió la misiva ut supra transcripta, mediante la cual mantiene su arbitraria y maliciosa postura, alegando un contrato de trabajo, respecto del cual mi mandante carece de conocimiento. Así, expresó: </w:t>
      </w:r>
    </w:p>
    <w:p w14:paraId="37A096E6" w14:textId="64E11A83" w:rsidR="00D949D7" w:rsidRPr="00A62D07" w:rsidRDefault="00A62D07" w:rsidP="00A62D07">
      <w:pPr>
        <w:ind w:firstLine="1418"/>
        <w:jc w:val="both"/>
        <w:rPr>
          <w:rFonts w:asciiTheme="majorHAnsi" w:hAnsiTheme="majorHAnsi"/>
          <w:color w:val="000000"/>
        </w:rPr>
      </w:pPr>
      <w:r w:rsidRPr="00A62D07">
        <w:rPr>
          <w:rFonts w:asciiTheme="majorHAnsi" w:hAnsiTheme="majorHAnsi"/>
          <w:color w:val="000000"/>
        </w:rPr>
        <w:t xml:space="preserve">“Rechazamos su CD 227037985 del 31/07/2023 por improcedente, inoponible e impertinente. Negamos le corresponda que se le abonen indemnización prevista art. 246 y 213 de la LCT, indemnización por antigüedad, preaviso mas SAC, integración mes de despido mas SAC, horas extras por periodo no prescripto, vacaciones no gozadas, salariado correspondiente los días de agosto trabajado y reclamar las indemnizaciones previstas en las Leyes 20.744, 25323, y/o 24.013. Le recordamos que Ud. con fecha 25/04/2022, ha suscripto, con total autonomía de la voluntad, un contrato a plazo fijo que, lo une laboralmente a RMMB S.A. hasta el 31/08/2023 inclusive, (Copia del mismo le fue entregada en dicho acto) el cual la empresa ha decidido no renovar a su finalización, extinción que le fue notificada el </w:t>
      </w:r>
      <w:r w:rsidRPr="00A62D07">
        <w:rPr>
          <w:rFonts w:asciiTheme="majorHAnsi" w:hAnsiTheme="majorHAnsi"/>
          <w:color w:val="000000"/>
        </w:rPr>
        <w:lastRenderedPageBreak/>
        <w:t>26/07/2023 mediante nuestra CD 237549823, de acuerdo a lo establecido en el art. 94 LCT”.</w:t>
      </w:r>
    </w:p>
    <w:p w14:paraId="5ED6480F" w14:textId="77777777" w:rsidR="00A62D07" w:rsidRDefault="00A62D07" w:rsidP="00223890">
      <w:pPr>
        <w:spacing w:after="324" w:line="360" w:lineRule="auto"/>
        <w:ind w:firstLine="1416"/>
        <w:jc w:val="both"/>
        <w:rPr>
          <w:color w:val="000000"/>
        </w:rPr>
      </w:pPr>
    </w:p>
    <w:p w14:paraId="1C21D70A" w14:textId="16A0E673" w:rsidR="003900BA" w:rsidRDefault="008B14C0" w:rsidP="003900BA">
      <w:pPr>
        <w:adjustRightInd w:val="0"/>
        <w:spacing w:line="360" w:lineRule="auto"/>
        <w:ind w:firstLine="1418"/>
        <w:jc w:val="both"/>
        <w:rPr>
          <w:lang w:val="es-AR"/>
        </w:rPr>
      </w:pPr>
      <w:r>
        <w:rPr>
          <w:lang w:val="es-AR"/>
        </w:rPr>
        <w:t xml:space="preserve">Reitero, </w:t>
      </w:r>
      <w:r w:rsidRPr="0068206A">
        <w:rPr>
          <w:u w:val="single"/>
          <w:lang w:val="es-AR"/>
        </w:rPr>
        <w:t xml:space="preserve">el contrato a plazo fijo maliciosamente alegado por la demandada </w:t>
      </w:r>
      <w:r w:rsidR="006651A1" w:rsidRPr="0068206A">
        <w:rPr>
          <w:u w:val="single"/>
          <w:lang w:val="es-AR"/>
        </w:rPr>
        <w:t xml:space="preserve">en sus misivas </w:t>
      </w:r>
      <w:r w:rsidRPr="0068206A">
        <w:rPr>
          <w:u w:val="single"/>
          <w:lang w:val="es-AR"/>
        </w:rPr>
        <w:t>JAMAS fue suscripto por mi mandante, desconociendo manifiestamente el mismo y/o cualquier contrato que quiera atribuir a</w:t>
      </w:r>
      <w:r w:rsidR="006651A1" w:rsidRPr="0068206A">
        <w:rPr>
          <w:u w:val="single"/>
          <w:lang w:val="es-AR"/>
        </w:rPr>
        <w:t>l actor</w:t>
      </w:r>
      <w:r w:rsidRPr="0068206A">
        <w:rPr>
          <w:u w:val="single"/>
          <w:lang w:val="es-AR"/>
        </w:rPr>
        <w:t xml:space="preserve"> a fin de desligarse de su responsabilidad resarcitoria</w:t>
      </w:r>
      <w:r>
        <w:rPr>
          <w:lang w:val="es-AR"/>
        </w:rPr>
        <w:t xml:space="preserve">. Tal ha sido la mala fe con la cual ha actuado la demandada, que resolvió el vínculo laboral habido con pleno conocimiento de la dolencia física que </w:t>
      </w:r>
      <w:r w:rsidR="006651A1">
        <w:rPr>
          <w:lang w:val="es-AR"/>
        </w:rPr>
        <w:t>padece RAMIREZ</w:t>
      </w:r>
      <w:r>
        <w:rPr>
          <w:lang w:val="es-AR"/>
        </w:rPr>
        <w:t xml:space="preserve"> producto de </w:t>
      </w:r>
      <w:r w:rsidR="006651A1">
        <w:rPr>
          <w:lang w:val="es-AR"/>
        </w:rPr>
        <w:t>su</w:t>
      </w:r>
      <w:r>
        <w:rPr>
          <w:lang w:val="es-AR"/>
        </w:rPr>
        <w:t xml:space="preserve"> actividad laboral desarrollada para ellos.</w:t>
      </w:r>
    </w:p>
    <w:p w14:paraId="13C41857" w14:textId="77777777" w:rsidR="00ED0738" w:rsidRPr="00ED0738" w:rsidRDefault="00ED0738" w:rsidP="00ED0738">
      <w:pPr>
        <w:spacing w:line="360" w:lineRule="auto"/>
        <w:jc w:val="both"/>
        <w:rPr>
          <w:lang w:val="es-AR"/>
        </w:rPr>
      </w:pPr>
    </w:p>
    <w:p w14:paraId="478C66B5" w14:textId="4DE3AC1F" w:rsidR="00772F26" w:rsidRDefault="00772F26" w:rsidP="005F5B10">
      <w:pPr>
        <w:autoSpaceDE w:val="0"/>
        <w:spacing w:line="360" w:lineRule="auto"/>
        <w:ind w:firstLine="1416"/>
        <w:jc w:val="both"/>
        <w:rPr>
          <w:color w:val="000000"/>
        </w:rPr>
      </w:pPr>
      <w:r w:rsidRPr="00292711">
        <w:rPr>
          <w:b/>
          <w:color w:val="000000"/>
        </w:rPr>
        <w:t>2-</w:t>
      </w:r>
      <w:r w:rsidRPr="00292711">
        <w:rPr>
          <w:color w:val="000000"/>
        </w:rPr>
        <w:t xml:space="preserve"> </w:t>
      </w:r>
      <w:r w:rsidR="005A6978">
        <w:rPr>
          <w:color w:val="000000"/>
        </w:rPr>
        <w:t>La</w:t>
      </w:r>
      <w:r w:rsidRPr="00292711">
        <w:rPr>
          <w:color w:val="000000"/>
        </w:rPr>
        <w:t xml:space="preserve"> demandad</w:t>
      </w:r>
      <w:r w:rsidR="005A6978">
        <w:rPr>
          <w:color w:val="000000"/>
        </w:rPr>
        <w:t>a</w:t>
      </w:r>
      <w:r w:rsidRPr="00292711">
        <w:rPr>
          <w:color w:val="000000"/>
        </w:rPr>
        <w:t xml:space="preserve"> no hi</w:t>
      </w:r>
      <w:r w:rsidR="0068206A">
        <w:rPr>
          <w:color w:val="000000"/>
        </w:rPr>
        <w:t>zo</w:t>
      </w:r>
      <w:r w:rsidRPr="00292711">
        <w:rPr>
          <w:color w:val="000000"/>
        </w:rPr>
        <w:t xml:space="preserve"> entrega de certificados Art. 80 LCT ni pago de indemnizaciones en las pertinentes audiencias de conciliación promovidas por mi mandante.</w:t>
      </w:r>
    </w:p>
    <w:p w14:paraId="704D0784" w14:textId="77777777" w:rsidR="0021272A" w:rsidRPr="00292711" w:rsidRDefault="0021272A" w:rsidP="005F5B10">
      <w:pPr>
        <w:autoSpaceDE w:val="0"/>
        <w:spacing w:line="360" w:lineRule="auto"/>
        <w:ind w:firstLine="1416"/>
        <w:jc w:val="both"/>
        <w:rPr>
          <w:color w:val="000000"/>
        </w:rPr>
      </w:pPr>
    </w:p>
    <w:p w14:paraId="56264405"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Sin perjuicio de ello, varios meses después de finalizado el vínculo laboral, esta parte formulo nuevamente la pertinente intimación a los fines de se le haga entrega del certificado Art. 80 LCT plazo de ley y pago de las indemnizaciones previstas en Arts. 232, 233, 245 LCT, sin que la demandada hubiera entregado los certificados mencionados ni abonado los conceptos indemnizatorios, tornándose operativa las indemnizaciones previstas en el Art. 2 de la Ley 25.323 y Ley 25.345.</w:t>
      </w:r>
    </w:p>
    <w:p w14:paraId="150C5168" w14:textId="77777777" w:rsidR="00772F26" w:rsidRPr="00292711" w:rsidRDefault="00772F26" w:rsidP="005F5B10">
      <w:pPr>
        <w:autoSpaceDE w:val="0"/>
        <w:autoSpaceDN w:val="0"/>
        <w:adjustRightInd w:val="0"/>
        <w:spacing w:line="360" w:lineRule="auto"/>
        <w:ind w:firstLine="1416"/>
        <w:jc w:val="both"/>
        <w:rPr>
          <w:color w:val="000000"/>
        </w:rPr>
      </w:pPr>
    </w:p>
    <w:p w14:paraId="149BB13D" w14:textId="77777777" w:rsidR="00772F26" w:rsidRPr="00292711" w:rsidRDefault="00772F26" w:rsidP="005F5B10">
      <w:pPr>
        <w:autoSpaceDE w:val="0"/>
        <w:autoSpaceDN w:val="0"/>
        <w:adjustRightInd w:val="0"/>
        <w:spacing w:line="360" w:lineRule="auto"/>
        <w:ind w:firstLine="1416"/>
        <w:jc w:val="both"/>
        <w:rPr>
          <w:color w:val="000000"/>
        </w:rPr>
      </w:pPr>
      <w:r w:rsidRPr="00292711">
        <w:rPr>
          <w:color w:val="000000"/>
        </w:rPr>
        <w:t>Dicha intimación fue cursada mediante la siguiente epístola:</w:t>
      </w:r>
    </w:p>
    <w:p w14:paraId="33EB3C50" w14:textId="77777777" w:rsidR="00772F26" w:rsidRPr="00292711" w:rsidRDefault="00772F26" w:rsidP="005F5B10">
      <w:pPr>
        <w:autoSpaceDE w:val="0"/>
        <w:autoSpaceDN w:val="0"/>
        <w:adjustRightInd w:val="0"/>
        <w:spacing w:line="360" w:lineRule="auto"/>
        <w:jc w:val="right"/>
        <w:rPr>
          <w:color w:val="000000"/>
          <w:sz w:val="26"/>
          <w:szCs w:val="26"/>
        </w:rPr>
      </w:pPr>
    </w:p>
    <w:p w14:paraId="0B394FD9" w14:textId="77D28E29" w:rsidR="005A6978" w:rsidRDefault="005A6978" w:rsidP="005A6978">
      <w:pPr>
        <w:autoSpaceDE w:val="0"/>
        <w:autoSpaceDN w:val="0"/>
        <w:jc w:val="right"/>
        <w:rPr>
          <w:rFonts w:ascii="Cambria" w:hAnsi="Cambria"/>
          <w:color w:val="000000"/>
          <w:lang w:val="es-AR"/>
        </w:rPr>
      </w:pPr>
      <w:r>
        <w:rPr>
          <w:rFonts w:ascii="Cambria" w:hAnsi="Cambria"/>
          <w:color w:val="000000"/>
          <w:lang w:val="es-AR"/>
        </w:rPr>
        <w:t>“</w:t>
      </w:r>
      <w:r w:rsidRPr="002A021A">
        <w:rPr>
          <w:rFonts w:ascii="Cambria" w:hAnsi="Cambria"/>
          <w:color w:val="000000"/>
          <w:lang w:val="es-AR"/>
        </w:rPr>
        <w:t xml:space="preserve">BUENOS AIRES, </w:t>
      </w:r>
      <w:r>
        <w:rPr>
          <w:rFonts w:ascii="Cambria" w:hAnsi="Cambria"/>
          <w:color w:val="000000"/>
          <w:lang w:val="es-AR"/>
        </w:rPr>
        <w:t>MARZO</w:t>
      </w:r>
      <w:r w:rsidRPr="002A021A">
        <w:rPr>
          <w:rFonts w:ascii="Cambria" w:hAnsi="Cambria"/>
          <w:color w:val="000000"/>
          <w:lang w:val="es-AR"/>
        </w:rPr>
        <w:t xml:space="preserve"> </w:t>
      </w:r>
      <w:r w:rsidR="006651A1">
        <w:rPr>
          <w:rFonts w:ascii="Cambria" w:hAnsi="Cambria"/>
          <w:color w:val="000000"/>
          <w:lang w:val="es-AR"/>
        </w:rPr>
        <w:t>___</w:t>
      </w:r>
      <w:r w:rsidRPr="002A021A">
        <w:rPr>
          <w:rFonts w:ascii="Cambria" w:hAnsi="Cambria"/>
          <w:color w:val="000000"/>
          <w:lang w:val="es-AR"/>
        </w:rPr>
        <w:t xml:space="preserve"> 202</w:t>
      </w:r>
      <w:r w:rsidR="00101A15">
        <w:rPr>
          <w:rFonts w:ascii="Cambria" w:hAnsi="Cambria"/>
          <w:color w:val="000000"/>
          <w:lang w:val="es-AR"/>
        </w:rPr>
        <w:t>4</w:t>
      </w:r>
      <w:r w:rsidRPr="002A021A">
        <w:rPr>
          <w:rFonts w:ascii="Cambria" w:hAnsi="Cambria"/>
          <w:color w:val="000000"/>
          <w:lang w:val="es-AR"/>
        </w:rPr>
        <w:t xml:space="preserve">. </w:t>
      </w:r>
    </w:p>
    <w:p w14:paraId="6486C9E4" w14:textId="6C4066FB" w:rsidR="008439CC" w:rsidRPr="002A021A" w:rsidRDefault="008439CC" w:rsidP="008439CC">
      <w:pPr>
        <w:autoSpaceDE w:val="0"/>
        <w:autoSpaceDN w:val="0"/>
        <w:jc w:val="both"/>
        <w:rPr>
          <w:rFonts w:ascii="Cambria" w:hAnsi="Cambria"/>
          <w:bCs/>
          <w:lang w:val="es-AR"/>
        </w:rPr>
      </w:pPr>
      <w:r w:rsidRPr="002A021A">
        <w:rPr>
          <w:rFonts w:ascii="Cambria" w:hAnsi="Cambria"/>
          <w:lang w:val="es-AR"/>
        </w:rPr>
        <w:t xml:space="preserve">NO HABIENDOME ENTREGADO LAS CERTIFICACIONES PREVISTAS EN EL ART. 80 LCT EN LAS REITERADAS VECES QUE ME PRESENTE EN LA SEDE DE LA EMPRESA A SOLICITAR LAS MISMAS, NI TAMPOCO SE REALIZO DICHA ENTREGA EN LAS AUDIENCIAS DE CONCILIACION OPORTUNAMENTE CELEBRADAS PESE A LOS REQUERIMIENTOS EFECTUADOS EN TAL SENTIDO, MEDIANTE LA PRESENTE LO INTIMO PLAZO 48 HS. REALICE ENTREGA CERTIFICADOS ART. 80 LCT – CERTIFICACION DE SERVICIOS BAJO APERCIBIMIENTO DE RECLAMAR INDEMNIZACIONES ESTABLECIDAS EN LA LEY </w:t>
      </w:r>
      <w:r w:rsidRPr="002A021A">
        <w:rPr>
          <w:rFonts w:ascii="Cambria" w:hAnsi="Cambria"/>
          <w:bCs/>
          <w:lang w:val="es-AR"/>
        </w:rPr>
        <w:t>25.345 Y MISMO PLAZO ABONE INDEMNIZACIONES PREVISTAS EN ARTS. 232, 233, 245 LCT BAJO APERCIBIMIENTO RECLAMO ART. 2 LEY 25323.</w:t>
      </w:r>
    </w:p>
    <w:p w14:paraId="5FE8B5D0" w14:textId="2D5C21EB" w:rsidR="008439CC" w:rsidRPr="002A021A" w:rsidRDefault="008439CC" w:rsidP="008439CC">
      <w:pPr>
        <w:autoSpaceDE w:val="0"/>
        <w:autoSpaceDN w:val="0"/>
        <w:ind w:firstLine="708"/>
        <w:jc w:val="both"/>
        <w:rPr>
          <w:rFonts w:ascii="Cambria" w:hAnsi="Cambria"/>
          <w:bCs/>
          <w:lang w:val="es-AR"/>
        </w:rPr>
      </w:pPr>
      <w:r w:rsidRPr="002A021A">
        <w:rPr>
          <w:rFonts w:ascii="Cambria" w:hAnsi="Cambria"/>
          <w:bCs/>
          <w:lang w:val="es-AR"/>
        </w:rPr>
        <w:t xml:space="preserve">A LOS FINES REQUERIDOS DEBERA CONCURRIR INDEFECTIBLEMENTE EN PLAZO INDICADO, EN EL HORARIO DE LUNES A VIERNES DE 14 A 19 HS AL DOMICILIO DE LA CALLE </w:t>
      </w:r>
      <w:r w:rsidRPr="002A021A">
        <w:rPr>
          <w:rFonts w:ascii="Cambria" w:hAnsi="Cambria"/>
          <w:caps/>
          <w:lang w:val="es-AR"/>
        </w:rPr>
        <w:t>PARAMA 785 Piso 4 “A”</w:t>
      </w:r>
      <w:r>
        <w:rPr>
          <w:rFonts w:ascii="Cambria" w:hAnsi="Cambria"/>
          <w:caps/>
          <w:lang w:val="es-AR"/>
        </w:rPr>
        <w:t xml:space="preserve"> </w:t>
      </w:r>
      <w:r w:rsidRPr="002A021A">
        <w:rPr>
          <w:rFonts w:ascii="Cambria" w:hAnsi="Cambria"/>
          <w:bCs/>
          <w:lang w:val="es-AR"/>
        </w:rPr>
        <w:t>CAPITAL FEDERAL.</w:t>
      </w:r>
    </w:p>
    <w:p w14:paraId="2C9BE7A6" w14:textId="7AAC65E1" w:rsidR="008439CC" w:rsidRDefault="008439CC" w:rsidP="008439CC">
      <w:pPr>
        <w:spacing w:before="6"/>
        <w:rPr>
          <w:rFonts w:ascii="Cambria" w:hAnsi="Cambria"/>
          <w:bCs/>
        </w:rPr>
      </w:pPr>
      <w:r w:rsidRPr="00573E43">
        <w:rPr>
          <w:rFonts w:ascii="Cambria" w:hAnsi="Cambria"/>
          <w:bCs/>
        </w:rPr>
        <w:t>QUEDA UD. DEBIDAMENTE NOTIFICADO</w:t>
      </w:r>
      <w:r>
        <w:rPr>
          <w:rFonts w:ascii="Cambria" w:hAnsi="Cambria"/>
          <w:bCs/>
        </w:rPr>
        <w:t>”</w:t>
      </w:r>
    </w:p>
    <w:p w14:paraId="6FCE7EF5" w14:textId="77777777" w:rsidR="00772F26" w:rsidRDefault="00772F26" w:rsidP="00A444B2">
      <w:pPr>
        <w:spacing w:line="360" w:lineRule="auto"/>
        <w:jc w:val="both"/>
        <w:rPr>
          <w:b/>
          <w:bCs/>
          <w:color w:val="000000"/>
          <w:highlight w:val="cyan"/>
          <w:lang w:val="es-AR" w:eastAsia="es-AR"/>
        </w:rPr>
      </w:pPr>
    </w:p>
    <w:p w14:paraId="5FE97E2E" w14:textId="05375545" w:rsidR="008F1CE8" w:rsidRPr="003B7CBA" w:rsidRDefault="008F1CE8" w:rsidP="008F1CE8">
      <w:pPr>
        <w:autoSpaceDE w:val="0"/>
        <w:autoSpaceDN w:val="0"/>
        <w:adjustRightInd w:val="0"/>
        <w:spacing w:line="360" w:lineRule="auto"/>
        <w:ind w:firstLine="1416"/>
        <w:jc w:val="both"/>
        <w:rPr>
          <w:b/>
        </w:rPr>
      </w:pPr>
      <w:r>
        <w:rPr>
          <w:b/>
          <w:bCs/>
        </w:rPr>
        <w:t>V</w:t>
      </w:r>
      <w:r w:rsidRPr="003B7CBA">
        <w:rPr>
          <w:b/>
          <w:bCs/>
        </w:rPr>
        <w:t xml:space="preserve">- </w:t>
      </w:r>
      <w:r w:rsidRPr="003B7CBA">
        <w:rPr>
          <w:b/>
        </w:rPr>
        <w:t>LIQUIDACIÓN.</w:t>
      </w:r>
    </w:p>
    <w:p w14:paraId="1B9A8A3F" w14:textId="0670A8C0" w:rsidR="008F1CE8" w:rsidRDefault="008F1CE8" w:rsidP="008F1CE8">
      <w:pPr>
        <w:autoSpaceDE w:val="0"/>
        <w:autoSpaceDN w:val="0"/>
        <w:adjustRightInd w:val="0"/>
        <w:spacing w:line="360" w:lineRule="auto"/>
        <w:ind w:firstLine="1416"/>
        <w:jc w:val="both"/>
      </w:pPr>
      <w:r w:rsidRPr="003B7CBA">
        <w:t xml:space="preserve">A </w:t>
      </w:r>
      <w:r w:rsidR="007262B5" w:rsidRPr="003B7CBA">
        <w:t>continuación,</w:t>
      </w:r>
      <w:r w:rsidRPr="003B7CBA">
        <w:t xml:space="preserve"> se detallan los rubros reclamados por mi mandante:</w:t>
      </w:r>
    </w:p>
    <w:p w14:paraId="69685E19" w14:textId="77777777" w:rsidR="008439CC" w:rsidRDefault="008439CC" w:rsidP="008F1CE8">
      <w:pPr>
        <w:autoSpaceDE w:val="0"/>
        <w:autoSpaceDN w:val="0"/>
        <w:adjustRightInd w:val="0"/>
        <w:spacing w:line="360" w:lineRule="auto"/>
        <w:ind w:firstLine="1416"/>
        <w:jc w:val="both"/>
      </w:pPr>
    </w:p>
    <w:p w14:paraId="3958ABDF" w14:textId="77777777" w:rsidR="003A3DAC" w:rsidRPr="003A3DAC" w:rsidRDefault="003A3DAC" w:rsidP="003A3DAC">
      <w:pPr>
        <w:autoSpaceDE w:val="0"/>
        <w:autoSpaceDN w:val="0"/>
        <w:adjustRightInd w:val="0"/>
        <w:spacing w:line="360" w:lineRule="atLeast"/>
        <w:jc w:val="both"/>
        <w:rPr>
          <w:rFonts w:ascii="Book Antiqua" w:hAnsi="Book Antiqua"/>
          <w:color w:val="000000"/>
        </w:rPr>
      </w:pPr>
      <w:r w:rsidRPr="003A3DAC">
        <w:rPr>
          <w:rFonts w:ascii="Book Antiqua" w:hAnsi="Book Antiqua"/>
          <w:color w:val="000000"/>
        </w:rPr>
        <w:t xml:space="preserve">Salario base: $200.000 </w:t>
      </w:r>
    </w:p>
    <w:p w14:paraId="74A914DE" w14:textId="77777777" w:rsidR="003A3DAC" w:rsidRDefault="003A3DAC" w:rsidP="003A3DAC">
      <w:pPr>
        <w:autoSpaceDE w:val="0"/>
        <w:autoSpaceDN w:val="0"/>
        <w:adjustRightInd w:val="0"/>
        <w:spacing w:line="360" w:lineRule="atLeast"/>
        <w:jc w:val="both"/>
        <w:rPr>
          <w:rFonts w:ascii="Book Antiqua" w:hAnsi="Book Antiqua"/>
          <w:color w:val="000000"/>
        </w:rPr>
      </w:pPr>
      <w:r w:rsidRPr="003A3DAC">
        <w:rPr>
          <w:rFonts w:ascii="Book Antiqua" w:hAnsi="Book Antiqua"/>
          <w:color w:val="000000"/>
        </w:rPr>
        <w:t>Fecha de ingreso: Ingreso</w:t>
      </w:r>
      <w:r>
        <w:rPr>
          <w:rFonts w:ascii="Book Antiqua" w:hAnsi="Book Antiqua"/>
          <w:color w:val="000000"/>
        </w:rPr>
        <w:t xml:space="preserve"> </w:t>
      </w:r>
      <w:r w:rsidRPr="00E1239D">
        <w:rPr>
          <w:rFonts w:ascii="Book Antiqua" w:hAnsi="Book Antiqua"/>
          <w:color w:val="000000"/>
        </w:rPr>
        <w:t xml:space="preserve">25/04/2022- </w:t>
      </w:r>
    </w:p>
    <w:p w14:paraId="0A4F6791" w14:textId="5AC93953" w:rsidR="003A3DAC" w:rsidRPr="008853C5" w:rsidRDefault="003A3DAC" w:rsidP="003A3DAC">
      <w:pPr>
        <w:autoSpaceDE w:val="0"/>
        <w:autoSpaceDN w:val="0"/>
        <w:adjustRightInd w:val="0"/>
        <w:spacing w:line="360" w:lineRule="atLeast"/>
        <w:jc w:val="both"/>
        <w:rPr>
          <w:rFonts w:ascii="Book Antiqua" w:hAnsi="Book Antiqua"/>
          <w:color w:val="000000"/>
        </w:rPr>
      </w:pPr>
      <w:r>
        <w:rPr>
          <w:rFonts w:ascii="Book Antiqua" w:hAnsi="Book Antiqua"/>
          <w:color w:val="000000"/>
        </w:rPr>
        <w:t>E</w:t>
      </w:r>
      <w:r w:rsidRPr="00E1239D">
        <w:rPr>
          <w:rFonts w:ascii="Book Antiqua" w:hAnsi="Book Antiqua"/>
          <w:color w:val="000000"/>
        </w:rPr>
        <w:t>greso 01/08/2023</w:t>
      </w:r>
      <w:r>
        <w:rPr>
          <w:rFonts w:ascii="Book Antiqua" w:hAnsi="Book Antiqua"/>
          <w:color w:val="000000"/>
        </w:rPr>
        <w:t>.</w:t>
      </w:r>
    </w:p>
    <w:p w14:paraId="2344D841" w14:textId="77777777" w:rsidR="003A3DAC" w:rsidRPr="00F61D94" w:rsidRDefault="003A3DAC" w:rsidP="003A3DAC">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ab/>
      </w:r>
      <w:r w:rsidRPr="00F61D94">
        <w:rPr>
          <w:rFonts w:ascii="Book Antiqua" w:hAnsi="Book Antiqua"/>
          <w:color w:val="000000"/>
        </w:rPr>
        <w:tab/>
      </w:r>
    </w:p>
    <w:p w14:paraId="23290065" w14:textId="77777777" w:rsidR="003A3DAC" w:rsidRPr="00F61D94" w:rsidRDefault="003A3DAC" w:rsidP="003A3DAC">
      <w:pPr>
        <w:autoSpaceDE w:val="0"/>
        <w:autoSpaceDN w:val="0"/>
        <w:adjustRightInd w:val="0"/>
        <w:spacing w:line="360" w:lineRule="atLeast"/>
        <w:ind w:firstLine="708"/>
        <w:jc w:val="both"/>
        <w:rPr>
          <w:rFonts w:ascii="Book Antiqua" w:hAnsi="Book Antiqua"/>
          <w:color w:val="000000"/>
        </w:rPr>
      </w:pPr>
      <w:r w:rsidRPr="00F61D94">
        <w:rPr>
          <w:rFonts w:ascii="Book Antiqua" w:hAnsi="Book Antiqua"/>
          <w:color w:val="000000"/>
        </w:rPr>
        <w:t>- Antigüedad</w:t>
      </w:r>
      <w:r>
        <w:rPr>
          <w:rFonts w:ascii="Book Antiqua" w:hAnsi="Book Antiqua"/>
          <w:color w:val="000000"/>
        </w:rPr>
        <w:t xml:space="preserve"> (1)</w:t>
      </w:r>
      <w:r>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F61D94">
        <w:rPr>
          <w:rFonts w:ascii="Book Antiqua" w:hAnsi="Book Antiqua"/>
          <w:color w:val="000000"/>
        </w:rPr>
        <w:tab/>
        <w:t>$</w:t>
      </w:r>
      <w:r>
        <w:rPr>
          <w:rFonts w:ascii="Book Antiqua" w:hAnsi="Book Antiqua"/>
          <w:color w:val="000000"/>
        </w:rPr>
        <w:t>200.000</w:t>
      </w:r>
    </w:p>
    <w:p w14:paraId="77BD2EED" w14:textId="77777777" w:rsidR="003A3DAC" w:rsidRDefault="003A3DAC" w:rsidP="006567D8">
      <w:pPr>
        <w:autoSpaceDE w:val="0"/>
        <w:autoSpaceDN w:val="0"/>
        <w:adjustRightInd w:val="0"/>
        <w:spacing w:line="360" w:lineRule="atLeast"/>
        <w:ind w:firstLine="708"/>
        <w:jc w:val="both"/>
        <w:rPr>
          <w:rFonts w:ascii="Book Antiqua" w:hAnsi="Book Antiqua"/>
          <w:color w:val="000000"/>
        </w:rPr>
      </w:pPr>
      <w:r w:rsidRPr="00F61D94">
        <w:rPr>
          <w:rFonts w:ascii="Book Antiqua" w:hAnsi="Book Antiqua"/>
          <w:color w:val="000000"/>
        </w:rPr>
        <w:lastRenderedPageBreak/>
        <w:t>- Preaviso</w:t>
      </w:r>
      <w:r>
        <w:rPr>
          <w:rFonts w:ascii="Book Antiqua" w:hAnsi="Book Antiqua"/>
          <w:color w:val="000000"/>
        </w:rPr>
        <w:t xml:space="preserve"> (1)</w:t>
      </w:r>
      <w:r w:rsidRPr="00F61D94">
        <w:rPr>
          <w:rFonts w:ascii="Book Antiqua" w:hAnsi="Book Antiqua"/>
          <w:color w:val="000000"/>
        </w:rPr>
        <w:tab/>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200.000</w:t>
      </w:r>
    </w:p>
    <w:p w14:paraId="2FBE301C" w14:textId="77777777" w:rsidR="003A3DAC" w:rsidRDefault="003A3DAC" w:rsidP="003A3DAC">
      <w:pPr>
        <w:autoSpaceDE w:val="0"/>
        <w:autoSpaceDN w:val="0"/>
        <w:adjustRightInd w:val="0"/>
        <w:spacing w:line="360" w:lineRule="atLeast"/>
        <w:jc w:val="both"/>
        <w:rPr>
          <w:rFonts w:ascii="Book Antiqua" w:hAnsi="Book Antiqua"/>
          <w:color w:val="000000"/>
        </w:rPr>
      </w:pPr>
    </w:p>
    <w:p w14:paraId="2E487F4F" w14:textId="1D626AD5" w:rsidR="003A3DAC" w:rsidRPr="00F61D94" w:rsidRDefault="003A3DAC" w:rsidP="006567D8">
      <w:pPr>
        <w:autoSpaceDE w:val="0"/>
        <w:autoSpaceDN w:val="0"/>
        <w:adjustRightInd w:val="0"/>
        <w:spacing w:line="360" w:lineRule="atLeast"/>
        <w:ind w:firstLine="708"/>
        <w:jc w:val="both"/>
        <w:rPr>
          <w:rFonts w:ascii="Book Antiqua" w:hAnsi="Book Antiqua"/>
          <w:color w:val="000000"/>
        </w:rPr>
      </w:pPr>
      <w:r>
        <w:rPr>
          <w:rFonts w:ascii="Book Antiqua" w:hAnsi="Book Antiqua"/>
          <w:color w:val="000000"/>
        </w:rPr>
        <w:t xml:space="preserve">- Salario - </w:t>
      </w:r>
      <w:r w:rsidR="0068206A">
        <w:rPr>
          <w:rFonts w:ascii="Book Antiqua" w:hAnsi="Book Antiqua"/>
          <w:color w:val="000000"/>
        </w:rPr>
        <w:t>Integración</w:t>
      </w:r>
      <w:r>
        <w:rPr>
          <w:rFonts w:ascii="Book Antiqua" w:hAnsi="Book Antiqua"/>
          <w:color w:val="000000"/>
        </w:rPr>
        <w:t xml:space="preserve"> JULIO 2023</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$ 200.000</w:t>
      </w:r>
      <w:r>
        <w:rPr>
          <w:rFonts w:ascii="Book Antiqua" w:hAnsi="Book Antiqua"/>
          <w:color w:val="000000"/>
        </w:rPr>
        <w:tab/>
      </w:r>
    </w:p>
    <w:p w14:paraId="39A3556B" w14:textId="77777777" w:rsidR="003A3DAC" w:rsidRPr="002172AE" w:rsidRDefault="003A3DAC" w:rsidP="003A3DAC">
      <w:pPr>
        <w:autoSpaceDE w:val="0"/>
        <w:autoSpaceDN w:val="0"/>
        <w:adjustRightInd w:val="0"/>
        <w:spacing w:line="360" w:lineRule="atLeast"/>
        <w:jc w:val="both"/>
        <w:rPr>
          <w:rFonts w:ascii="Book Antiqua" w:hAnsi="Book Antiqua"/>
          <w:color w:val="000000"/>
        </w:rPr>
      </w:pPr>
      <w:r w:rsidRPr="00057CCB">
        <w:rPr>
          <w:rFonts w:ascii="Book Antiqua" w:hAnsi="Book Antiqua"/>
          <w:color w:val="000000"/>
        </w:rPr>
        <w:t xml:space="preserve">- Art. 2 Ley 25.323 (50% </w:t>
      </w:r>
      <w:r w:rsidRPr="002172AE">
        <w:rPr>
          <w:rFonts w:ascii="Book Antiqua" w:hAnsi="Book Antiqua"/>
          <w:color w:val="000000"/>
        </w:rPr>
        <w:t>incremento por acción judicial s/</w:t>
      </w:r>
    </w:p>
    <w:p w14:paraId="4A10C895" w14:textId="77777777" w:rsidR="003A3DAC" w:rsidRDefault="003A3DAC" w:rsidP="003A3DAC">
      <w:pPr>
        <w:autoSpaceDE w:val="0"/>
        <w:autoSpaceDN w:val="0"/>
        <w:adjustRightInd w:val="0"/>
        <w:spacing w:line="360" w:lineRule="atLeast"/>
        <w:jc w:val="both"/>
        <w:rPr>
          <w:rFonts w:ascii="Book Antiqua" w:hAnsi="Book Antiqua"/>
          <w:color w:val="000000"/>
        </w:rPr>
      </w:pPr>
      <w:r w:rsidRPr="00A60340">
        <w:rPr>
          <w:rFonts w:ascii="Book Antiqua" w:hAnsi="Book Antiqua"/>
          <w:color w:val="000000"/>
        </w:rPr>
        <w:t>Antigued.+ Preav.)</w:t>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r>
      <w:r w:rsidRPr="00A60340">
        <w:rPr>
          <w:rFonts w:ascii="Book Antiqua" w:hAnsi="Book Antiqua"/>
          <w:color w:val="000000"/>
        </w:rPr>
        <w:tab/>
        <w:t xml:space="preserve">$ </w:t>
      </w:r>
      <w:r>
        <w:rPr>
          <w:rFonts w:ascii="Book Antiqua" w:hAnsi="Book Antiqua"/>
          <w:color w:val="000000"/>
        </w:rPr>
        <w:t>200.000</w:t>
      </w:r>
    </w:p>
    <w:p w14:paraId="00EBC663" w14:textId="77777777" w:rsidR="003A3DAC" w:rsidRDefault="003A3DAC" w:rsidP="003A3DAC">
      <w:pPr>
        <w:autoSpaceDE w:val="0"/>
        <w:autoSpaceDN w:val="0"/>
        <w:adjustRightInd w:val="0"/>
        <w:spacing w:line="360" w:lineRule="atLeast"/>
        <w:jc w:val="both"/>
        <w:rPr>
          <w:rFonts w:ascii="Book Antiqua" w:hAnsi="Book Antiqua"/>
          <w:color w:val="000000"/>
        </w:rPr>
      </w:pPr>
    </w:p>
    <w:p w14:paraId="702677AA" w14:textId="6C388DE4" w:rsidR="003A3DAC" w:rsidRDefault="003A3DAC" w:rsidP="003A3DAC">
      <w:pPr>
        <w:autoSpaceDE w:val="0"/>
        <w:autoSpaceDN w:val="0"/>
        <w:adjustRightInd w:val="0"/>
        <w:spacing w:line="360" w:lineRule="atLeast"/>
        <w:jc w:val="both"/>
        <w:rPr>
          <w:rFonts w:ascii="Book Antiqua" w:hAnsi="Book Antiqua"/>
          <w:color w:val="000000"/>
        </w:rPr>
      </w:pPr>
      <w:r>
        <w:rPr>
          <w:rFonts w:ascii="Book Antiqua" w:hAnsi="Book Antiqua"/>
          <w:color w:val="000000"/>
        </w:rPr>
        <w:t xml:space="preserve">- </w:t>
      </w:r>
      <w:r w:rsidR="0068206A">
        <w:rPr>
          <w:rFonts w:ascii="Book Antiqua" w:hAnsi="Book Antiqua"/>
          <w:color w:val="000000"/>
        </w:rPr>
        <w:t>Indemnización</w:t>
      </w:r>
      <w:r>
        <w:rPr>
          <w:rFonts w:ascii="Book Antiqua" w:hAnsi="Book Antiqua"/>
          <w:color w:val="000000"/>
        </w:rPr>
        <w:t xml:space="preserve"> salarios Art 213 LCT mientras trabajador continuo</w:t>
      </w:r>
    </w:p>
    <w:p w14:paraId="0EC99B57" w14:textId="77777777" w:rsidR="003A3DAC" w:rsidRDefault="003A3DAC" w:rsidP="003A3DAC">
      <w:pPr>
        <w:autoSpaceDE w:val="0"/>
        <w:autoSpaceDN w:val="0"/>
        <w:adjustRightInd w:val="0"/>
        <w:spacing w:line="360" w:lineRule="atLeast"/>
        <w:jc w:val="both"/>
        <w:rPr>
          <w:rFonts w:ascii="Book Antiqua" w:hAnsi="Book Antiqua"/>
          <w:color w:val="000000"/>
        </w:rPr>
      </w:pPr>
      <w:r>
        <w:rPr>
          <w:rFonts w:ascii="Book Antiqua" w:hAnsi="Book Antiqua"/>
          <w:color w:val="000000"/>
        </w:rPr>
        <w:t xml:space="preserve">Enfermo con debidas constancias medicas </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$400.000</w:t>
      </w:r>
    </w:p>
    <w:p w14:paraId="67590AE1" w14:textId="77777777" w:rsidR="003A3DAC" w:rsidRDefault="003A3DAC" w:rsidP="003A3DAC">
      <w:pPr>
        <w:autoSpaceDE w:val="0"/>
        <w:autoSpaceDN w:val="0"/>
        <w:adjustRightInd w:val="0"/>
        <w:spacing w:line="360" w:lineRule="atLeast"/>
        <w:jc w:val="both"/>
        <w:rPr>
          <w:rFonts w:ascii="Book Antiqua" w:hAnsi="Book Antiqua"/>
          <w:color w:val="000000"/>
        </w:rPr>
      </w:pPr>
    </w:p>
    <w:p w14:paraId="5E03555E" w14:textId="77777777" w:rsidR="003A3DAC" w:rsidRPr="00F8115C" w:rsidRDefault="003A3DAC" w:rsidP="003A3DAC">
      <w:pPr>
        <w:autoSpaceDE w:val="0"/>
        <w:autoSpaceDN w:val="0"/>
        <w:adjustRightInd w:val="0"/>
        <w:spacing w:line="360" w:lineRule="atLeast"/>
        <w:jc w:val="both"/>
        <w:rPr>
          <w:rFonts w:ascii="Book Antiqua" w:hAnsi="Book Antiqua"/>
          <w:color w:val="000000"/>
        </w:rPr>
      </w:pPr>
      <w:r w:rsidRPr="00A60340">
        <w:rPr>
          <w:rFonts w:ascii="Book Antiqua" w:hAnsi="Book Antiqua"/>
          <w:color w:val="000000"/>
        </w:rPr>
        <w:t xml:space="preserve"> - Art. 80 Ley 20.744 certif. </w:t>
      </w:r>
      <w:r w:rsidRPr="00F8115C">
        <w:rPr>
          <w:rFonts w:ascii="Book Antiqua" w:hAnsi="Book Antiqua"/>
          <w:color w:val="000000"/>
        </w:rPr>
        <w:t>Trabajo</w:t>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r>
      <w:r w:rsidRPr="00F8115C">
        <w:rPr>
          <w:rFonts w:ascii="Book Antiqua" w:hAnsi="Book Antiqua"/>
          <w:color w:val="000000"/>
        </w:rPr>
        <w:tab/>
        <w:t xml:space="preserve">$ </w:t>
      </w:r>
      <w:r>
        <w:rPr>
          <w:rFonts w:ascii="Book Antiqua" w:hAnsi="Book Antiqua"/>
          <w:color w:val="000000"/>
        </w:rPr>
        <w:t>400.000</w:t>
      </w:r>
    </w:p>
    <w:p w14:paraId="40EEEC1D" w14:textId="77777777" w:rsidR="003A3DAC" w:rsidRPr="00F8115C" w:rsidRDefault="003A3DAC" w:rsidP="003A3DAC">
      <w:pPr>
        <w:autoSpaceDE w:val="0"/>
        <w:autoSpaceDN w:val="0"/>
        <w:adjustRightInd w:val="0"/>
        <w:spacing w:line="360" w:lineRule="atLeast"/>
        <w:jc w:val="both"/>
        <w:rPr>
          <w:rFonts w:ascii="Book Antiqua" w:hAnsi="Book Antiqua"/>
          <w:color w:val="000000"/>
        </w:rPr>
      </w:pPr>
    </w:p>
    <w:p w14:paraId="28E4DCC5" w14:textId="77777777" w:rsidR="003A3DAC" w:rsidRPr="00F61D94" w:rsidRDefault="003A3DAC" w:rsidP="003A3DAC">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rFonts w:ascii="Book Antiqua" w:hAnsi="Book Antiqua"/>
          <w:b/>
          <w:bCs/>
          <w:color w:val="000000"/>
        </w:rPr>
      </w:pPr>
      <w:r w:rsidRPr="00F61D94">
        <w:rPr>
          <w:rFonts w:ascii="Book Antiqua" w:hAnsi="Book Antiqua"/>
          <w:b/>
          <w:bCs/>
          <w:color w:val="000000"/>
        </w:rPr>
        <w:t>SUBTOTAL</w:t>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t>$</w:t>
      </w:r>
      <w:r>
        <w:rPr>
          <w:rFonts w:ascii="Book Antiqua" w:hAnsi="Book Antiqua"/>
          <w:b/>
          <w:bCs/>
          <w:color w:val="000000"/>
        </w:rPr>
        <w:t xml:space="preserve"> 1.600.000.-</w:t>
      </w:r>
    </w:p>
    <w:p w14:paraId="6EF628F0" w14:textId="77777777" w:rsidR="003A3DAC" w:rsidRDefault="003A3DAC" w:rsidP="003A3DAC"/>
    <w:p w14:paraId="1A8A1BE6" w14:textId="4B602718" w:rsidR="00772F26" w:rsidRPr="007262B5" w:rsidRDefault="008F1CE8" w:rsidP="00A0726C">
      <w:pPr>
        <w:spacing w:after="324" w:line="360" w:lineRule="auto"/>
        <w:jc w:val="both"/>
        <w:rPr>
          <w:b/>
          <w:bCs/>
          <w:color w:val="000000"/>
        </w:rPr>
      </w:pPr>
      <w:r>
        <w:rPr>
          <w:color w:val="000000"/>
        </w:rPr>
        <w:tab/>
      </w:r>
      <w:r>
        <w:rPr>
          <w:color w:val="000000"/>
        </w:rPr>
        <w:tab/>
      </w:r>
      <w:r w:rsidRPr="00A61756">
        <w:rPr>
          <w:color w:val="000000"/>
        </w:rPr>
        <w:t>De la</w:t>
      </w:r>
      <w:r>
        <w:rPr>
          <w:color w:val="000000"/>
        </w:rPr>
        <w:t xml:space="preserve"> </w:t>
      </w:r>
      <w:r w:rsidR="003513BC">
        <w:rPr>
          <w:color w:val="000000"/>
        </w:rPr>
        <w:t xml:space="preserve">liquidación </w:t>
      </w:r>
      <w:r w:rsidRPr="00A61756">
        <w:rPr>
          <w:color w:val="000000"/>
        </w:rPr>
        <w:t>que anteced</w:t>
      </w:r>
      <w:r w:rsidR="003513BC">
        <w:rPr>
          <w:color w:val="000000"/>
        </w:rPr>
        <w:t>e</w:t>
      </w:r>
      <w:r w:rsidRPr="00A61756">
        <w:rPr>
          <w:color w:val="000000"/>
        </w:rPr>
        <w:t xml:space="preserve"> se desprende que el monto total reclamado</w:t>
      </w:r>
      <w:r>
        <w:rPr>
          <w:color w:val="000000"/>
        </w:rPr>
        <w:t xml:space="preserve"> en concepto de </w:t>
      </w:r>
      <w:r w:rsidRPr="005D19FF">
        <w:rPr>
          <w:color w:val="000000"/>
        </w:rPr>
        <w:t xml:space="preserve">despido </w:t>
      </w:r>
      <w:r w:rsidR="0068206A" w:rsidRPr="005D19FF">
        <w:rPr>
          <w:color w:val="000000"/>
        </w:rPr>
        <w:t>d</w:t>
      </w:r>
      <w:r w:rsidR="001D7813" w:rsidRPr="005D19FF">
        <w:rPr>
          <w:color w:val="000000"/>
        </w:rPr>
        <w:t>irecto</w:t>
      </w:r>
      <w:r w:rsidRPr="005D19FF">
        <w:rPr>
          <w:color w:val="000000"/>
        </w:rPr>
        <w:t xml:space="preserve"> en</w:t>
      </w:r>
      <w:r w:rsidRPr="00A61756">
        <w:rPr>
          <w:color w:val="000000"/>
        </w:rPr>
        <w:t xml:space="preserve"> la presente acción asciende a la suma de </w:t>
      </w:r>
      <w:r w:rsidRPr="005A094B">
        <w:rPr>
          <w:b/>
          <w:bCs/>
          <w:color w:val="000000"/>
        </w:rPr>
        <w:t xml:space="preserve">PESOS </w:t>
      </w:r>
      <w:r w:rsidR="003A3DAC">
        <w:rPr>
          <w:b/>
          <w:bCs/>
          <w:color w:val="000000"/>
        </w:rPr>
        <w:t xml:space="preserve">UN MILLON SEISCIENTOS MIL </w:t>
      </w:r>
      <w:r w:rsidR="007262B5">
        <w:rPr>
          <w:b/>
          <w:bCs/>
          <w:color w:val="000000"/>
        </w:rPr>
        <w:t>($</w:t>
      </w:r>
      <w:r w:rsidR="003A3DAC">
        <w:rPr>
          <w:b/>
          <w:bCs/>
          <w:color w:val="000000"/>
        </w:rPr>
        <w:t>1.600.000</w:t>
      </w:r>
      <w:r w:rsidR="007262B5">
        <w:rPr>
          <w:b/>
          <w:bCs/>
          <w:color w:val="000000"/>
        </w:rPr>
        <w:t xml:space="preserve">.-) </w:t>
      </w:r>
      <w:r w:rsidR="007262B5" w:rsidRPr="007262B5">
        <w:rPr>
          <w:color w:val="000000"/>
        </w:rPr>
        <w:t>o</w:t>
      </w:r>
      <w:r w:rsidRPr="00A61756">
        <w:rPr>
          <w:color w:val="000000"/>
        </w:rPr>
        <w:t xml:space="preserve"> lo que en mayor medida resulte de las probanzas de autos, con más sus intereses, costos y costas correspondientes</w:t>
      </w:r>
      <w:r w:rsidR="00A0726C">
        <w:rPr>
          <w:color w:val="000000"/>
        </w:rPr>
        <w:t>.</w:t>
      </w:r>
    </w:p>
    <w:p w14:paraId="3F5D02B9" w14:textId="70C49119" w:rsidR="00772F26" w:rsidRPr="00292711" w:rsidRDefault="00772F26" w:rsidP="005F5B10">
      <w:pPr>
        <w:autoSpaceDE w:val="0"/>
        <w:autoSpaceDN w:val="0"/>
        <w:adjustRightInd w:val="0"/>
        <w:spacing w:line="360" w:lineRule="auto"/>
        <w:jc w:val="both"/>
        <w:rPr>
          <w:b/>
          <w:lang w:val="es-AR"/>
        </w:rPr>
      </w:pPr>
      <w:r w:rsidRPr="00292711">
        <w:rPr>
          <w:b/>
        </w:rPr>
        <w:tab/>
      </w:r>
      <w:r w:rsidRPr="00292711">
        <w:rPr>
          <w:b/>
        </w:rPr>
        <w:tab/>
      </w:r>
      <w:r w:rsidR="003513BC">
        <w:rPr>
          <w:b/>
          <w:lang w:val="es-AR"/>
        </w:rPr>
        <w:t>VI</w:t>
      </w:r>
      <w:r w:rsidRPr="00292711">
        <w:rPr>
          <w:b/>
          <w:lang w:val="es-AR"/>
        </w:rPr>
        <w:t>-</w:t>
      </w:r>
      <w:r w:rsidRPr="00292711">
        <w:rPr>
          <w:b/>
          <w:lang w:val="es-AR"/>
        </w:rPr>
        <w:tab/>
        <w:t>PRUEBA</w:t>
      </w:r>
    </w:p>
    <w:p w14:paraId="6E3E4793" w14:textId="77777777" w:rsidR="00772F26" w:rsidRPr="00292711" w:rsidRDefault="00772F26" w:rsidP="005F5B10">
      <w:pPr>
        <w:autoSpaceDE w:val="0"/>
        <w:autoSpaceDN w:val="0"/>
        <w:adjustRightInd w:val="0"/>
        <w:spacing w:line="360" w:lineRule="auto"/>
        <w:ind w:left="708" w:firstLine="708"/>
        <w:jc w:val="both"/>
      </w:pPr>
      <w:r w:rsidRPr="00292711">
        <w:t>Como medios de prueba ofrezco los siguientes:</w:t>
      </w:r>
    </w:p>
    <w:p w14:paraId="664CC078" w14:textId="77777777" w:rsidR="00772F26" w:rsidRPr="00292711" w:rsidRDefault="00772F26" w:rsidP="005F5B10">
      <w:pPr>
        <w:autoSpaceDE w:val="0"/>
        <w:autoSpaceDN w:val="0"/>
        <w:adjustRightInd w:val="0"/>
        <w:spacing w:line="360" w:lineRule="auto"/>
        <w:ind w:left="708" w:firstLine="708"/>
        <w:jc w:val="both"/>
      </w:pPr>
    </w:p>
    <w:p w14:paraId="2980B55B" w14:textId="77777777" w:rsidR="00772F26" w:rsidRPr="00292711" w:rsidRDefault="00772F26" w:rsidP="005F5B10">
      <w:pPr>
        <w:numPr>
          <w:ilvl w:val="0"/>
          <w:numId w:val="4"/>
        </w:numPr>
        <w:autoSpaceDE w:val="0"/>
        <w:autoSpaceDN w:val="0"/>
        <w:adjustRightInd w:val="0"/>
        <w:spacing w:line="360" w:lineRule="auto"/>
        <w:contextualSpacing/>
        <w:jc w:val="both"/>
        <w:rPr>
          <w:bCs/>
        </w:rPr>
      </w:pPr>
      <w:r w:rsidRPr="00292711">
        <w:rPr>
          <w:bCs/>
          <w:u w:val="single"/>
        </w:rPr>
        <w:t>CONFESIONAL</w:t>
      </w:r>
      <w:r w:rsidRPr="00292711">
        <w:rPr>
          <w:bCs/>
        </w:rPr>
        <w:t>:</w:t>
      </w:r>
    </w:p>
    <w:p w14:paraId="041A0974" w14:textId="57C43D5D" w:rsidR="00772F26" w:rsidRPr="00292711" w:rsidRDefault="00772F26" w:rsidP="005F5B10">
      <w:pPr>
        <w:autoSpaceDE w:val="0"/>
        <w:autoSpaceDN w:val="0"/>
        <w:adjustRightInd w:val="0"/>
        <w:spacing w:line="360" w:lineRule="auto"/>
        <w:ind w:firstLine="1416"/>
        <w:jc w:val="both"/>
      </w:pPr>
      <w:r w:rsidRPr="007B522A">
        <w:t>Se cite a</w:t>
      </w:r>
      <w:r w:rsidR="003513BC">
        <w:t xml:space="preserve"> </w:t>
      </w:r>
      <w:r w:rsidRPr="007B522A">
        <w:t>l</w:t>
      </w:r>
      <w:r w:rsidR="00777D49">
        <w:t>a</w:t>
      </w:r>
      <w:r w:rsidRPr="007B522A">
        <w:t xml:space="preserve"> </w:t>
      </w:r>
      <w:r w:rsidRPr="00464BAF">
        <w:rPr>
          <w:b/>
        </w:rPr>
        <w:t>Demanda</w:t>
      </w:r>
      <w:r w:rsidR="003513BC">
        <w:rPr>
          <w:b/>
        </w:rPr>
        <w:t>d</w:t>
      </w:r>
      <w:r w:rsidR="00777D49">
        <w:rPr>
          <w:b/>
        </w:rPr>
        <w:t>a</w:t>
      </w:r>
      <w:r w:rsidRPr="00464BAF">
        <w:rPr>
          <w:b/>
        </w:rPr>
        <w:t xml:space="preserve"> </w:t>
      </w:r>
      <w:r w:rsidRPr="007B522A">
        <w:t>a responder el pliego de posiciones bajo sobre cerrado que oportunamente se acompañará.</w:t>
      </w:r>
    </w:p>
    <w:p w14:paraId="75E95525" w14:textId="77777777" w:rsidR="00772F26" w:rsidRPr="00292711" w:rsidRDefault="00772F26" w:rsidP="005F5B10">
      <w:pPr>
        <w:autoSpaceDE w:val="0"/>
        <w:autoSpaceDN w:val="0"/>
        <w:adjustRightInd w:val="0"/>
        <w:spacing w:line="360" w:lineRule="auto"/>
        <w:ind w:firstLine="1416"/>
        <w:jc w:val="both"/>
      </w:pPr>
    </w:p>
    <w:p w14:paraId="13745A84" w14:textId="77777777" w:rsidR="00772F26" w:rsidRPr="00292711" w:rsidRDefault="00772F26" w:rsidP="005F5B10">
      <w:pPr>
        <w:autoSpaceDE w:val="0"/>
        <w:autoSpaceDN w:val="0"/>
        <w:adjustRightInd w:val="0"/>
        <w:spacing w:line="360" w:lineRule="auto"/>
        <w:ind w:firstLine="1416"/>
        <w:jc w:val="both"/>
        <w:rPr>
          <w:bCs/>
        </w:rPr>
      </w:pPr>
      <w:r w:rsidRPr="00292711">
        <w:rPr>
          <w:bCs/>
        </w:rPr>
        <w:t xml:space="preserve">2) </w:t>
      </w:r>
      <w:r w:rsidRPr="00292711">
        <w:rPr>
          <w:bCs/>
          <w:u w:val="single"/>
        </w:rPr>
        <w:t>DOCUMENTAL</w:t>
      </w:r>
      <w:r w:rsidRPr="00292711">
        <w:rPr>
          <w:bCs/>
        </w:rPr>
        <w:t>:</w:t>
      </w:r>
    </w:p>
    <w:p w14:paraId="7DD48762" w14:textId="13B47517" w:rsidR="00AB78AE" w:rsidRDefault="006C3D37" w:rsidP="00AB78AE">
      <w:pPr>
        <w:pStyle w:val="Prrafodelista"/>
        <w:numPr>
          <w:ilvl w:val="0"/>
          <w:numId w:val="20"/>
        </w:numPr>
        <w:autoSpaceDE w:val="0"/>
        <w:autoSpaceDN w:val="0"/>
        <w:adjustRightInd w:val="0"/>
        <w:spacing w:line="360" w:lineRule="auto"/>
        <w:jc w:val="both"/>
      </w:pPr>
      <w:r>
        <w:t>Acta Poder</w:t>
      </w:r>
      <w:r w:rsidR="00AB78AE">
        <w:t xml:space="preserve"> </w:t>
      </w:r>
    </w:p>
    <w:p w14:paraId="041E8CBE" w14:textId="2FB996A2" w:rsidR="00777D49" w:rsidRPr="00AB78AE" w:rsidRDefault="00772F26" w:rsidP="00AB78AE">
      <w:pPr>
        <w:pStyle w:val="Prrafodelista"/>
        <w:numPr>
          <w:ilvl w:val="0"/>
          <w:numId w:val="20"/>
        </w:numPr>
        <w:autoSpaceDE w:val="0"/>
        <w:autoSpaceDN w:val="0"/>
        <w:adjustRightInd w:val="0"/>
        <w:spacing w:line="360" w:lineRule="auto"/>
        <w:jc w:val="both"/>
      </w:pPr>
      <w:r w:rsidRPr="00AB78AE">
        <w:t>Intercambio telegráfico</w:t>
      </w:r>
      <w:r w:rsidR="00140DEF" w:rsidRPr="00AB78AE">
        <w:t xml:space="preserve">, </w:t>
      </w:r>
      <w:r w:rsidRPr="00AB78AE">
        <w:t>y</w:t>
      </w:r>
    </w:p>
    <w:p w14:paraId="1A0171C2" w14:textId="364BB98C" w:rsidR="00772F26" w:rsidRPr="005558A5" w:rsidRDefault="00777D49" w:rsidP="00AB78AE">
      <w:pPr>
        <w:pStyle w:val="Prrafodelista"/>
        <w:numPr>
          <w:ilvl w:val="0"/>
          <w:numId w:val="20"/>
        </w:numPr>
        <w:autoSpaceDE w:val="0"/>
        <w:autoSpaceDN w:val="0"/>
        <w:adjustRightInd w:val="0"/>
        <w:spacing w:line="360" w:lineRule="auto"/>
        <w:jc w:val="both"/>
      </w:pPr>
      <w:r w:rsidRPr="005558A5">
        <w:t>A</w:t>
      </w:r>
      <w:r w:rsidR="00772F26" w:rsidRPr="005558A5">
        <w:t>ctas de conciliación laboral</w:t>
      </w:r>
    </w:p>
    <w:p w14:paraId="406507FD" w14:textId="13E54704" w:rsidR="00777D49" w:rsidRDefault="00777D49" w:rsidP="006C3D37">
      <w:pPr>
        <w:pStyle w:val="Prrafodelista"/>
        <w:numPr>
          <w:ilvl w:val="0"/>
          <w:numId w:val="20"/>
        </w:numPr>
        <w:autoSpaceDE w:val="0"/>
        <w:autoSpaceDN w:val="0"/>
        <w:adjustRightInd w:val="0"/>
        <w:spacing w:line="360" w:lineRule="auto"/>
        <w:jc w:val="both"/>
      </w:pPr>
      <w:r w:rsidRPr="0089012F">
        <w:t>Recibos de haberes;</w:t>
      </w:r>
    </w:p>
    <w:p w14:paraId="391CF347" w14:textId="149943DB" w:rsidR="00975B94" w:rsidRPr="0089012F" w:rsidRDefault="00975B94" w:rsidP="006C3D37">
      <w:pPr>
        <w:pStyle w:val="Prrafodelista"/>
        <w:numPr>
          <w:ilvl w:val="0"/>
          <w:numId w:val="20"/>
        </w:numPr>
        <w:autoSpaceDE w:val="0"/>
        <w:autoSpaceDN w:val="0"/>
        <w:adjustRightInd w:val="0"/>
        <w:spacing w:line="360" w:lineRule="auto"/>
        <w:jc w:val="both"/>
      </w:pPr>
      <w:r>
        <w:t>17 (diecisiete) certificados médicos</w:t>
      </w:r>
    </w:p>
    <w:p w14:paraId="4475DBA5" w14:textId="77777777" w:rsidR="00772F26" w:rsidRDefault="00772F26" w:rsidP="005836FF">
      <w:pPr>
        <w:spacing w:line="360" w:lineRule="auto"/>
        <w:ind w:firstLine="1418"/>
        <w:jc w:val="both"/>
        <w:rPr>
          <w:color w:val="000000"/>
          <w:lang w:val="es-AR" w:eastAsia="es-AR"/>
        </w:rPr>
      </w:pPr>
    </w:p>
    <w:p w14:paraId="78781D4F" w14:textId="77777777" w:rsidR="00772F26" w:rsidRPr="00464BAF" w:rsidRDefault="00772F26" w:rsidP="005836FF">
      <w:pPr>
        <w:spacing w:line="360" w:lineRule="auto"/>
        <w:ind w:firstLine="1418"/>
        <w:jc w:val="both"/>
        <w:rPr>
          <w:color w:val="000000"/>
          <w:lang w:val="es-AR" w:eastAsia="es-AR"/>
        </w:rPr>
      </w:pPr>
      <w:r w:rsidRPr="00464BAF">
        <w:rPr>
          <w:color w:val="000000"/>
          <w:lang w:val="es-AR" w:eastAsia="es-AR"/>
        </w:rPr>
        <w:t xml:space="preserve">3) </w:t>
      </w:r>
      <w:r w:rsidRPr="00464BAF">
        <w:rPr>
          <w:color w:val="000000"/>
          <w:u w:val="single"/>
          <w:lang w:val="es-AR" w:eastAsia="es-AR"/>
        </w:rPr>
        <w:t>PERICIAL CONTABLE</w:t>
      </w:r>
      <w:r w:rsidRPr="00464BAF">
        <w:rPr>
          <w:color w:val="000000"/>
          <w:lang w:val="es-AR" w:eastAsia="es-AR"/>
        </w:rPr>
        <w:t>:</w:t>
      </w:r>
    </w:p>
    <w:p w14:paraId="33094DC5" w14:textId="31E8C1B2" w:rsidR="00772F26" w:rsidRPr="00464BAF" w:rsidRDefault="00772F26" w:rsidP="00225332">
      <w:pPr>
        <w:spacing w:line="360" w:lineRule="auto"/>
        <w:ind w:firstLine="1281"/>
        <w:jc w:val="both"/>
        <w:rPr>
          <w:color w:val="000000"/>
          <w:lang w:val="es-AR" w:eastAsia="es-AR"/>
        </w:rPr>
      </w:pPr>
      <w:r w:rsidRPr="00464BAF">
        <w:rPr>
          <w:color w:val="000000"/>
          <w:lang w:val="es-AR" w:eastAsia="es-AR"/>
        </w:rPr>
        <w:t>Solicito del experto contable que</w:t>
      </w:r>
      <w:r w:rsidR="006C3D37">
        <w:rPr>
          <w:color w:val="000000"/>
          <w:lang w:val="es-AR" w:eastAsia="es-AR"/>
        </w:rPr>
        <w:t xml:space="preserve"> informe</w:t>
      </w:r>
      <w:r w:rsidRPr="00464BAF">
        <w:rPr>
          <w:color w:val="000000"/>
          <w:lang w:val="es-AR" w:eastAsia="es-AR"/>
        </w:rPr>
        <w:t>:</w:t>
      </w:r>
    </w:p>
    <w:p w14:paraId="06F951F7" w14:textId="425D7B25" w:rsidR="00772F26" w:rsidRPr="00464BAF" w:rsidRDefault="00772F26" w:rsidP="005836FF">
      <w:pPr>
        <w:spacing w:line="360" w:lineRule="auto"/>
        <w:ind w:firstLine="1281"/>
        <w:jc w:val="both"/>
        <w:rPr>
          <w:color w:val="000000"/>
          <w:lang w:val="es-AR" w:eastAsia="es-AR"/>
        </w:rPr>
      </w:pPr>
      <w:r w:rsidRPr="00464BAF">
        <w:rPr>
          <w:color w:val="000000"/>
          <w:lang w:val="es-AR" w:eastAsia="es-AR"/>
        </w:rPr>
        <w:t>a) Si l</w:t>
      </w:r>
      <w:r w:rsidR="006C3D37">
        <w:rPr>
          <w:color w:val="000000"/>
          <w:lang w:val="es-AR" w:eastAsia="es-AR"/>
        </w:rPr>
        <w:t>a</w:t>
      </w:r>
      <w:r w:rsidRPr="00464BAF">
        <w:rPr>
          <w:color w:val="000000"/>
          <w:lang w:val="es-AR" w:eastAsia="es-AR"/>
        </w:rPr>
        <w:t xml:space="preserve"> demandad</w:t>
      </w:r>
      <w:r w:rsidR="006C3D37">
        <w:rPr>
          <w:color w:val="000000"/>
          <w:lang w:val="es-AR" w:eastAsia="es-AR"/>
        </w:rPr>
        <w:t>a</w:t>
      </w:r>
      <w:r w:rsidRPr="00464BAF">
        <w:rPr>
          <w:color w:val="000000"/>
          <w:lang w:val="es-AR" w:eastAsia="es-AR"/>
        </w:rPr>
        <w:t xml:space="preserve"> lleva sus libros rubricados y al día, sin deficiencias de orden contable, enumerando dichos libros o registros, sus respectivas fechas de rubricación y autoridad que la efectuó.</w:t>
      </w:r>
    </w:p>
    <w:p w14:paraId="25CA2A94" w14:textId="6374498A" w:rsidR="00772F26" w:rsidRPr="0089012F" w:rsidRDefault="00772F26" w:rsidP="005836FF">
      <w:pPr>
        <w:spacing w:line="360" w:lineRule="auto"/>
        <w:ind w:firstLine="1281"/>
        <w:jc w:val="both"/>
        <w:rPr>
          <w:color w:val="000000"/>
          <w:lang w:val="es-AR" w:eastAsia="es-AR"/>
        </w:rPr>
      </w:pPr>
      <w:r w:rsidRPr="00464BAF">
        <w:rPr>
          <w:color w:val="000000"/>
          <w:lang w:val="es-AR" w:eastAsia="es-AR"/>
        </w:rPr>
        <w:t xml:space="preserve">b) Si </w:t>
      </w:r>
      <w:r w:rsidR="006C3D37">
        <w:rPr>
          <w:color w:val="000000"/>
          <w:lang w:val="es-AR" w:eastAsia="es-AR"/>
        </w:rPr>
        <w:t xml:space="preserve">la </w:t>
      </w:r>
      <w:r w:rsidRPr="00464BAF">
        <w:rPr>
          <w:color w:val="000000"/>
          <w:lang w:val="es-AR" w:eastAsia="es-AR"/>
        </w:rPr>
        <w:t xml:space="preserve">demandada cumple con los requisitos de la LCT, Convenios Colectivos y Estatutos legales, con la determinación precisa de los datos allí establecidos con relación a sus </w:t>
      </w:r>
      <w:r w:rsidRPr="0089012F">
        <w:rPr>
          <w:color w:val="000000"/>
          <w:lang w:val="es-AR" w:eastAsia="es-AR"/>
        </w:rPr>
        <w:t>empleados.</w:t>
      </w:r>
    </w:p>
    <w:p w14:paraId="5D145F25" w14:textId="3EFAB481" w:rsidR="006C3D37" w:rsidRPr="005558A5" w:rsidRDefault="006C3D37" w:rsidP="005836FF">
      <w:pPr>
        <w:spacing w:line="360" w:lineRule="auto"/>
        <w:ind w:firstLine="1281"/>
        <w:jc w:val="both"/>
        <w:rPr>
          <w:color w:val="000000"/>
          <w:lang w:val="es-AR" w:eastAsia="es-AR"/>
        </w:rPr>
      </w:pPr>
      <w:r w:rsidRPr="0089012F">
        <w:rPr>
          <w:color w:val="000000"/>
          <w:lang w:val="es-AR" w:eastAsia="es-AR"/>
        </w:rPr>
        <w:t xml:space="preserve">c) Si </w:t>
      </w:r>
      <w:r w:rsidR="00E5496B">
        <w:rPr>
          <w:color w:val="000000"/>
          <w:lang w:val="es-AR" w:eastAsia="es-AR"/>
        </w:rPr>
        <w:t>el actor</w:t>
      </w:r>
      <w:r w:rsidRPr="0089012F">
        <w:rPr>
          <w:color w:val="000000"/>
          <w:lang w:val="es-AR" w:eastAsia="es-AR"/>
        </w:rPr>
        <w:t xml:space="preserve"> se encuentra registrad</w:t>
      </w:r>
      <w:r w:rsidR="00E5496B">
        <w:rPr>
          <w:color w:val="000000"/>
          <w:lang w:val="es-AR" w:eastAsia="es-AR"/>
        </w:rPr>
        <w:t>o</w:t>
      </w:r>
      <w:r w:rsidRPr="0089012F">
        <w:rPr>
          <w:color w:val="000000"/>
          <w:lang w:val="es-AR" w:eastAsia="es-AR"/>
        </w:rPr>
        <w:t xml:space="preserve"> en el Libro sindicado en el Art. 52 LCT e indique los </w:t>
      </w:r>
      <w:r w:rsidRPr="005558A5">
        <w:rPr>
          <w:color w:val="000000"/>
          <w:lang w:val="es-AR" w:eastAsia="es-AR"/>
        </w:rPr>
        <w:t>datos que de allí surgen con relación a</w:t>
      </w:r>
      <w:r w:rsidR="00E5496B" w:rsidRPr="005558A5">
        <w:rPr>
          <w:color w:val="000000"/>
          <w:lang w:val="es-AR" w:eastAsia="es-AR"/>
        </w:rPr>
        <w:t>l mismo</w:t>
      </w:r>
      <w:r w:rsidRPr="005558A5">
        <w:rPr>
          <w:color w:val="000000"/>
          <w:lang w:val="es-AR" w:eastAsia="es-AR"/>
        </w:rPr>
        <w:t>.</w:t>
      </w:r>
    </w:p>
    <w:p w14:paraId="22BBF312" w14:textId="41FB42AF" w:rsidR="00A90034" w:rsidRPr="00EE1883" w:rsidRDefault="00A90034" w:rsidP="005836FF">
      <w:pPr>
        <w:spacing w:line="360" w:lineRule="auto"/>
        <w:ind w:firstLine="1281"/>
        <w:jc w:val="both"/>
        <w:rPr>
          <w:color w:val="000000"/>
          <w:lang w:val="es-AR" w:eastAsia="es-AR"/>
        </w:rPr>
      </w:pPr>
      <w:r w:rsidRPr="005558A5">
        <w:rPr>
          <w:color w:val="000000"/>
          <w:lang w:val="es-AR" w:eastAsia="es-AR"/>
        </w:rPr>
        <w:lastRenderedPageBreak/>
        <w:t>d) Si del legajo del actor surge la presentación de certificados médicos, y cómo han sido liquidados y abonados los días de licencia que hubiera detentado.</w:t>
      </w:r>
    </w:p>
    <w:p w14:paraId="57D02BEF" w14:textId="4F1EE454" w:rsidR="00772F26" w:rsidRPr="00464BAF" w:rsidRDefault="00A90034" w:rsidP="005836FF">
      <w:pPr>
        <w:spacing w:line="360" w:lineRule="auto"/>
        <w:ind w:firstLine="1281"/>
        <w:jc w:val="both"/>
        <w:rPr>
          <w:color w:val="000000"/>
          <w:lang w:val="es-AR" w:eastAsia="es-AR"/>
        </w:rPr>
      </w:pPr>
      <w:r>
        <w:rPr>
          <w:color w:val="000000"/>
          <w:lang w:val="es-AR" w:eastAsia="es-AR"/>
        </w:rPr>
        <w:t>e</w:t>
      </w:r>
      <w:r w:rsidR="00772F26" w:rsidRPr="00EE1883">
        <w:rPr>
          <w:color w:val="000000"/>
          <w:lang w:val="es-AR" w:eastAsia="es-AR"/>
        </w:rPr>
        <w:t xml:space="preserve">) </w:t>
      </w:r>
      <w:r w:rsidR="00EE1883" w:rsidRPr="00EE1883">
        <w:rPr>
          <w:color w:val="000000"/>
          <w:lang w:val="es-AR" w:eastAsia="es-AR"/>
        </w:rPr>
        <w:t>T</w:t>
      </w:r>
      <w:r w:rsidR="00772F26" w:rsidRPr="00EE1883">
        <w:rPr>
          <w:bCs/>
          <w:color w:val="000000"/>
          <w:lang w:val="es-AR" w:eastAsia="es-AR"/>
        </w:rPr>
        <w:t>oma</w:t>
      </w:r>
      <w:r w:rsidR="00EE1883" w:rsidRPr="00EE1883">
        <w:rPr>
          <w:bCs/>
          <w:color w:val="000000"/>
          <w:lang w:val="es-AR" w:eastAsia="es-AR"/>
        </w:rPr>
        <w:t>ndo</w:t>
      </w:r>
      <w:r w:rsidR="00772F26" w:rsidRPr="00EE1883">
        <w:rPr>
          <w:bCs/>
          <w:color w:val="000000"/>
          <w:lang w:val="es-AR" w:eastAsia="es-AR"/>
        </w:rPr>
        <w:t xml:space="preserve"> como base un salario base denunciado por esta parte en el escrito de demanda y la </w:t>
      </w:r>
      <w:r w:rsidR="00612279" w:rsidRPr="00EE1883">
        <w:rPr>
          <w:bCs/>
          <w:color w:val="000000"/>
          <w:lang w:val="es-AR" w:eastAsia="es-AR"/>
        </w:rPr>
        <w:t>antigüedad</w:t>
      </w:r>
      <w:r w:rsidR="00772F26" w:rsidRPr="00EE1883">
        <w:rPr>
          <w:color w:val="000000"/>
          <w:lang w:val="es-AR" w:eastAsia="es-AR"/>
        </w:rPr>
        <w:t xml:space="preserve"> determinará al momento del despido y liquidará las indemnizaciones legales debidas al acto</w:t>
      </w:r>
      <w:r w:rsidR="00772F26" w:rsidRPr="00464BAF">
        <w:rPr>
          <w:color w:val="000000"/>
          <w:u w:val="single"/>
          <w:lang w:val="es-AR" w:eastAsia="es-AR"/>
        </w:rPr>
        <w:t>r</w:t>
      </w:r>
      <w:r w:rsidR="00772F26" w:rsidRPr="00464BAF">
        <w:rPr>
          <w:color w:val="000000"/>
          <w:lang w:val="es-AR" w:eastAsia="es-AR"/>
        </w:rPr>
        <w:t>.</w:t>
      </w:r>
    </w:p>
    <w:p w14:paraId="68324431" w14:textId="10824FC2" w:rsidR="00772F26" w:rsidRPr="00464BAF" w:rsidRDefault="00A90034" w:rsidP="005836FF">
      <w:pPr>
        <w:spacing w:line="360" w:lineRule="auto"/>
        <w:ind w:firstLine="1281"/>
        <w:jc w:val="both"/>
        <w:rPr>
          <w:color w:val="000000"/>
          <w:lang w:val="es-AR" w:eastAsia="es-AR"/>
        </w:rPr>
      </w:pPr>
      <w:r>
        <w:rPr>
          <w:color w:val="000000"/>
          <w:lang w:val="es-AR" w:eastAsia="es-AR"/>
        </w:rPr>
        <w:t>f</w:t>
      </w:r>
      <w:r w:rsidR="00772F26" w:rsidRPr="00464BAF">
        <w:rPr>
          <w:color w:val="000000"/>
          <w:lang w:val="es-AR" w:eastAsia="es-AR"/>
        </w:rPr>
        <w:t xml:space="preserve">) Practicará el período liquidación de todos los rubros reclamados en la demandada, contemplando el caso de que prosperar la misma y tomando como base el salario denunciado por esta parte en el escrito de demanda. </w:t>
      </w:r>
    </w:p>
    <w:p w14:paraId="1B74B356" w14:textId="08469B6B" w:rsidR="00D005E0" w:rsidRPr="003513BC" w:rsidRDefault="00A90034" w:rsidP="003513BC">
      <w:pPr>
        <w:spacing w:line="360" w:lineRule="auto"/>
        <w:ind w:firstLine="1281"/>
        <w:jc w:val="both"/>
        <w:rPr>
          <w:color w:val="000000"/>
          <w:lang w:val="es-AR" w:eastAsia="es-AR"/>
        </w:rPr>
      </w:pPr>
      <w:r>
        <w:rPr>
          <w:color w:val="000000"/>
          <w:lang w:val="es-AR" w:eastAsia="es-AR"/>
        </w:rPr>
        <w:t>g</w:t>
      </w:r>
      <w:r w:rsidR="00772F26" w:rsidRPr="00464BAF">
        <w:rPr>
          <w:color w:val="000000"/>
          <w:lang w:val="es-AR" w:eastAsia="es-AR"/>
        </w:rPr>
        <w:t>) Si fuera el caso de que la demandada no llevara sus libros o registros o los mismos fueran llevados sin observancias de las normas legales respectivas, el perito practicará liquidación de todos los ru</w:t>
      </w:r>
      <w:r>
        <w:rPr>
          <w:color w:val="000000"/>
          <w:lang w:val="es-AR" w:eastAsia="es-AR"/>
        </w:rPr>
        <w:t>b</w:t>
      </w:r>
      <w:r w:rsidR="00772F26" w:rsidRPr="00464BAF">
        <w:rPr>
          <w:color w:val="000000"/>
          <w:lang w:val="es-AR" w:eastAsia="es-AR"/>
        </w:rPr>
        <w:t>ros consignados en la demanda teniendo en cuenta a tal efecto los hechos narrados en la misma y las pautas de liquidación de las indemnizaciones que surgen de este ofrecimiento de prueba.</w:t>
      </w:r>
    </w:p>
    <w:p w14:paraId="7A64A457" w14:textId="7B881B90" w:rsidR="00772F26" w:rsidRPr="00140DEF" w:rsidRDefault="00A90034" w:rsidP="00140DEF">
      <w:pPr>
        <w:spacing w:after="324" w:line="360" w:lineRule="auto"/>
        <w:ind w:firstLine="1418"/>
        <w:jc w:val="both"/>
        <w:rPr>
          <w:color w:val="000000"/>
        </w:rPr>
      </w:pPr>
      <w:r>
        <w:rPr>
          <w:color w:val="000000"/>
        </w:rPr>
        <w:t>h</w:t>
      </w:r>
      <w:r w:rsidR="00D005E0" w:rsidRPr="00DB44B1">
        <w:rPr>
          <w:color w:val="000000"/>
        </w:rPr>
        <w:t>) Toda otra información que tuviera relación de modo directo o indirecto co</w:t>
      </w:r>
      <w:r w:rsidR="00D005E0">
        <w:rPr>
          <w:color w:val="000000"/>
        </w:rPr>
        <w:t>n</w:t>
      </w:r>
      <w:r w:rsidR="00D005E0" w:rsidRPr="00DB44B1">
        <w:rPr>
          <w:color w:val="000000"/>
        </w:rPr>
        <w:t xml:space="preserve"> la presente litis.</w:t>
      </w:r>
    </w:p>
    <w:p w14:paraId="02018C47" w14:textId="77777777" w:rsidR="00772F26" w:rsidRPr="00292711" w:rsidRDefault="00772F26" w:rsidP="005F5B10">
      <w:pPr>
        <w:autoSpaceDE w:val="0"/>
        <w:autoSpaceDN w:val="0"/>
        <w:adjustRightInd w:val="0"/>
        <w:spacing w:line="360" w:lineRule="auto"/>
        <w:ind w:firstLine="576"/>
        <w:jc w:val="both"/>
        <w:rPr>
          <w:u w:val="single"/>
        </w:rPr>
      </w:pPr>
      <w:r w:rsidRPr="00292711">
        <w:tab/>
      </w:r>
      <w:r w:rsidRPr="00292711">
        <w:tab/>
      </w:r>
      <w:r>
        <w:t>4</w:t>
      </w:r>
      <w:r w:rsidRPr="00292711">
        <w:t xml:space="preserve">) </w:t>
      </w:r>
      <w:r w:rsidRPr="00292711">
        <w:rPr>
          <w:u w:val="single"/>
        </w:rPr>
        <w:t>INFORMATIVA.</w:t>
      </w:r>
    </w:p>
    <w:p w14:paraId="47B225AE" w14:textId="5737BC70" w:rsidR="000F57FF" w:rsidRDefault="00772F26" w:rsidP="00082625">
      <w:pPr>
        <w:spacing w:line="360" w:lineRule="auto"/>
        <w:ind w:firstLine="1440"/>
        <w:jc w:val="both"/>
      </w:pPr>
      <w:r w:rsidRPr="00292711">
        <w:rPr>
          <w:lang w:val="es-AR"/>
        </w:rPr>
        <w:t xml:space="preserve">1- </w:t>
      </w:r>
      <w:r w:rsidR="00D005E0">
        <w:t xml:space="preserve"> </w:t>
      </w:r>
      <w:r w:rsidR="00D005E0" w:rsidRPr="00735708">
        <w:t>(EN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0CDA0EAB" w14:textId="6F4F45F7" w:rsidR="00975B94" w:rsidRDefault="00975B94" w:rsidP="00082625">
      <w:pPr>
        <w:spacing w:line="360" w:lineRule="auto"/>
        <w:ind w:firstLine="1440"/>
        <w:jc w:val="both"/>
      </w:pPr>
      <w:bookmarkStart w:id="0" w:name="_GoBack"/>
      <w:bookmarkEnd w:id="0"/>
      <w:r w:rsidRPr="005D19FF">
        <w:t>2- A Consultorios Médicos Especializados, a fin de se expidan respecto de la autenticidad de los certificados médicos acompañados, y que remitan Historia Clínica del sr. Ramirez Kevin.</w:t>
      </w:r>
    </w:p>
    <w:p w14:paraId="61983D62" w14:textId="77777777" w:rsidR="00E848C2" w:rsidRDefault="00E848C2" w:rsidP="00082625">
      <w:pPr>
        <w:spacing w:line="360" w:lineRule="auto"/>
        <w:ind w:firstLine="1440"/>
        <w:jc w:val="both"/>
      </w:pPr>
    </w:p>
    <w:p w14:paraId="1325094E" w14:textId="0E6410A3" w:rsidR="00E848C2" w:rsidRPr="00E35043" w:rsidRDefault="00E848C2" w:rsidP="00082625">
      <w:pPr>
        <w:spacing w:line="360" w:lineRule="auto"/>
        <w:ind w:firstLine="1440"/>
        <w:jc w:val="both"/>
        <w:rPr>
          <w:u w:val="single"/>
        </w:rPr>
      </w:pPr>
      <w:r w:rsidRPr="00E35043">
        <w:rPr>
          <w:u w:val="single"/>
        </w:rPr>
        <w:t>5) TESTIMONIAL:</w:t>
      </w:r>
    </w:p>
    <w:p w14:paraId="195F69F9" w14:textId="4978DBC4" w:rsidR="00E848C2" w:rsidRDefault="00E848C2" w:rsidP="00082625">
      <w:pPr>
        <w:spacing w:line="360" w:lineRule="auto"/>
        <w:ind w:firstLine="1440"/>
        <w:jc w:val="both"/>
      </w:pPr>
      <w:r>
        <w:t>Se cite a prestar declaración testimonial a las siguientes personas:</w:t>
      </w:r>
    </w:p>
    <w:p w14:paraId="50A76768" w14:textId="2912FBBF" w:rsidR="00430628" w:rsidRDefault="00430628" w:rsidP="00430628">
      <w:pPr>
        <w:pStyle w:val="Prrafodelista"/>
        <w:numPr>
          <w:ilvl w:val="0"/>
          <w:numId w:val="21"/>
        </w:numPr>
        <w:spacing w:line="360" w:lineRule="auto"/>
        <w:jc w:val="both"/>
      </w:pPr>
      <w:r>
        <w:t>Martin Adrian Rivero, con domicilio en Oliden 1435, CABA</w:t>
      </w:r>
    </w:p>
    <w:p w14:paraId="4136F3F2" w14:textId="58509232" w:rsidR="00430628" w:rsidRDefault="00430628" w:rsidP="00430628">
      <w:pPr>
        <w:pStyle w:val="Prrafodelista"/>
        <w:numPr>
          <w:ilvl w:val="0"/>
          <w:numId w:val="21"/>
        </w:numPr>
        <w:spacing w:line="360" w:lineRule="auto"/>
        <w:jc w:val="both"/>
      </w:pPr>
      <w:r>
        <w:t>Aaron Natanael Garguillo, con domicilio en Avda. Rivadavia 2457 CABA</w:t>
      </w:r>
    </w:p>
    <w:p w14:paraId="74396BB8" w14:textId="260570C4" w:rsidR="00430628" w:rsidRDefault="00430628" w:rsidP="00430628">
      <w:pPr>
        <w:pStyle w:val="Prrafodelista"/>
        <w:numPr>
          <w:ilvl w:val="0"/>
          <w:numId w:val="21"/>
        </w:numPr>
        <w:spacing w:line="360" w:lineRule="auto"/>
        <w:jc w:val="both"/>
      </w:pPr>
      <w:r>
        <w:t>Gustavo Neri Vazquez, con domicilio en Carlos Calvo 345, CABA</w:t>
      </w:r>
    </w:p>
    <w:p w14:paraId="74602874" w14:textId="39C3D88F" w:rsidR="00430628" w:rsidRDefault="00430628" w:rsidP="00430628">
      <w:pPr>
        <w:pStyle w:val="Prrafodelista"/>
        <w:numPr>
          <w:ilvl w:val="0"/>
          <w:numId w:val="21"/>
        </w:numPr>
        <w:spacing w:line="360" w:lineRule="auto"/>
        <w:jc w:val="both"/>
      </w:pPr>
      <w:r>
        <w:t>Jonathan Ezequiel Sotelo, con domicilio en Moldes 761 PB A CABA;</w:t>
      </w:r>
    </w:p>
    <w:p w14:paraId="46F2BF8C" w14:textId="77777777" w:rsidR="00430628" w:rsidRDefault="00430628" w:rsidP="00464BAF">
      <w:pPr>
        <w:autoSpaceDE w:val="0"/>
        <w:autoSpaceDN w:val="0"/>
        <w:adjustRightInd w:val="0"/>
        <w:spacing w:after="200" w:line="360" w:lineRule="auto"/>
        <w:jc w:val="both"/>
        <w:rPr>
          <w:b/>
          <w:bCs/>
          <w:color w:val="000000"/>
          <w:lang w:val="es-AR"/>
        </w:rPr>
      </w:pPr>
    </w:p>
    <w:p w14:paraId="54F4881E" w14:textId="1301CBC3" w:rsidR="00772F26" w:rsidRDefault="00772F26" w:rsidP="00464BAF">
      <w:pPr>
        <w:autoSpaceDE w:val="0"/>
        <w:autoSpaceDN w:val="0"/>
        <w:adjustRightInd w:val="0"/>
        <w:spacing w:after="200" w:line="360" w:lineRule="auto"/>
        <w:jc w:val="both"/>
        <w:rPr>
          <w:b/>
          <w:bCs/>
          <w:color w:val="000000"/>
          <w:lang w:val="es-AR"/>
        </w:rPr>
      </w:pPr>
      <w:r>
        <w:rPr>
          <w:b/>
          <w:bCs/>
          <w:color w:val="000000"/>
          <w:lang w:val="es-AR"/>
        </w:rPr>
        <w:t xml:space="preserve">                     </w:t>
      </w:r>
      <w:r w:rsidR="003513BC">
        <w:rPr>
          <w:b/>
          <w:bCs/>
          <w:color w:val="000000"/>
          <w:lang w:val="es-AR"/>
        </w:rPr>
        <w:t>VII</w:t>
      </w:r>
      <w:r>
        <w:rPr>
          <w:b/>
          <w:bCs/>
          <w:color w:val="000000"/>
          <w:lang w:val="es-AR"/>
        </w:rPr>
        <w:t xml:space="preserve">- DOCUMENTAL EN PODER DE LAS PARTES - SOLICITA INTIMACIÓN ART. 388 CPCCN. SE CURSE INTIMACION CONJUNTAMENTE CON TRASLADO DE DEMANDA. </w:t>
      </w:r>
    </w:p>
    <w:p w14:paraId="36B9522C" w14:textId="747C509A" w:rsidR="00232292" w:rsidRPr="003513BC" w:rsidRDefault="00772F26" w:rsidP="003513BC">
      <w:pPr>
        <w:spacing w:line="360" w:lineRule="auto"/>
        <w:ind w:firstLine="1418"/>
        <w:jc w:val="both"/>
      </w:pPr>
      <w:r>
        <w:rPr>
          <w:color w:val="000000"/>
          <w:lang w:val="es-AR"/>
        </w:rPr>
        <w:t xml:space="preserve">1- </w:t>
      </w:r>
      <w:r w:rsidR="00E50342">
        <w:rPr>
          <w:bCs/>
        </w:rPr>
        <w:t>A</w:t>
      </w:r>
      <w:r w:rsidR="0020662D">
        <w:rPr>
          <w:bCs/>
        </w:rPr>
        <w:t xml:space="preserve"> la demandada </w:t>
      </w:r>
      <w:r w:rsidR="00232292">
        <w:rPr>
          <w:bCs/>
        </w:rPr>
        <w:t xml:space="preserve">a </w:t>
      </w:r>
      <w:r w:rsidR="00232292">
        <w:rPr>
          <w:color w:val="000000"/>
        </w:rPr>
        <w:t xml:space="preserve">los fines de que acompañe </w:t>
      </w:r>
      <w:r w:rsidR="00232292" w:rsidRPr="005558A5">
        <w:rPr>
          <w:color w:val="000000"/>
        </w:rPr>
        <w:t>en autos el legajo de</w:t>
      </w:r>
      <w:r w:rsidR="00A90034" w:rsidRPr="005558A5">
        <w:rPr>
          <w:color w:val="000000"/>
        </w:rPr>
        <w:t>l</w:t>
      </w:r>
      <w:r w:rsidR="00232292" w:rsidRPr="005558A5">
        <w:rPr>
          <w:color w:val="000000"/>
        </w:rPr>
        <w:t xml:space="preserve"> trabajador en especial donde consten todos los antecedentes, recibos de sueldo</w:t>
      </w:r>
      <w:r w:rsidR="000E5BD4" w:rsidRPr="005558A5">
        <w:rPr>
          <w:color w:val="000000"/>
        </w:rPr>
        <w:t>, certificados médicos presentados</w:t>
      </w:r>
      <w:r w:rsidR="00232292" w:rsidRPr="005558A5">
        <w:rPr>
          <w:color w:val="000000"/>
        </w:rPr>
        <w:t xml:space="preserve"> y liquidaciones abonadas</w:t>
      </w:r>
      <w:r w:rsidR="0020662D" w:rsidRPr="005558A5">
        <w:rPr>
          <w:color w:val="000000"/>
        </w:rPr>
        <w:t>.</w:t>
      </w:r>
    </w:p>
    <w:p w14:paraId="4759AF97" w14:textId="77777777" w:rsidR="00232292" w:rsidRDefault="00232292" w:rsidP="00464BAF">
      <w:pPr>
        <w:autoSpaceDE w:val="0"/>
        <w:autoSpaceDN w:val="0"/>
        <w:adjustRightInd w:val="0"/>
        <w:spacing w:line="360" w:lineRule="auto"/>
        <w:ind w:firstLine="1440"/>
        <w:jc w:val="both"/>
        <w:rPr>
          <w:b/>
          <w:bCs/>
          <w:color w:val="000000"/>
          <w:lang w:val="es-AR"/>
        </w:rPr>
      </w:pPr>
    </w:p>
    <w:p w14:paraId="56B218DC" w14:textId="77777777" w:rsidR="00772F26" w:rsidRDefault="00772F26" w:rsidP="00464BAF">
      <w:pPr>
        <w:autoSpaceDE w:val="0"/>
        <w:autoSpaceDN w:val="0"/>
        <w:adjustRightInd w:val="0"/>
        <w:spacing w:line="360" w:lineRule="atLeast"/>
        <w:ind w:firstLine="1440"/>
        <w:jc w:val="both"/>
        <w:rPr>
          <w:color w:val="000000"/>
          <w:u w:val="single"/>
          <w:lang w:val="es-AR"/>
        </w:rPr>
      </w:pPr>
      <w:r>
        <w:rPr>
          <w:color w:val="000000"/>
          <w:u w:val="single"/>
          <w:lang w:val="es-AR"/>
        </w:rPr>
        <w:lastRenderedPageBreak/>
        <w:t>SOLICITO SE CURSE INTIMACION REQUERIDA CONJUNTAMENTE CON TRASLADO DE DEMANDA.</w:t>
      </w:r>
    </w:p>
    <w:p w14:paraId="09708412" w14:textId="77777777" w:rsidR="00772F26" w:rsidRPr="00464BAF" w:rsidRDefault="00772F26" w:rsidP="005F5B10">
      <w:pPr>
        <w:autoSpaceDE w:val="0"/>
        <w:autoSpaceDN w:val="0"/>
        <w:adjustRightInd w:val="0"/>
        <w:spacing w:line="360" w:lineRule="auto"/>
        <w:ind w:firstLine="120"/>
        <w:jc w:val="both"/>
        <w:rPr>
          <w:lang w:val="es-AR"/>
        </w:rPr>
      </w:pPr>
    </w:p>
    <w:p w14:paraId="3C875957" w14:textId="13754A6B" w:rsidR="00772F26" w:rsidRPr="00292711" w:rsidRDefault="003513BC" w:rsidP="001B368C">
      <w:pPr>
        <w:autoSpaceDE w:val="0"/>
        <w:autoSpaceDN w:val="0"/>
        <w:adjustRightInd w:val="0"/>
        <w:spacing w:line="360" w:lineRule="auto"/>
        <w:ind w:firstLine="1418"/>
        <w:jc w:val="both"/>
        <w:rPr>
          <w:b/>
          <w:bCs/>
          <w:color w:val="000000"/>
        </w:rPr>
      </w:pPr>
      <w:r>
        <w:rPr>
          <w:b/>
          <w:bCs/>
        </w:rPr>
        <w:t>VIII</w:t>
      </w:r>
      <w:r w:rsidR="00772F26" w:rsidRPr="00292711">
        <w:rPr>
          <w:b/>
          <w:bCs/>
        </w:rPr>
        <w:t xml:space="preserve">- </w:t>
      </w:r>
      <w:r w:rsidR="00772F26" w:rsidRPr="00292711">
        <w:rPr>
          <w:b/>
          <w:bCs/>
          <w:color w:val="000000"/>
        </w:rPr>
        <w:t>INTIMACION PREVIA RECLAMANDO INDEMNIZACIONES- ART. 2 LEY 25.323 Y CERTIFICADO ART. 80 LCT.</w:t>
      </w:r>
    </w:p>
    <w:p w14:paraId="2F7B3E4A" w14:textId="665B674E" w:rsidR="00772F26" w:rsidRPr="00292711" w:rsidRDefault="00772F26" w:rsidP="005F5B10">
      <w:pPr>
        <w:autoSpaceDE w:val="0"/>
        <w:autoSpaceDN w:val="0"/>
        <w:adjustRightInd w:val="0"/>
        <w:spacing w:line="360" w:lineRule="auto"/>
        <w:ind w:firstLine="1440"/>
        <w:jc w:val="both"/>
      </w:pPr>
      <w:r w:rsidRPr="00292711">
        <w:rPr>
          <w:color w:val="000000"/>
        </w:rPr>
        <w:t>Conforme se desprende de las misivas acompañadas, mi mandante requirió la entrega del certificado Art. 80 LCT y pago de indemnizaciones previstas en arts. 232, 233, 245 LCT, sin que la demandada hubiera entregado los mismos, por lo cual se torna operativo el incremento de la</w:t>
      </w:r>
      <w:r w:rsidR="0020662D">
        <w:rPr>
          <w:color w:val="000000"/>
        </w:rPr>
        <w:t>s</w:t>
      </w:r>
      <w:r w:rsidRPr="00292711">
        <w:rPr>
          <w:color w:val="000000"/>
        </w:rPr>
        <w:t xml:space="preserve"> indemnizaciones previstas las leyes 25.345 y 25323.</w:t>
      </w:r>
    </w:p>
    <w:p w14:paraId="26117500" w14:textId="77777777" w:rsidR="00772F26" w:rsidRPr="00292711" w:rsidRDefault="00772F26" w:rsidP="005F5B10">
      <w:pPr>
        <w:autoSpaceDE w:val="0"/>
        <w:autoSpaceDN w:val="0"/>
        <w:adjustRightInd w:val="0"/>
        <w:spacing w:line="360" w:lineRule="auto"/>
        <w:ind w:firstLine="1440"/>
        <w:jc w:val="both"/>
        <w:rPr>
          <w:b/>
        </w:rPr>
      </w:pPr>
    </w:p>
    <w:p w14:paraId="06C24BDB" w14:textId="0121FAF7" w:rsidR="00772F26" w:rsidRPr="00292711" w:rsidRDefault="003513BC" w:rsidP="005F5B10">
      <w:pPr>
        <w:autoSpaceDE w:val="0"/>
        <w:autoSpaceDN w:val="0"/>
        <w:adjustRightInd w:val="0"/>
        <w:spacing w:line="360" w:lineRule="auto"/>
        <w:ind w:firstLine="1440"/>
        <w:jc w:val="both"/>
        <w:rPr>
          <w:b/>
        </w:rPr>
      </w:pPr>
      <w:r>
        <w:rPr>
          <w:b/>
        </w:rPr>
        <w:t>IX</w:t>
      </w:r>
      <w:r w:rsidR="00772F26" w:rsidRPr="00292711">
        <w:rPr>
          <w:b/>
        </w:rPr>
        <w:t>-</w:t>
      </w:r>
      <w:r w:rsidR="00772F26" w:rsidRPr="00292711">
        <w:rPr>
          <w:b/>
        </w:rPr>
        <w:tab/>
        <w:t>ACREDITA CUMPLIMIENTO DE CONCILIACIÓN LABORAL OBLIGATORIA. DECLARA NO INICIO DE MISMO PLEITO.</w:t>
      </w:r>
    </w:p>
    <w:p w14:paraId="66E4D5A4" w14:textId="77777777" w:rsidR="00772F26" w:rsidRPr="00292711" w:rsidRDefault="00772F26" w:rsidP="005F5B10">
      <w:pPr>
        <w:autoSpaceDE w:val="0"/>
        <w:autoSpaceDN w:val="0"/>
        <w:adjustRightInd w:val="0"/>
        <w:spacing w:line="360" w:lineRule="auto"/>
        <w:ind w:firstLine="1440"/>
        <w:jc w:val="both"/>
      </w:pPr>
      <w:r w:rsidRPr="00292711">
        <w:t>Se adjuntan constancias respectivas de haber cumplido con el procedimiento de Conciliación Laboral Obligatoria, por lo cual habiéndose cumplido con la instancia previa mencionada, se encuentra expedita la vía judicial incoada.</w:t>
      </w:r>
    </w:p>
    <w:p w14:paraId="73E4E08C" w14:textId="77777777" w:rsidR="00772F26" w:rsidRPr="00292711" w:rsidRDefault="00772F26" w:rsidP="005F5B10">
      <w:pPr>
        <w:autoSpaceDE w:val="0"/>
        <w:autoSpaceDN w:val="0"/>
        <w:adjustRightInd w:val="0"/>
        <w:spacing w:line="360" w:lineRule="auto"/>
        <w:ind w:firstLine="1440"/>
        <w:jc w:val="both"/>
      </w:pPr>
    </w:p>
    <w:p w14:paraId="2E87513F" w14:textId="77777777" w:rsidR="00772F26" w:rsidRPr="00292711" w:rsidRDefault="00772F26" w:rsidP="005F5B10">
      <w:pPr>
        <w:autoSpaceDE w:val="0"/>
        <w:autoSpaceDN w:val="0"/>
        <w:adjustRightInd w:val="0"/>
        <w:spacing w:line="360" w:lineRule="auto"/>
        <w:ind w:firstLine="1440"/>
        <w:jc w:val="both"/>
        <w:rPr>
          <w:b/>
          <w:lang w:val="es-AR"/>
        </w:rPr>
      </w:pPr>
      <w:r w:rsidRPr="00292711">
        <w:rPr>
          <w:b/>
          <w:lang w:val="es-AR"/>
        </w:rPr>
        <w:t>Asimismo se declara bajo juramento no haber iniciado en el fuero idéntico reclamo que el impetrado en este acto.</w:t>
      </w:r>
    </w:p>
    <w:p w14:paraId="1844B76E" w14:textId="77777777" w:rsidR="00772F26" w:rsidRPr="00292711" w:rsidRDefault="00772F26" w:rsidP="005F5B10">
      <w:pPr>
        <w:autoSpaceDE w:val="0"/>
        <w:autoSpaceDN w:val="0"/>
        <w:adjustRightInd w:val="0"/>
        <w:spacing w:line="360" w:lineRule="auto"/>
        <w:ind w:firstLine="1440"/>
        <w:jc w:val="both"/>
      </w:pPr>
    </w:p>
    <w:p w14:paraId="1F3DACC3" w14:textId="5BA1D288" w:rsidR="00772F26" w:rsidRPr="00292711" w:rsidRDefault="00772F26" w:rsidP="005F5B10">
      <w:pPr>
        <w:autoSpaceDE w:val="0"/>
        <w:autoSpaceDN w:val="0"/>
        <w:adjustRightInd w:val="0"/>
        <w:spacing w:line="360" w:lineRule="auto"/>
        <w:ind w:firstLine="1440"/>
        <w:jc w:val="both"/>
        <w:rPr>
          <w:b/>
        </w:rPr>
      </w:pPr>
      <w:r w:rsidRPr="00292711">
        <w:rPr>
          <w:b/>
          <w:bCs/>
        </w:rPr>
        <w:t>X-</w:t>
      </w:r>
      <w:r w:rsidRPr="00292711">
        <w:rPr>
          <w:b/>
          <w:bCs/>
        </w:rPr>
        <w:tab/>
      </w:r>
      <w:r w:rsidRPr="00292711">
        <w:rPr>
          <w:b/>
        </w:rPr>
        <w:t>PLANTEA EL CASO FEDERAL.</w:t>
      </w:r>
    </w:p>
    <w:p w14:paraId="1C19785A" w14:textId="77777777" w:rsidR="00772F26" w:rsidRPr="00292711" w:rsidRDefault="00772F26" w:rsidP="005F5B10">
      <w:pPr>
        <w:autoSpaceDE w:val="0"/>
        <w:autoSpaceDN w:val="0"/>
        <w:adjustRightInd w:val="0"/>
        <w:spacing w:line="360" w:lineRule="auto"/>
        <w:ind w:firstLine="1440"/>
        <w:jc w:val="both"/>
      </w:pPr>
      <w:r w:rsidRPr="00292711">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182AE16D" w14:textId="77777777" w:rsidR="00772F26" w:rsidRPr="00292711" w:rsidRDefault="00772F26" w:rsidP="005F5B10">
      <w:pPr>
        <w:autoSpaceDE w:val="0"/>
        <w:autoSpaceDN w:val="0"/>
        <w:adjustRightInd w:val="0"/>
        <w:spacing w:line="360" w:lineRule="auto"/>
        <w:ind w:firstLine="1440"/>
        <w:jc w:val="both"/>
        <w:rPr>
          <w:b/>
          <w:bCs/>
          <w:lang w:val="es-AR"/>
        </w:rPr>
      </w:pPr>
    </w:p>
    <w:p w14:paraId="4016C613" w14:textId="398297DD" w:rsidR="00772F26" w:rsidRPr="00292711" w:rsidRDefault="003513BC" w:rsidP="005F5B10">
      <w:pPr>
        <w:autoSpaceDE w:val="0"/>
        <w:autoSpaceDN w:val="0"/>
        <w:adjustRightInd w:val="0"/>
        <w:spacing w:line="360" w:lineRule="auto"/>
        <w:ind w:firstLine="1440"/>
        <w:jc w:val="both"/>
        <w:rPr>
          <w:b/>
          <w:bCs/>
          <w:lang w:val="es-AR"/>
        </w:rPr>
      </w:pPr>
      <w:r>
        <w:rPr>
          <w:b/>
          <w:bCs/>
          <w:lang w:val="es-AR"/>
        </w:rPr>
        <w:t>XI</w:t>
      </w:r>
      <w:r w:rsidR="00772F26" w:rsidRPr="00292711">
        <w:rPr>
          <w:b/>
          <w:bCs/>
          <w:lang w:val="es-AR"/>
        </w:rPr>
        <w:t>-</w:t>
      </w:r>
      <w:r w:rsidR="00772F26" w:rsidRPr="00292711">
        <w:rPr>
          <w:b/>
          <w:bCs/>
          <w:lang w:val="es-AR"/>
        </w:rPr>
        <w:tab/>
        <w:t>AUTORIZA.</w:t>
      </w:r>
    </w:p>
    <w:p w14:paraId="44B99893" w14:textId="6A89F407" w:rsidR="00D005E0" w:rsidRPr="00EC2D03" w:rsidRDefault="00D005E0" w:rsidP="00D005E0">
      <w:pPr>
        <w:autoSpaceDE w:val="0"/>
        <w:autoSpaceDN w:val="0"/>
        <w:spacing w:line="360" w:lineRule="auto"/>
        <w:ind w:firstLine="1440"/>
        <w:jc w:val="both"/>
      </w:pPr>
      <w:r w:rsidRPr="00EC2D03">
        <w:t>Vengo a autorizar a los Dres. Armando Casas, Alfredo Olmos, Favio Assad, María Cristina Mejail, Nancy Chirico, Miguel Ángel Pereyra, Ariadna Manograsso, Tamara Guernik indistintamente a tomar vista de las presentes actuaciones, efectuar desgloses de documentación y retiro de copias, presentar escritos, oficios, cédulas y mandamientos, a dejar nota en el libro que el tribunal posee a tales efectos, y en definitiva, todo menester que sea necesario para el impulso de la presente causa</w:t>
      </w:r>
      <w:r w:rsidR="00CB0466">
        <w:t>.</w:t>
      </w:r>
    </w:p>
    <w:p w14:paraId="1F1F18CB" w14:textId="77777777" w:rsidR="00772F26" w:rsidRPr="00292711" w:rsidRDefault="00772F26" w:rsidP="005F5B10">
      <w:pPr>
        <w:autoSpaceDE w:val="0"/>
        <w:autoSpaceDN w:val="0"/>
        <w:adjustRightInd w:val="0"/>
        <w:spacing w:line="360" w:lineRule="auto"/>
        <w:ind w:firstLine="1440"/>
        <w:jc w:val="both"/>
      </w:pPr>
    </w:p>
    <w:p w14:paraId="0706F1FA" w14:textId="6208C4E3" w:rsidR="00772F26" w:rsidRPr="00292711" w:rsidRDefault="00772F26" w:rsidP="005F5B10">
      <w:pPr>
        <w:autoSpaceDE w:val="0"/>
        <w:autoSpaceDN w:val="0"/>
        <w:adjustRightInd w:val="0"/>
        <w:spacing w:line="360" w:lineRule="auto"/>
        <w:ind w:firstLine="1440"/>
        <w:jc w:val="both"/>
        <w:rPr>
          <w:b/>
          <w:bCs/>
          <w:lang w:val="es-AR"/>
        </w:rPr>
      </w:pPr>
      <w:r w:rsidRPr="00292711">
        <w:rPr>
          <w:b/>
          <w:bCs/>
          <w:lang w:val="es-AR"/>
        </w:rPr>
        <w:t>XII-</w:t>
      </w:r>
      <w:r w:rsidRPr="00292711">
        <w:rPr>
          <w:b/>
          <w:bCs/>
          <w:lang w:val="es-AR"/>
        </w:rPr>
        <w:tab/>
        <w:t>PETITORIO.</w:t>
      </w:r>
    </w:p>
    <w:p w14:paraId="307DA936" w14:textId="77777777" w:rsidR="00772F26" w:rsidRPr="00292711" w:rsidRDefault="00772F26" w:rsidP="005F5B10">
      <w:pPr>
        <w:autoSpaceDE w:val="0"/>
        <w:autoSpaceDN w:val="0"/>
        <w:adjustRightInd w:val="0"/>
        <w:spacing w:line="360" w:lineRule="auto"/>
        <w:ind w:firstLine="1440"/>
        <w:jc w:val="both"/>
      </w:pPr>
      <w:r w:rsidRPr="00292711">
        <w:t>En mérito de lo expuesto a V.S. solicito:</w:t>
      </w:r>
    </w:p>
    <w:p w14:paraId="5FD14898" w14:textId="77777777" w:rsidR="00772F26" w:rsidRPr="00292711" w:rsidRDefault="00772F26" w:rsidP="005F5B10">
      <w:pPr>
        <w:autoSpaceDE w:val="0"/>
        <w:autoSpaceDN w:val="0"/>
        <w:adjustRightInd w:val="0"/>
        <w:spacing w:line="360" w:lineRule="auto"/>
        <w:ind w:firstLine="1416"/>
        <w:jc w:val="both"/>
      </w:pPr>
      <w:r w:rsidRPr="00292711">
        <w:t>i- Se me tenga por presentado, por parte y por constituido el domicilio legal indicado.</w:t>
      </w:r>
    </w:p>
    <w:p w14:paraId="7ADAD019" w14:textId="77777777" w:rsidR="00772F26" w:rsidRPr="00292711" w:rsidRDefault="00772F26" w:rsidP="005F5B10">
      <w:pPr>
        <w:autoSpaceDE w:val="0"/>
        <w:autoSpaceDN w:val="0"/>
        <w:adjustRightInd w:val="0"/>
        <w:spacing w:line="360" w:lineRule="auto"/>
        <w:ind w:firstLine="1416"/>
        <w:jc w:val="both"/>
      </w:pPr>
      <w:r w:rsidRPr="00292711">
        <w:t>ii- Se corra traslado de la demanda por el término y bajo apercibimiento de ley.</w:t>
      </w:r>
    </w:p>
    <w:p w14:paraId="376E49F7" w14:textId="77777777" w:rsidR="00772F26" w:rsidRPr="00292711" w:rsidRDefault="00772F26" w:rsidP="005F5B10">
      <w:pPr>
        <w:autoSpaceDE w:val="0"/>
        <w:autoSpaceDN w:val="0"/>
        <w:adjustRightInd w:val="0"/>
        <w:spacing w:line="360" w:lineRule="auto"/>
        <w:ind w:firstLine="1440"/>
        <w:jc w:val="both"/>
      </w:pPr>
      <w:r w:rsidRPr="00292711">
        <w:t>iii- Se tenga presente la prueba ofrecida.</w:t>
      </w:r>
    </w:p>
    <w:p w14:paraId="1D185E60" w14:textId="77777777" w:rsidR="00772F26" w:rsidRPr="00292711" w:rsidRDefault="00772F26" w:rsidP="005F5B10">
      <w:pPr>
        <w:autoSpaceDE w:val="0"/>
        <w:autoSpaceDN w:val="0"/>
        <w:adjustRightInd w:val="0"/>
        <w:spacing w:line="360" w:lineRule="auto"/>
        <w:ind w:firstLine="1440"/>
        <w:jc w:val="both"/>
      </w:pPr>
      <w:r w:rsidRPr="00292711">
        <w:rPr>
          <w:lang w:val="es-AR"/>
        </w:rPr>
        <w:t>iv-</w:t>
      </w:r>
      <w:r w:rsidRPr="00292711">
        <w:t>Se tenga presente la autorización conferida.</w:t>
      </w:r>
    </w:p>
    <w:p w14:paraId="4AE953F4" w14:textId="4963A342" w:rsidR="00772F26" w:rsidRPr="00292711" w:rsidRDefault="00772F26" w:rsidP="005F5B10">
      <w:pPr>
        <w:autoSpaceDE w:val="0"/>
        <w:autoSpaceDN w:val="0"/>
        <w:adjustRightInd w:val="0"/>
        <w:spacing w:line="360" w:lineRule="auto"/>
        <w:ind w:firstLine="1440"/>
        <w:jc w:val="both"/>
      </w:pPr>
      <w:r w:rsidRPr="00292711">
        <w:lastRenderedPageBreak/>
        <w:t>v- Oportunamente, se condene la demandada al íntegro pago de lo reclamado o lo que más o en menos resulte de la prueba a producirse, con costas.</w:t>
      </w:r>
    </w:p>
    <w:p w14:paraId="744691A0" w14:textId="77777777" w:rsidR="00772F26" w:rsidRPr="00292711" w:rsidRDefault="00772F26" w:rsidP="005F5B10">
      <w:pPr>
        <w:tabs>
          <w:tab w:val="left" w:pos="1080"/>
        </w:tabs>
        <w:autoSpaceDE w:val="0"/>
        <w:autoSpaceDN w:val="0"/>
        <w:adjustRightInd w:val="0"/>
        <w:spacing w:line="360" w:lineRule="auto"/>
        <w:ind w:left="2832"/>
        <w:jc w:val="right"/>
      </w:pPr>
    </w:p>
    <w:p w14:paraId="524DAD19" w14:textId="77777777" w:rsidR="00772F26" w:rsidRPr="00292711" w:rsidRDefault="00772F26" w:rsidP="005F5B10">
      <w:pPr>
        <w:tabs>
          <w:tab w:val="left" w:pos="1080"/>
        </w:tabs>
        <w:autoSpaceDE w:val="0"/>
        <w:autoSpaceDN w:val="0"/>
        <w:adjustRightInd w:val="0"/>
        <w:spacing w:line="360" w:lineRule="auto"/>
        <w:ind w:left="2832"/>
        <w:jc w:val="right"/>
      </w:pPr>
      <w:r w:rsidRPr="00292711">
        <w:t>PROVEER DE CONFORMIDAD QUE,</w:t>
      </w:r>
    </w:p>
    <w:p w14:paraId="08F6693C" w14:textId="77777777" w:rsidR="00772F26" w:rsidRPr="00292711" w:rsidRDefault="00772F26" w:rsidP="005F5B10">
      <w:pPr>
        <w:autoSpaceDE w:val="0"/>
        <w:autoSpaceDN w:val="0"/>
        <w:adjustRightInd w:val="0"/>
        <w:spacing w:line="360" w:lineRule="auto"/>
        <w:ind w:left="708" w:firstLine="708"/>
        <w:jc w:val="right"/>
      </w:pPr>
      <w:r w:rsidRPr="00292711">
        <w:tab/>
      </w:r>
      <w:r w:rsidRPr="00292711">
        <w:tab/>
        <w:t>SERA JUSTICIA</w:t>
      </w:r>
    </w:p>
    <w:sectPr w:rsidR="00772F26" w:rsidRPr="00292711" w:rsidSect="004B6878">
      <w:footerReference w:type="even" r:id="rId9"/>
      <w:footerReference w:type="default" r:id="rId10"/>
      <w:pgSz w:w="12242" w:h="20163" w:code="5"/>
      <w:pgMar w:top="1814" w:right="1531" w:bottom="1304" w:left="192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0F4BF" w14:textId="77777777" w:rsidR="00FA59A5" w:rsidRDefault="00FA59A5" w:rsidP="00292711">
      <w:r>
        <w:separator/>
      </w:r>
    </w:p>
  </w:endnote>
  <w:endnote w:type="continuationSeparator" w:id="0">
    <w:p w14:paraId="732746C5" w14:textId="77777777" w:rsidR="00FA59A5" w:rsidRDefault="00FA59A5" w:rsidP="002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B174"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908083" w14:textId="77777777" w:rsidR="00BE5CC9" w:rsidRDefault="00BE5CC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1AB4E" w14:textId="77777777" w:rsidR="00BE5CC9" w:rsidRDefault="00BE5CC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25</w:t>
    </w:r>
    <w:r>
      <w:rPr>
        <w:rStyle w:val="Nmerodepgina"/>
      </w:rPr>
      <w:fldChar w:fldCharType="end"/>
    </w:r>
  </w:p>
  <w:p w14:paraId="5F359997" w14:textId="77777777" w:rsidR="00BE5CC9" w:rsidRDefault="00BE5CC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D6C7D" w14:textId="77777777" w:rsidR="00FA59A5" w:rsidRDefault="00FA59A5" w:rsidP="00292711">
      <w:r>
        <w:separator/>
      </w:r>
    </w:p>
  </w:footnote>
  <w:footnote w:type="continuationSeparator" w:id="0">
    <w:p w14:paraId="5AE4D576" w14:textId="77777777" w:rsidR="00FA59A5" w:rsidRDefault="00FA59A5" w:rsidP="00292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45E7"/>
    <w:multiLevelType w:val="hybridMultilevel"/>
    <w:tmpl w:val="6764D240"/>
    <w:lvl w:ilvl="0" w:tplc="EF62029C">
      <w:start w:val="6"/>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EB863A5"/>
    <w:multiLevelType w:val="hybridMultilevel"/>
    <w:tmpl w:val="AFA4A8C8"/>
    <w:lvl w:ilvl="0" w:tplc="D40E9EE2">
      <w:start w:val="1"/>
      <w:numFmt w:val="decimal"/>
      <w:lvlText w:val="%1)"/>
      <w:lvlJc w:val="left"/>
      <w:pPr>
        <w:ind w:left="1776" w:hanging="360"/>
      </w:pPr>
      <w:rPr>
        <w:rFonts w:cs="Times New Roman" w:hint="default"/>
      </w:rPr>
    </w:lvl>
    <w:lvl w:ilvl="1" w:tplc="0C0A0019" w:tentative="1">
      <w:start w:val="1"/>
      <w:numFmt w:val="lowerLetter"/>
      <w:lvlText w:val="%2."/>
      <w:lvlJc w:val="left"/>
      <w:pPr>
        <w:ind w:left="2496" w:hanging="360"/>
      </w:pPr>
      <w:rPr>
        <w:rFonts w:cs="Times New Roman"/>
      </w:rPr>
    </w:lvl>
    <w:lvl w:ilvl="2" w:tplc="0C0A001B" w:tentative="1">
      <w:start w:val="1"/>
      <w:numFmt w:val="lowerRoman"/>
      <w:lvlText w:val="%3."/>
      <w:lvlJc w:val="right"/>
      <w:pPr>
        <w:ind w:left="3216" w:hanging="180"/>
      </w:pPr>
      <w:rPr>
        <w:rFonts w:cs="Times New Roman"/>
      </w:rPr>
    </w:lvl>
    <w:lvl w:ilvl="3" w:tplc="0C0A000F" w:tentative="1">
      <w:start w:val="1"/>
      <w:numFmt w:val="decimal"/>
      <w:lvlText w:val="%4."/>
      <w:lvlJc w:val="left"/>
      <w:pPr>
        <w:ind w:left="3936" w:hanging="360"/>
      </w:pPr>
      <w:rPr>
        <w:rFonts w:cs="Times New Roman"/>
      </w:rPr>
    </w:lvl>
    <w:lvl w:ilvl="4" w:tplc="0C0A0019" w:tentative="1">
      <w:start w:val="1"/>
      <w:numFmt w:val="lowerLetter"/>
      <w:lvlText w:val="%5."/>
      <w:lvlJc w:val="left"/>
      <w:pPr>
        <w:ind w:left="4656" w:hanging="360"/>
      </w:pPr>
      <w:rPr>
        <w:rFonts w:cs="Times New Roman"/>
      </w:rPr>
    </w:lvl>
    <w:lvl w:ilvl="5" w:tplc="0C0A001B" w:tentative="1">
      <w:start w:val="1"/>
      <w:numFmt w:val="lowerRoman"/>
      <w:lvlText w:val="%6."/>
      <w:lvlJc w:val="right"/>
      <w:pPr>
        <w:ind w:left="5376" w:hanging="180"/>
      </w:pPr>
      <w:rPr>
        <w:rFonts w:cs="Times New Roman"/>
      </w:rPr>
    </w:lvl>
    <w:lvl w:ilvl="6" w:tplc="0C0A000F" w:tentative="1">
      <w:start w:val="1"/>
      <w:numFmt w:val="decimal"/>
      <w:lvlText w:val="%7."/>
      <w:lvlJc w:val="left"/>
      <w:pPr>
        <w:ind w:left="6096" w:hanging="360"/>
      </w:pPr>
      <w:rPr>
        <w:rFonts w:cs="Times New Roman"/>
      </w:rPr>
    </w:lvl>
    <w:lvl w:ilvl="7" w:tplc="0C0A0019" w:tentative="1">
      <w:start w:val="1"/>
      <w:numFmt w:val="lowerLetter"/>
      <w:lvlText w:val="%8."/>
      <w:lvlJc w:val="left"/>
      <w:pPr>
        <w:ind w:left="6816" w:hanging="360"/>
      </w:pPr>
      <w:rPr>
        <w:rFonts w:cs="Times New Roman"/>
      </w:rPr>
    </w:lvl>
    <w:lvl w:ilvl="8" w:tplc="0C0A001B" w:tentative="1">
      <w:start w:val="1"/>
      <w:numFmt w:val="lowerRoman"/>
      <w:lvlText w:val="%9."/>
      <w:lvlJc w:val="right"/>
      <w:pPr>
        <w:ind w:left="7536" w:hanging="180"/>
      </w:pPr>
      <w:rPr>
        <w:rFonts w:cs="Times New Roman"/>
      </w:rPr>
    </w:lvl>
  </w:abstractNum>
  <w:abstractNum w:abstractNumId="2" w15:restartNumberingAfterBreak="0">
    <w:nsid w:val="16B5572D"/>
    <w:multiLevelType w:val="hybridMultilevel"/>
    <w:tmpl w:val="ACFAA95E"/>
    <w:lvl w:ilvl="0" w:tplc="37588902">
      <w:start w:val="1"/>
      <w:numFmt w:val="bullet"/>
      <w:lvlText w:val="-"/>
      <w:lvlJc w:val="left"/>
      <w:pPr>
        <w:ind w:left="1778" w:hanging="360"/>
      </w:pPr>
      <w:rPr>
        <w:rFonts w:ascii="Times New Roman" w:eastAsia="Times New Roman" w:hAnsi="Times New Roman" w:hint="default"/>
      </w:rPr>
    </w:lvl>
    <w:lvl w:ilvl="1" w:tplc="2C0A0003" w:tentative="1">
      <w:start w:val="1"/>
      <w:numFmt w:val="bullet"/>
      <w:lvlText w:val="o"/>
      <w:lvlJc w:val="left"/>
      <w:pPr>
        <w:ind w:left="2498" w:hanging="360"/>
      </w:pPr>
      <w:rPr>
        <w:rFonts w:ascii="Courier New" w:hAnsi="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 w15:restartNumberingAfterBreak="0">
    <w:nsid w:val="186D4EC3"/>
    <w:multiLevelType w:val="hybridMultilevel"/>
    <w:tmpl w:val="29AC371C"/>
    <w:lvl w:ilvl="0" w:tplc="ED2E9CC8">
      <w:start w:val="2"/>
      <w:numFmt w:val="lowerLetter"/>
      <w:lvlText w:val="%1)"/>
      <w:lvlJc w:val="left"/>
      <w:pPr>
        <w:ind w:left="1776" w:hanging="360"/>
      </w:pPr>
      <w:rPr>
        <w:rFonts w:cs="Times New Roman" w:hint="default"/>
      </w:rPr>
    </w:lvl>
    <w:lvl w:ilvl="1" w:tplc="2C0A0019" w:tentative="1">
      <w:start w:val="1"/>
      <w:numFmt w:val="lowerLetter"/>
      <w:lvlText w:val="%2."/>
      <w:lvlJc w:val="left"/>
      <w:pPr>
        <w:ind w:left="2496" w:hanging="360"/>
      </w:pPr>
      <w:rPr>
        <w:rFonts w:cs="Times New Roman"/>
      </w:rPr>
    </w:lvl>
    <w:lvl w:ilvl="2" w:tplc="2C0A001B" w:tentative="1">
      <w:start w:val="1"/>
      <w:numFmt w:val="lowerRoman"/>
      <w:lvlText w:val="%3."/>
      <w:lvlJc w:val="right"/>
      <w:pPr>
        <w:ind w:left="3216" w:hanging="180"/>
      </w:pPr>
      <w:rPr>
        <w:rFonts w:cs="Times New Roman"/>
      </w:rPr>
    </w:lvl>
    <w:lvl w:ilvl="3" w:tplc="2C0A000F" w:tentative="1">
      <w:start w:val="1"/>
      <w:numFmt w:val="decimal"/>
      <w:lvlText w:val="%4."/>
      <w:lvlJc w:val="left"/>
      <w:pPr>
        <w:ind w:left="3936" w:hanging="360"/>
      </w:pPr>
      <w:rPr>
        <w:rFonts w:cs="Times New Roman"/>
      </w:rPr>
    </w:lvl>
    <w:lvl w:ilvl="4" w:tplc="2C0A0019" w:tentative="1">
      <w:start w:val="1"/>
      <w:numFmt w:val="lowerLetter"/>
      <w:lvlText w:val="%5."/>
      <w:lvlJc w:val="left"/>
      <w:pPr>
        <w:ind w:left="4656" w:hanging="360"/>
      </w:pPr>
      <w:rPr>
        <w:rFonts w:cs="Times New Roman"/>
      </w:rPr>
    </w:lvl>
    <w:lvl w:ilvl="5" w:tplc="2C0A001B" w:tentative="1">
      <w:start w:val="1"/>
      <w:numFmt w:val="lowerRoman"/>
      <w:lvlText w:val="%6."/>
      <w:lvlJc w:val="right"/>
      <w:pPr>
        <w:ind w:left="5376" w:hanging="180"/>
      </w:pPr>
      <w:rPr>
        <w:rFonts w:cs="Times New Roman"/>
      </w:rPr>
    </w:lvl>
    <w:lvl w:ilvl="6" w:tplc="2C0A000F" w:tentative="1">
      <w:start w:val="1"/>
      <w:numFmt w:val="decimal"/>
      <w:lvlText w:val="%7."/>
      <w:lvlJc w:val="left"/>
      <w:pPr>
        <w:ind w:left="6096" w:hanging="360"/>
      </w:pPr>
      <w:rPr>
        <w:rFonts w:cs="Times New Roman"/>
      </w:rPr>
    </w:lvl>
    <w:lvl w:ilvl="7" w:tplc="2C0A0019" w:tentative="1">
      <w:start w:val="1"/>
      <w:numFmt w:val="lowerLetter"/>
      <w:lvlText w:val="%8."/>
      <w:lvlJc w:val="left"/>
      <w:pPr>
        <w:ind w:left="6816" w:hanging="360"/>
      </w:pPr>
      <w:rPr>
        <w:rFonts w:cs="Times New Roman"/>
      </w:rPr>
    </w:lvl>
    <w:lvl w:ilvl="8" w:tplc="2C0A001B" w:tentative="1">
      <w:start w:val="1"/>
      <w:numFmt w:val="lowerRoman"/>
      <w:lvlText w:val="%9."/>
      <w:lvlJc w:val="right"/>
      <w:pPr>
        <w:ind w:left="7536" w:hanging="180"/>
      </w:pPr>
      <w:rPr>
        <w:rFonts w:cs="Times New Roman"/>
      </w:rPr>
    </w:lvl>
  </w:abstractNum>
  <w:abstractNum w:abstractNumId="4" w15:restartNumberingAfterBreak="0">
    <w:nsid w:val="190458FF"/>
    <w:multiLevelType w:val="hybridMultilevel"/>
    <w:tmpl w:val="B0E4B83A"/>
    <w:lvl w:ilvl="0" w:tplc="2250B53E">
      <w:start w:val="1"/>
      <w:numFmt w:val="decimal"/>
      <w:lvlText w:val="%1)"/>
      <w:lvlJc w:val="left"/>
      <w:pPr>
        <w:ind w:left="720" w:hanging="360"/>
      </w:pPr>
      <w:rPr>
        <w:rFonts w:cs="Times New Roman"/>
        <w:color w:val="auto"/>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5" w15:restartNumberingAfterBreak="0">
    <w:nsid w:val="1A252914"/>
    <w:multiLevelType w:val="hybridMultilevel"/>
    <w:tmpl w:val="FAE006D2"/>
    <w:lvl w:ilvl="0" w:tplc="E63E80A6">
      <w:start w:val="1"/>
      <w:numFmt w:val="decimal"/>
      <w:lvlText w:val="%1)"/>
      <w:lvlJc w:val="left"/>
      <w:pPr>
        <w:tabs>
          <w:tab w:val="num" w:pos="1800"/>
        </w:tabs>
        <w:ind w:left="180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BFD7AA9"/>
    <w:multiLevelType w:val="hybridMultilevel"/>
    <w:tmpl w:val="54C8D42C"/>
    <w:lvl w:ilvl="0" w:tplc="11125662">
      <w:start w:val="1"/>
      <w:numFmt w:val="decimal"/>
      <w:lvlText w:val="%1-"/>
      <w:lvlJc w:val="left"/>
      <w:pPr>
        <w:tabs>
          <w:tab w:val="num" w:pos="3156"/>
        </w:tabs>
        <w:ind w:left="3156" w:hanging="1740"/>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7" w15:restartNumberingAfterBreak="0">
    <w:nsid w:val="21B6044C"/>
    <w:multiLevelType w:val="hybridMultilevel"/>
    <w:tmpl w:val="045C816C"/>
    <w:lvl w:ilvl="0" w:tplc="BED232EC">
      <w:start w:val="1"/>
      <w:numFmt w:val="decimal"/>
      <w:lvlText w:val="%1-"/>
      <w:lvlJc w:val="left"/>
      <w:pPr>
        <w:tabs>
          <w:tab w:val="num" w:pos="3171"/>
        </w:tabs>
        <w:ind w:left="3171" w:hanging="1755"/>
      </w:pPr>
      <w:rPr>
        <w:rFonts w:cs="Times New Roman" w:hint="default"/>
      </w:rPr>
    </w:lvl>
    <w:lvl w:ilvl="1" w:tplc="0C0A0019" w:tentative="1">
      <w:start w:val="1"/>
      <w:numFmt w:val="lowerLetter"/>
      <w:lvlText w:val="%2."/>
      <w:lvlJc w:val="left"/>
      <w:pPr>
        <w:tabs>
          <w:tab w:val="num" w:pos="2496"/>
        </w:tabs>
        <w:ind w:left="2496" w:hanging="360"/>
      </w:pPr>
      <w:rPr>
        <w:rFonts w:cs="Times New Roman"/>
      </w:rPr>
    </w:lvl>
    <w:lvl w:ilvl="2" w:tplc="0C0A001B" w:tentative="1">
      <w:start w:val="1"/>
      <w:numFmt w:val="lowerRoman"/>
      <w:lvlText w:val="%3."/>
      <w:lvlJc w:val="right"/>
      <w:pPr>
        <w:tabs>
          <w:tab w:val="num" w:pos="3216"/>
        </w:tabs>
        <w:ind w:left="3216" w:hanging="180"/>
      </w:pPr>
      <w:rPr>
        <w:rFonts w:cs="Times New Roman"/>
      </w:rPr>
    </w:lvl>
    <w:lvl w:ilvl="3" w:tplc="0C0A000F" w:tentative="1">
      <w:start w:val="1"/>
      <w:numFmt w:val="decimal"/>
      <w:lvlText w:val="%4."/>
      <w:lvlJc w:val="left"/>
      <w:pPr>
        <w:tabs>
          <w:tab w:val="num" w:pos="3936"/>
        </w:tabs>
        <w:ind w:left="3936" w:hanging="360"/>
      </w:pPr>
      <w:rPr>
        <w:rFonts w:cs="Times New Roman"/>
      </w:rPr>
    </w:lvl>
    <w:lvl w:ilvl="4" w:tplc="0C0A0019" w:tentative="1">
      <w:start w:val="1"/>
      <w:numFmt w:val="lowerLetter"/>
      <w:lvlText w:val="%5."/>
      <w:lvlJc w:val="left"/>
      <w:pPr>
        <w:tabs>
          <w:tab w:val="num" w:pos="4656"/>
        </w:tabs>
        <w:ind w:left="4656" w:hanging="360"/>
      </w:pPr>
      <w:rPr>
        <w:rFonts w:cs="Times New Roman"/>
      </w:rPr>
    </w:lvl>
    <w:lvl w:ilvl="5" w:tplc="0C0A001B" w:tentative="1">
      <w:start w:val="1"/>
      <w:numFmt w:val="lowerRoman"/>
      <w:lvlText w:val="%6."/>
      <w:lvlJc w:val="right"/>
      <w:pPr>
        <w:tabs>
          <w:tab w:val="num" w:pos="5376"/>
        </w:tabs>
        <w:ind w:left="5376" w:hanging="180"/>
      </w:pPr>
      <w:rPr>
        <w:rFonts w:cs="Times New Roman"/>
      </w:rPr>
    </w:lvl>
    <w:lvl w:ilvl="6" w:tplc="0C0A000F" w:tentative="1">
      <w:start w:val="1"/>
      <w:numFmt w:val="decimal"/>
      <w:lvlText w:val="%7."/>
      <w:lvlJc w:val="left"/>
      <w:pPr>
        <w:tabs>
          <w:tab w:val="num" w:pos="6096"/>
        </w:tabs>
        <w:ind w:left="6096" w:hanging="360"/>
      </w:pPr>
      <w:rPr>
        <w:rFonts w:cs="Times New Roman"/>
      </w:rPr>
    </w:lvl>
    <w:lvl w:ilvl="7" w:tplc="0C0A0019" w:tentative="1">
      <w:start w:val="1"/>
      <w:numFmt w:val="lowerLetter"/>
      <w:lvlText w:val="%8."/>
      <w:lvlJc w:val="left"/>
      <w:pPr>
        <w:tabs>
          <w:tab w:val="num" w:pos="6816"/>
        </w:tabs>
        <w:ind w:left="6816" w:hanging="360"/>
      </w:pPr>
      <w:rPr>
        <w:rFonts w:cs="Times New Roman"/>
      </w:rPr>
    </w:lvl>
    <w:lvl w:ilvl="8" w:tplc="0C0A001B" w:tentative="1">
      <w:start w:val="1"/>
      <w:numFmt w:val="lowerRoman"/>
      <w:lvlText w:val="%9."/>
      <w:lvlJc w:val="right"/>
      <w:pPr>
        <w:tabs>
          <w:tab w:val="num" w:pos="7536"/>
        </w:tabs>
        <w:ind w:left="7536" w:hanging="180"/>
      </w:pPr>
      <w:rPr>
        <w:rFonts w:cs="Times New Roman"/>
      </w:rPr>
    </w:lvl>
  </w:abstractNum>
  <w:abstractNum w:abstractNumId="8" w15:restartNumberingAfterBreak="0">
    <w:nsid w:val="32040889"/>
    <w:multiLevelType w:val="hybridMultilevel"/>
    <w:tmpl w:val="2166A1EE"/>
    <w:lvl w:ilvl="0" w:tplc="F07EB8F4">
      <w:start w:val="1"/>
      <w:numFmt w:val="decimal"/>
      <w:lvlText w:val="%1-"/>
      <w:lvlJc w:val="left"/>
      <w:pPr>
        <w:ind w:left="1692" w:hanging="984"/>
      </w:pPr>
      <w:rPr>
        <w:rFonts w:cs="Times New Roman" w:hint="default"/>
        <w:b/>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9" w15:restartNumberingAfterBreak="0">
    <w:nsid w:val="3B4039FE"/>
    <w:multiLevelType w:val="hybridMultilevel"/>
    <w:tmpl w:val="3618934A"/>
    <w:lvl w:ilvl="0" w:tplc="D90426A6">
      <w:start w:val="1"/>
      <w:numFmt w:val="bullet"/>
      <w:lvlText w:val="-"/>
      <w:lvlJc w:val="left"/>
      <w:pPr>
        <w:ind w:left="1068" w:hanging="360"/>
      </w:pPr>
      <w:rPr>
        <w:rFonts w:ascii="Times New Roman" w:eastAsia="Times New Roman" w:hAnsi="Times New Roman"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EAA51EF"/>
    <w:multiLevelType w:val="hybridMultilevel"/>
    <w:tmpl w:val="D5CEBEE8"/>
    <w:lvl w:ilvl="0" w:tplc="3FDC4B00">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abstractNum w:abstractNumId="11" w15:restartNumberingAfterBreak="0">
    <w:nsid w:val="424B008E"/>
    <w:multiLevelType w:val="hybridMultilevel"/>
    <w:tmpl w:val="B25611E2"/>
    <w:lvl w:ilvl="0" w:tplc="EC9238E2">
      <w:start w:val="1"/>
      <w:numFmt w:val="lowerLetter"/>
      <w:lvlText w:val="%1)"/>
      <w:lvlJc w:val="left"/>
      <w:pPr>
        <w:ind w:left="1770" w:hanging="360"/>
      </w:pPr>
      <w:rPr>
        <w:rFonts w:hint="default"/>
        <w:u w:val="none"/>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2" w15:restartNumberingAfterBreak="0">
    <w:nsid w:val="52D86DF1"/>
    <w:multiLevelType w:val="hybridMultilevel"/>
    <w:tmpl w:val="06E849D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6640D04"/>
    <w:multiLevelType w:val="hybridMultilevel"/>
    <w:tmpl w:val="DC08D348"/>
    <w:lvl w:ilvl="0" w:tplc="43AC69B6">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4" w15:restartNumberingAfterBreak="0">
    <w:nsid w:val="606E1D5A"/>
    <w:multiLevelType w:val="hybridMultilevel"/>
    <w:tmpl w:val="DA4AFA4E"/>
    <w:lvl w:ilvl="0" w:tplc="36E661CA">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5" w15:restartNumberingAfterBreak="0">
    <w:nsid w:val="63947382"/>
    <w:multiLevelType w:val="hybridMultilevel"/>
    <w:tmpl w:val="B882E106"/>
    <w:lvl w:ilvl="0" w:tplc="32B6C268">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650F44D7"/>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67B3C7B"/>
    <w:multiLevelType w:val="hybridMultilevel"/>
    <w:tmpl w:val="D896AD42"/>
    <w:lvl w:ilvl="0" w:tplc="45E48AF8">
      <w:start w:val="2"/>
      <w:numFmt w:val="bullet"/>
      <w:lvlText w:val="-"/>
      <w:lvlJc w:val="left"/>
      <w:pPr>
        <w:ind w:left="1778" w:hanging="360"/>
      </w:pPr>
      <w:rPr>
        <w:rFonts w:ascii="Times New Roman" w:eastAsia="Times New Roman" w:hAnsi="Times New Roman" w:hint="default"/>
      </w:rPr>
    </w:lvl>
    <w:lvl w:ilvl="1" w:tplc="0C0A0003" w:tentative="1">
      <w:start w:val="1"/>
      <w:numFmt w:val="bullet"/>
      <w:lvlText w:val="o"/>
      <w:lvlJc w:val="left"/>
      <w:pPr>
        <w:ind w:left="2498" w:hanging="360"/>
      </w:pPr>
      <w:rPr>
        <w:rFonts w:ascii="Courier New" w:hAnsi="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8" w15:restartNumberingAfterBreak="0">
    <w:nsid w:val="690C4945"/>
    <w:multiLevelType w:val="hybridMultilevel"/>
    <w:tmpl w:val="D35C000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1841B05"/>
    <w:multiLevelType w:val="hybridMultilevel"/>
    <w:tmpl w:val="46D6D64A"/>
    <w:lvl w:ilvl="0" w:tplc="CA14176E">
      <w:start w:val="1"/>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0" w15:restartNumberingAfterBreak="0">
    <w:nsid w:val="7B0F3666"/>
    <w:multiLevelType w:val="hybridMultilevel"/>
    <w:tmpl w:val="2262626E"/>
    <w:lvl w:ilvl="0" w:tplc="E904BC9C">
      <w:start w:val="1"/>
      <w:numFmt w:val="lowerLetter"/>
      <w:lvlText w:val="%1)"/>
      <w:lvlJc w:val="left"/>
      <w:pPr>
        <w:ind w:left="1778" w:hanging="360"/>
      </w:pPr>
      <w:rPr>
        <w:rFonts w:hint="default"/>
      </w:rPr>
    </w:lvl>
    <w:lvl w:ilvl="1" w:tplc="2C0A0019" w:tentative="1">
      <w:start w:val="1"/>
      <w:numFmt w:val="lowerLetter"/>
      <w:lvlText w:val="%2."/>
      <w:lvlJc w:val="left"/>
      <w:pPr>
        <w:ind w:left="2498" w:hanging="360"/>
      </w:pPr>
    </w:lvl>
    <w:lvl w:ilvl="2" w:tplc="2C0A001B" w:tentative="1">
      <w:start w:val="1"/>
      <w:numFmt w:val="lowerRoman"/>
      <w:lvlText w:val="%3."/>
      <w:lvlJc w:val="right"/>
      <w:pPr>
        <w:ind w:left="3218" w:hanging="180"/>
      </w:pPr>
    </w:lvl>
    <w:lvl w:ilvl="3" w:tplc="2C0A000F" w:tentative="1">
      <w:start w:val="1"/>
      <w:numFmt w:val="decimal"/>
      <w:lvlText w:val="%4."/>
      <w:lvlJc w:val="left"/>
      <w:pPr>
        <w:ind w:left="3938" w:hanging="360"/>
      </w:pPr>
    </w:lvl>
    <w:lvl w:ilvl="4" w:tplc="2C0A0019" w:tentative="1">
      <w:start w:val="1"/>
      <w:numFmt w:val="lowerLetter"/>
      <w:lvlText w:val="%5."/>
      <w:lvlJc w:val="left"/>
      <w:pPr>
        <w:ind w:left="4658" w:hanging="360"/>
      </w:pPr>
    </w:lvl>
    <w:lvl w:ilvl="5" w:tplc="2C0A001B" w:tentative="1">
      <w:start w:val="1"/>
      <w:numFmt w:val="lowerRoman"/>
      <w:lvlText w:val="%6."/>
      <w:lvlJc w:val="right"/>
      <w:pPr>
        <w:ind w:left="5378" w:hanging="180"/>
      </w:pPr>
    </w:lvl>
    <w:lvl w:ilvl="6" w:tplc="2C0A000F" w:tentative="1">
      <w:start w:val="1"/>
      <w:numFmt w:val="decimal"/>
      <w:lvlText w:val="%7."/>
      <w:lvlJc w:val="left"/>
      <w:pPr>
        <w:ind w:left="6098" w:hanging="360"/>
      </w:pPr>
    </w:lvl>
    <w:lvl w:ilvl="7" w:tplc="2C0A0019" w:tentative="1">
      <w:start w:val="1"/>
      <w:numFmt w:val="lowerLetter"/>
      <w:lvlText w:val="%8."/>
      <w:lvlJc w:val="left"/>
      <w:pPr>
        <w:ind w:left="6818" w:hanging="360"/>
      </w:pPr>
    </w:lvl>
    <w:lvl w:ilvl="8" w:tplc="2C0A001B" w:tentative="1">
      <w:start w:val="1"/>
      <w:numFmt w:val="lowerRoman"/>
      <w:lvlText w:val="%9."/>
      <w:lvlJc w:val="right"/>
      <w:pPr>
        <w:ind w:left="7538" w:hanging="180"/>
      </w:pPr>
    </w:lvl>
  </w:abstractNum>
  <w:num w:numId="1">
    <w:abstractNumId w:val="7"/>
  </w:num>
  <w:num w:numId="2">
    <w:abstractNumId w:val="6"/>
  </w:num>
  <w:num w:numId="3">
    <w:abstractNumId w:val="3"/>
  </w:num>
  <w:num w:numId="4">
    <w:abstractNumId w:val="1"/>
  </w:num>
  <w:num w:numId="5">
    <w:abstractNumId w:val="9"/>
  </w:num>
  <w:num w:numId="6">
    <w:abstractNumId w:val="8"/>
  </w:num>
  <w:num w:numId="7">
    <w:abstractNumId w:val="14"/>
  </w:num>
  <w:num w:numId="8">
    <w:abstractNumId w:val="15"/>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1"/>
  </w:num>
  <w:num w:numId="13">
    <w:abstractNumId w:val="0"/>
  </w:num>
  <w:num w:numId="14">
    <w:abstractNumId w:val="5"/>
  </w:num>
  <w:num w:numId="15">
    <w:abstractNumId w:val="13"/>
  </w:num>
  <w:num w:numId="16">
    <w:abstractNumId w:val="1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9"/>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B1"/>
    <w:rsid w:val="00005BB8"/>
    <w:rsid w:val="00024BF6"/>
    <w:rsid w:val="00046A8D"/>
    <w:rsid w:val="000500C8"/>
    <w:rsid w:val="00082625"/>
    <w:rsid w:val="00082A89"/>
    <w:rsid w:val="00085BA4"/>
    <w:rsid w:val="000925D1"/>
    <w:rsid w:val="000A26AA"/>
    <w:rsid w:val="000A36DF"/>
    <w:rsid w:val="000B1BE6"/>
    <w:rsid w:val="000B553F"/>
    <w:rsid w:val="000B678E"/>
    <w:rsid w:val="000C3330"/>
    <w:rsid w:val="000C37F9"/>
    <w:rsid w:val="000D35F2"/>
    <w:rsid w:val="000E5BD4"/>
    <w:rsid w:val="000F57FF"/>
    <w:rsid w:val="00100180"/>
    <w:rsid w:val="00101A15"/>
    <w:rsid w:val="0011417D"/>
    <w:rsid w:val="001141FC"/>
    <w:rsid w:val="0013059D"/>
    <w:rsid w:val="00140DEF"/>
    <w:rsid w:val="00152385"/>
    <w:rsid w:val="00152BB0"/>
    <w:rsid w:val="001606D9"/>
    <w:rsid w:val="00162904"/>
    <w:rsid w:val="001726E1"/>
    <w:rsid w:val="00177D8F"/>
    <w:rsid w:val="001811DE"/>
    <w:rsid w:val="00181E4D"/>
    <w:rsid w:val="001869CE"/>
    <w:rsid w:val="00186C28"/>
    <w:rsid w:val="001A484A"/>
    <w:rsid w:val="001A6857"/>
    <w:rsid w:val="001B368C"/>
    <w:rsid w:val="001C0A4C"/>
    <w:rsid w:val="001D02C2"/>
    <w:rsid w:val="001D2642"/>
    <w:rsid w:val="001D7813"/>
    <w:rsid w:val="001E6626"/>
    <w:rsid w:val="001F63BF"/>
    <w:rsid w:val="0020662D"/>
    <w:rsid w:val="00207001"/>
    <w:rsid w:val="0021272A"/>
    <w:rsid w:val="00223890"/>
    <w:rsid w:val="00225332"/>
    <w:rsid w:val="00226862"/>
    <w:rsid w:val="00232292"/>
    <w:rsid w:val="0027262A"/>
    <w:rsid w:val="00282331"/>
    <w:rsid w:val="0028676A"/>
    <w:rsid w:val="00291B0D"/>
    <w:rsid w:val="00292711"/>
    <w:rsid w:val="002977B8"/>
    <w:rsid w:val="002B00CA"/>
    <w:rsid w:val="002C5657"/>
    <w:rsid w:val="002D618C"/>
    <w:rsid w:val="002D7F4E"/>
    <w:rsid w:val="00304FA1"/>
    <w:rsid w:val="00324F5C"/>
    <w:rsid w:val="0033238C"/>
    <w:rsid w:val="00350E90"/>
    <w:rsid w:val="003513BC"/>
    <w:rsid w:val="00357DBB"/>
    <w:rsid w:val="003716FE"/>
    <w:rsid w:val="00382746"/>
    <w:rsid w:val="003900BA"/>
    <w:rsid w:val="00390D5B"/>
    <w:rsid w:val="003936F1"/>
    <w:rsid w:val="00394CBF"/>
    <w:rsid w:val="00396E55"/>
    <w:rsid w:val="003A1360"/>
    <w:rsid w:val="003A3DAC"/>
    <w:rsid w:val="003B37D8"/>
    <w:rsid w:val="003B57E7"/>
    <w:rsid w:val="003D01A7"/>
    <w:rsid w:val="003D08EC"/>
    <w:rsid w:val="003D75F2"/>
    <w:rsid w:val="003F7D61"/>
    <w:rsid w:val="00405615"/>
    <w:rsid w:val="0041126C"/>
    <w:rsid w:val="004202F6"/>
    <w:rsid w:val="00427596"/>
    <w:rsid w:val="00430628"/>
    <w:rsid w:val="00436A62"/>
    <w:rsid w:val="00445737"/>
    <w:rsid w:val="0045190F"/>
    <w:rsid w:val="004551BF"/>
    <w:rsid w:val="0045709B"/>
    <w:rsid w:val="00464BAF"/>
    <w:rsid w:val="004764E9"/>
    <w:rsid w:val="00484BE9"/>
    <w:rsid w:val="004B4E73"/>
    <w:rsid w:val="004B599B"/>
    <w:rsid w:val="004B6878"/>
    <w:rsid w:val="004B6ADA"/>
    <w:rsid w:val="004E0B54"/>
    <w:rsid w:val="004E0D8F"/>
    <w:rsid w:val="004E1BB0"/>
    <w:rsid w:val="004E28A8"/>
    <w:rsid w:val="00500543"/>
    <w:rsid w:val="00502A93"/>
    <w:rsid w:val="00511464"/>
    <w:rsid w:val="0051306D"/>
    <w:rsid w:val="00526C00"/>
    <w:rsid w:val="00552FB9"/>
    <w:rsid w:val="005558A5"/>
    <w:rsid w:val="00577FF7"/>
    <w:rsid w:val="005836FF"/>
    <w:rsid w:val="005845B0"/>
    <w:rsid w:val="00586D08"/>
    <w:rsid w:val="00587648"/>
    <w:rsid w:val="00594DF2"/>
    <w:rsid w:val="005A6978"/>
    <w:rsid w:val="005C251D"/>
    <w:rsid w:val="005D12D8"/>
    <w:rsid w:val="005D19FF"/>
    <w:rsid w:val="005E5BF4"/>
    <w:rsid w:val="005F4F34"/>
    <w:rsid w:val="005F5B10"/>
    <w:rsid w:val="006075C3"/>
    <w:rsid w:val="00611588"/>
    <w:rsid w:val="00612279"/>
    <w:rsid w:val="00617C47"/>
    <w:rsid w:val="006213E2"/>
    <w:rsid w:val="00624A69"/>
    <w:rsid w:val="006262EA"/>
    <w:rsid w:val="00632F28"/>
    <w:rsid w:val="0063347B"/>
    <w:rsid w:val="00637136"/>
    <w:rsid w:val="006567D8"/>
    <w:rsid w:val="00657B85"/>
    <w:rsid w:val="006651A1"/>
    <w:rsid w:val="00665641"/>
    <w:rsid w:val="00681259"/>
    <w:rsid w:val="0068206A"/>
    <w:rsid w:val="00682649"/>
    <w:rsid w:val="00682E01"/>
    <w:rsid w:val="00695AA2"/>
    <w:rsid w:val="006A27F6"/>
    <w:rsid w:val="006B6BD9"/>
    <w:rsid w:val="006C3D37"/>
    <w:rsid w:val="006D3F39"/>
    <w:rsid w:val="006E04EA"/>
    <w:rsid w:val="006E46BB"/>
    <w:rsid w:val="006F5E5A"/>
    <w:rsid w:val="00703537"/>
    <w:rsid w:val="0070714A"/>
    <w:rsid w:val="00714AF8"/>
    <w:rsid w:val="0072272B"/>
    <w:rsid w:val="007262B5"/>
    <w:rsid w:val="00727B38"/>
    <w:rsid w:val="00732883"/>
    <w:rsid w:val="00733610"/>
    <w:rsid w:val="00741AB8"/>
    <w:rsid w:val="00755346"/>
    <w:rsid w:val="00760E2F"/>
    <w:rsid w:val="00765CF8"/>
    <w:rsid w:val="00771950"/>
    <w:rsid w:val="00772F26"/>
    <w:rsid w:val="00777D49"/>
    <w:rsid w:val="00780995"/>
    <w:rsid w:val="00796F0E"/>
    <w:rsid w:val="007A10E6"/>
    <w:rsid w:val="007A1E00"/>
    <w:rsid w:val="007A4179"/>
    <w:rsid w:val="007A4E14"/>
    <w:rsid w:val="007B21D2"/>
    <w:rsid w:val="007B522A"/>
    <w:rsid w:val="007C00FB"/>
    <w:rsid w:val="007C6162"/>
    <w:rsid w:val="007D0996"/>
    <w:rsid w:val="007D64E8"/>
    <w:rsid w:val="007D6C04"/>
    <w:rsid w:val="007D6D98"/>
    <w:rsid w:val="007F17A3"/>
    <w:rsid w:val="007F27E3"/>
    <w:rsid w:val="008021D5"/>
    <w:rsid w:val="008029D3"/>
    <w:rsid w:val="008047BA"/>
    <w:rsid w:val="00804B14"/>
    <w:rsid w:val="00817D1C"/>
    <w:rsid w:val="00822468"/>
    <w:rsid w:val="00823CF2"/>
    <w:rsid w:val="00824E3F"/>
    <w:rsid w:val="00826044"/>
    <w:rsid w:val="00827F01"/>
    <w:rsid w:val="008332D0"/>
    <w:rsid w:val="008439CC"/>
    <w:rsid w:val="00843C54"/>
    <w:rsid w:val="008510D6"/>
    <w:rsid w:val="00851750"/>
    <w:rsid w:val="00851CCE"/>
    <w:rsid w:val="0085578C"/>
    <w:rsid w:val="00872EFF"/>
    <w:rsid w:val="00886BA0"/>
    <w:rsid w:val="0089012F"/>
    <w:rsid w:val="0089154F"/>
    <w:rsid w:val="008972B1"/>
    <w:rsid w:val="008B14C0"/>
    <w:rsid w:val="008C3135"/>
    <w:rsid w:val="008C3848"/>
    <w:rsid w:val="008D1173"/>
    <w:rsid w:val="008D35EB"/>
    <w:rsid w:val="008D49F1"/>
    <w:rsid w:val="008E3E16"/>
    <w:rsid w:val="008E65EB"/>
    <w:rsid w:val="008F0DF0"/>
    <w:rsid w:val="008F1CE8"/>
    <w:rsid w:val="00907403"/>
    <w:rsid w:val="009137DB"/>
    <w:rsid w:val="009144BF"/>
    <w:rsid w:val="00914898"/>
    <w:rsid w:val="009149C9"/>
    <w:rsid w:val="00931D63"/>
    <w:rsid w:val="009341CD"/>
    <w:rsid w:val="009347B0"/>
    <w:rsid w:val="00953C39"/>
    <w:rsid w:val="00955144"/>
    <w:rsid w:val="00956C55"/>
    <w:rsid w:val="00975B94"/>
    <w:rsid w:val="0098184A"/>
    <w:rsid w:val="00986691"/>
    <w:rsid w:val="00986CC8"/>
    <w:rsid w:val="0099565F"/>
    <w:rsid w:val="00996CD3"/>
    <w:rsid w:val="009A680B"/>
    <w:rsid w:val="009A6D49"/>
    <w:rsid w:val="009B3194"/>
    <w:rsid w:val="009D43A8"/>
    <w:rsid w:val="009F2458"/>
    <w:rsid w:val="009F731E"/>
    <w:rsid w:val="00A0726C"/>
    <w:rsid w:val="00A16DD0"/>
    <w:rsid w:val="00A42D1B"/>
    <w:rsid w:val="00A444B2"/>
    <w:rsid w:val="00A51D74"/>
    <w:rsid w:val="00A5215C"/>
    <w:rsid w:val="00A62D07"/>
    <w:rsid w:val="00A72F39"/>
    <w:rsid w:val="00A74D0F"/>
    <w:rsid w:val="00A7661E"/>
    <w:rsid w:val="00A81F37"/>
    <w:rsid w:val="00A90034"/>
    <w:rsid w:val="00A9118A"/>
    <w:rsid w:val="00AA013D"/>
    <w:rsid w:val="00AA4D07"/>
    <w:rsid w:val="00AB3A1A"/>
    <w:rsid w:val="00AB71A1"/>
    <w:rsid w:val="00AB78AE"/>
    <w:rsid w:val="00AD21F0"/>
    <w:rsid w:val="00AD7999"/>
    <w:rsid w:val="00AE2070"/>
    <w:rsid w:val="00AE22DE"/>
    <w:rsid w:val="00B042EA"/>
    <w:rsid w:val="00B0465B"/>
    <w:rsid w:val="00B07B8C"/>
    <w:rsid w:val="00B07F27"/>
    <w:rsid w:val="00B76ED9"/>
    <w:rsid w:val="00B911EA"/>
    <w:rsid w:val="00B94B03"/>
    <w:rsid w:val="00BA65EB"/>
    <w:rsid w:val="00BB511C"/>
    <w:rsid w:val="00BB716D"/>
    <w:rsid w:val="00BD1D56"/>
    <w:rsid w:val="00BE0095"/>
    <w:rsid w:val="00BE5CC9"/>
    <w:rsid w:val="00BF013F"/>
    <w:rsid w:val="00C341D3"/>
    <w:rsid w:val="00C5055E"/>
    <w:rsid w:val="00C71731"/>
    <w:rsid w:val="00C729C0"/>
    <w:rsid w:val="00C73DA6"/>
    <w:rsid w:val="00C90C4A"/>
    <w:rsid w:val="00CA16A4"/>
    <w:rsid w:val="00CA5288"/>
    <w:rsid w:val="00CA73F4"/>
    <w:rsid w:val="00CB0466"/>
    <w:rsid w:val="00CB118C"/>
    <w:rsid w:val="00CB52E4"/>
    <w:rsid w:val="00CD0A61"/>
    <w:rsid w:val="00CD3028"/>
    <w:rsid w:val="00CD4A9A"/>
    <w:rsid w:val="00CF27AA"/>
    <w:rsid w:val="00CF7543"/>
    <w:rsid w:val="00D005E0"/>
    <w:rsid w:val="00D16049"/>
    <w:rsid w:val="00D1665A"/>
    <w:rsid w:val="00D27BC1"/>
    <w:rsid w:val="00D40260"/>
    <w:rsid w:val="00D40764"/>
    <w:rsid w:val="00D42E0C"/>
    <w:rsid w:val="00D83C5A"/>
    <w:rsid w:val="00D84BED"/>
    <w:rsid w:val="00D9057E"/>
    <w:rsid w:val="00D949D7"/>
    <w:rsid w:val="00D96E4E"/>
    <w:rsid w:val="00DC3DFF"/>
    <w:rsid w:val="00DC4008"/>
    <w:rsid w:val="00DC47A4"/>
    <w:rsid w:val="00DE0F15"/>
    <w:rsid w:val="00DE2BBC"/>
    <w:rsid w:val="00DF0C76"/>
    <w:rsid w:val="00E03DAC"/>
    <w:rsid w:val="00E03DE7"/>
    <w:rsid w:val="00E16260"/>
    <w:rsid w:val="00E16463"/>
    <w:rsid w:val="00E21A43"/>
    <w:rsid w:val="00E2686B"/>
    <w:rsid w:val="00E35043"/>
    <w:rsid w:val="00E41D78"/>
    <w:rsid w:val="00E42E7D"/>
    <w:rsid w:val="00E46D00"/>
    <w:rsid w:val="00E50342"/>
    <w:rsid w:val="00E5496B"/>
    <w:rsid w:val="00E6092C"/>
    <w:rsid w:val="00E617E9"/>
    <w:rsid w:val="00E65A4D"/>
    <w:rsid w:val="00E7778E"/>
    <w:rsid w:val="00E848C2"/>
    <w:rsid w:val="00E938B1"/>
    <w:rsid w:val="00EA019A"/>
    <w:rsid w:val="00EA01F9"/>
    <w:rsid w:val="00EA16E5"/>
    <w:rsid w:val="00EA3EB4"/>
    <w:rsid w:val="00EB326E"/>
    <w:rsid w:val="00EB6ABE"/>
    <w:rsid w:val="00EC24CF"/>
    <w:rsid w:val="00ED0738"/>
    <w:rsid w:val="00EE1883"/>
    <w:rsid w:val="00EE4A96"/>
    <w:rsid w:val="00F04E57"/>
    <w:rsid w:val="00F10F57"/>
    <w:rsid w:val="00F2479F"/>
    <w:rsid w:val="00F37FDF"/>
    <w:rsid w:val="00F625CE"/>
    <w:rsid w:val="00F7565C"/>
    <w:rsid w:val="00F77790"/>
    <w:rsid w:val="00F8455D"/>
    <w:rsid w:val="00F8552C"/>
    <w:rsid w:val="00F90E16"/>
    <w:rsid w:val="00F91812"/>
    <w:rsid w:val="00FA59A5"/>
    <w:rsid w:val="00FB0256"/>
    <w:rsid w:val="00FB55CD"/>
    <w:rsid w:val="00FC1362"/>
    <w:rsid w:val="00FC1C67"/>
    <w:rsid w:val="00FC5B80"/>
    <w:rsid w:val="00FE7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879B6D"/>
  <w15:docId w15:val="{FE80B995-0EAD-4341-A13E-3D4ED13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10"/>
    <w:rPr>
      <w:sz w:val="24"/>
      <w:szCs w:val="24"/>
      <w:lang w:val="es-ES" w:eastAsia="es-ES"/>
    </w:rPr>
  </w:style>
  <w:style w:type="paragraph" w:styleId="Ttulo1">
    <w:name w:val="heading 1"/>
    <w:basedOn w:val="Normal"/>
    <w:next w:val="Normal"/>
    <w:link w:val="Ttulo1Car"/>
    <w:uiPriority w:val="99"/>
    <w:qFormat/>
    <w:rsid w:val="00292711"/>
    <w:pPr>
      <w:keepNext/>
      <w:autoSpaceDE w:val="0"/>
      <w:autoSpaceDN w:val="0"/>
      <w:adjustRightInd w:val="0"/>
      <w:spacing w:line="360" w:lineRule="auto"/>
      <w:outlineLvl w:val="0"/>
    </w:pPr>
    <w:rPr>
      <w:b/>
      <w:bCs/>
      <w:color w:val="00000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92711"/>
    <w:rPr>
      <w:rFonts w:cs="Times New Roman"/>
      <w:b/>
      <w:color w:val="000000"/>
      <w:sz w:val="24"/>
      <w:u w:val="single"/>
    </w:rPr>
  </w:style>
  <w:style w:type="character" w:styleId="Hipervnculo">
    <w:name w:val="Hyperlink"/>
    <w:basedOn w:val="Fuentedeprrafopredeter"/>
    <w:uiPriority w:val="99"/>
    <w:rsid w:val="00292711"/>
    <w:rPr>
      <w:rFonts w:cs="Times New Roman"/>
      <w:color w:val="0000FF"/>
      <w:u w:val="single"/>
    </w:rPr>
  </w:style>
  <w:style w:type="paragraph" w:styleId="Piedepgina">
    <w:name w:val="footer"/>
    <w:basedOn w:val="Normal"/>
    <w:link w:val="PiedepginaCar"/>
    <w:uiPriority w:val="99"/>
    <w:rsid w:val="00292711"/>
    <w:pPr>
      <w:tabs>
        <w:tab w:val="center" w:pos="4419"/>
        <w:tab w:val="right" w:pos="8838"/>
      </w:tabs>
    </w:pPr>
    <w:rPr>
      <w:lang w:val="es-AR"/>
    </w:rPr>
  </w:style>
  <w:style w:type="character" w:customStyle="1" w:styleId="PiedepginaCar">
    <w:name w:val="Pie de página Car"/>
    <w:basedOn w:val="Fuentedeprrafopredeter"/>
    <w:link w:val="Piedepgina"/>
    <w:uiPriority w:val="99"/>
    <w:locked/>
    <w:rsid w:val="00292711"/>
    <w:rPr>
      <w:rFonts w:cs="Times New Roman"/>
      <w:sz w:val="24"/>
      <w:lang w:val="es-AR"/>
    </w:rPr>
  </w:style>
  <w:style w:type="character" w:styleId="Nmerodepgina">
    <w:name w:val="page number"/>
    <w:basedOn w:val="Fuentedeprrafopredeter"/>
    <w:uiPriority w:val="99"/>
    <w:rsid w:val="00292711"/>
    <w:rPr>
      <w:rFonts w:cs="Times New Roman"/>
    </w:rPr>
  </w:style>
  <w:style w:type="paragraph" w:styleId="Textonotapie">
    <w:name w:val="footnote text"/>
    <w:basedOn w:val="Normal"/>
    <w:link w:val="TextonotapieCar"/>
    <w:uiPriority w:val="99"/>
    <w:rsid w:val="00292711"/>
    <w:rPr>
      <w:sz w:val="20"/>
      <w:szCs w:val="20"/>
      <w:lang w:val="es-AR"/>
    </w:rPr>
  </w:style>
  <w:style w:type="character" w:customStyle="1" w:styleId="TextonotapieCar">
    <w:name w:val="Texto nota pie Car"/>
    <w:basedOn w:val="Fuentedeprrafopredeter"/>
    <w:link w:val="Textonotapie"/>
    <w:uiPriority w:val="99"/>
    <w:locked/>
    <w:rsid w:val="00292711"/>
    <w:rPr>
      <w:rFonts w:cs="Times New Roman"/>
      <w:lang w:val="es-AR"/>
    </w:rPr>
  </w:style>
  <w:style w:type="character" w:styleId="Refdenotaalpie">
    <w:name w:val="footnote reference"/>
    <w:basedOn w:val="Fuentedeprrafopredeter"/>
    <w:uiPriority w:val="99"/>
    <w:rsid w:val="00292711"/>
    <w:rPr>
      <w:rFonts w:cs="Times New Roman"/>
      <w:vertAlign w:val="superscript"/>
    </w:rPr>
  </w:style>
  <w:style w:type="paragraph" w:styleId="Textoindependiente">
    <w:name w:val="Body Text"/>
    <w:basedOn w:val="Normal"/>
    <w:link w:val="TextoindependienteCar"/>
    <w:uiPriority w:val="99"/>
    <w:rsid w:val="00292711"/>
    <w:pPr>
      <w:autoSpaceDE w:val="0"/>
      <w:autoSpaceDN w:val="0"/>
      <w:adjustRightInd w:val="0"/>
      <w:spacing w:line="360" w:lineRule="auto"/>
      <w:jc w:val="both"/>
    </w:pPr>
    <w:rPr>
      <w:color w:val="000000"/>
      <w:lang w:val="es-AR"/>
    </w:rPr>
  </w:style>
  <w:style w:type="character" w:customStyle="1" w:styleId="TextoindependienteCar">
    <w:name w:val="Texto independiente Car"/>
    <w:basedOn w:val="Fuentedeprrafopredeter"/>
    <w:link w:val="Textoindependiente"/>
    <w:uiPriority w:val="99"/>
    <w:locked/>
    <w:rsid w:val="00292711"/>
    <w:rPr>
      <w:rFonts w:cs="Times New Roman"/>
      <w:color w:val="000000"/>
      <w:sz w:val="24"/>
    </w:rPr>
  </w:style>
  <w:style w:type="paragraph" w:styleId="NormalWeb">
    <w:name w:val="Normal (Web)"/>
    <w:basedOn w:val="Normal"/>
    <w:uiPriority w:val="99"/>
    <w:rsid w:val="00292711"/>
    <w:pPr>
      <w:spacing w:before="100" w:beforeAutospacing="1" w:after="100" w:afterAutospacing="1"/>
    </w:pPr>
    <w:rPr>
      <w:rFonts w:ascii="Arial Unicode MS" w:eastAsia="Arial Unicode MS" w:hAnsi="Arial Unicode MS" w:cs="Arial Unicode MS"/>
    </w:rPr>
  </w:style>
  <w:style w:type="paragraph" w:styleId="Sangra3detindependiente">
    <w:name w:val="Body Text Indent 3"/>
    <w:basedOn w:val="Normal"/>
    <w:link w:val="Sangra3detindependienteCar"/>
    <w:uiPriority w:val="99"/>
    <w:rsid w:val="00292711"/>
    <w:pPr>
      <w:autoSpaceDE w:val="0"/>
      <w:autoSpaceDN w:val="0"/>
      <w:adjustRightInd w:val="0"/>
      <w:spacing w:line="360" w:lineRule="atLeast"/>
      <w:ind w:firstLine="1440"/>
      <w:jc w:val="both"/>
    </w:pPr>
    <w:rPr>
      <w:b/>
      <w:bCs/>
      <w:lang w:val="es-AR"/>
    </w:rPr>
  </w:style>
  <w:style w:type="character" w:customStyle="1" w:styleId="Sangra3detindependienteCar">
    <w:name w:val="Sangría 3 de t. independiente Car"/>
    <w:basedOn w:val="Fuentedeprrafopredeter"/>
    <w:link w:val="Sangra3detindependiente"/>
    <w:uiPriority w:val="99"/>
    <w:locked/>
    <w:rsid w:val="00292711"/>
    <w:rPr>
      <w:rFonts w:cs="Times New Roman"/>
      <w:b/>
      <w:sz w:val="24"/>
    </w:rPr>
  </w:style>
  <w:style w:type="paragraph" w:styleId="Sangra2detindependiente">
    <w:name w:val="Body Text Indent 2"/>
    <w:basedOn w:val="Normal"/>
    <w:link w:val="Sangra2detindependienteCar"/>
    <w:uiPriority w:val="99"/>
    <w:rsid w:val="00292711"/>
    <w:pPr>
      <w:spacing w:after="120" w:line="480" w:lineRule="auto"/>
      <w:ind w:left="360"/>
    </w:pPr>
    <w:rPr>
      <w:lang w:val="es-AR"/>
    </w:rPr>
  </w:style>
  <w:style w:type="character" w:customStyle="1" w:styleId="Sangra2detindependienteCar">
    <w:name w:val="Sangría 2 de t. independiente Car"/>
    <w:basedOn w:val="Fuentedeprrafopredeter"/>
    <w:link w:val="Sangra2detindependiente"/>
    <w:uiPriority w:val="99"/>
    <w:locked/>
    <w:rsid w:val="00292711"/>
    <w:rPr>
      <w:rFonts w:cs="Times New Roman"/>
      <w:sz w:val="24"/>
      <w:lang w:val="es-AR"/>
    </w:rPr>
  </w:style>
  <w:style w:type="paragraph" w:customStyle="1" w:styleId="cuerpogeneral">
    <w:name w:val="cuerpogeneral"/>
    <w:basedOn w:val="Normal"/>
    <w:uiPriority w:val="99"/>
    <w:rsid w:val="00292711"/>
    <w:pPr>
      <w:spacing w:before="100" w:beforeAutospacing="1" w:after="100" w:afterAutospacing="1"/>
    </w:pPr>
  </w:style>
  <w:style w:type="character" w:customStyle="1" w:styleId="apple-style-span">
    <w:name w:val="apple-style-span"/>
    <w:uiPriority w:val="99"/>
    <w:rsid w:val="00292711"/>
  </w:style>
  <w:style w:type="paragraph" w:styleId="Prrafodelista">
    <w:name w:val="List Paragraph"/>
    <w:basedOn w:val="Normal"/>
    <w:uiPriority w:val="99"/>
    <w:qFormat/>
    <w:rsid w:val="00292711"/>
    <w:pPr>
      <w:ind w:left="720"/>
      <w:contextualSpacing/>
    </w:pPr>
    <w:rPr>
      <w:lang w:val="es-AR"/>
    </w:rPr>
  </w:style>
  <w:style w:type="character" w:customStyle="1" w:styleId="apple-converted-space">
    <w:name w:val="apple-converted-space"/>
    <w:uiPriority w:val="99"/>
    <w:rsid w:val="00292711"/>
  </w:style>
  <w:style w:type="paragraph" w:customStyle="1" w:styleId="ecxmsobodytextindent3">
    <w:name w:val="ecxmsobodytextindent3"/>
    <w:basedOn w:val="Normal"/>
    <w:uiPriority w:val="99"/>
    <w:rsid w:val="00292711"/>
    <w:pPr>
      <w:spacing w:before="100" w:beforeAutospacing="1" w:after="100" w:afterAutospacing="1"/>
    </w:pPr>
  </w:style>
  <w:style w:type="paragraph" w:customStyle="1" w:styleId="ecxmsonormal">
    <w:name w:val="ecxmsonormal"/>
    <w:basedOn w:val="Normal"/>
    <w:uiPriority w:val="99"/>
    <w:rsid w:val="00292711"/>
    <w:pPr>
      <w:spacing w:before="100" w:beforeAutospacing="1" w:after="100" w:afterAutospacing="1"/>
    </w:pPr>
  </w:style>
  <w:style w:type="character" w:styleId="Textoennegrita">
    <w:name w:val="Strong"/>
    <w:basedOn w:val="Fuentedeprrafopredeter"/>
    <w:uiPriority w:val="99"/>
    <w:qFormat/>
    <w:rsid w:val="00EA3EB4"/>
    <w:rPr>
      <w:rFonts w:cs="Times New Roman"/>
      <w:b/>
    </w:rPr>
  </w:style>
  <w:style w:type="paragraph" w:styleId="Ttulo">
    <w:name w:val="Title"/>
    <w:basedOn w:val="Normal"/>
    <w:next w:val="Normal"/>
    <w:link w:val="TtuloCar"/>
    <w:uiPriority w:val="99"/>
    <w:qFormat/>
    <w:rsid w:val="00EA3EB4"/>
    <w:pPr>
      <w:pBdr>
        <w:bottom w:val="single" w:sz="8" w:space="4" w:color="4F81BD"/>
      </w:pBdr>
      <w:spacing w:after="300"/>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99"/>
    <w:locked/>
    <w:rsid w:val="00EA3EB4"/>
    <w:rPr>
      <w:rFonts w:ascii="Cambria" w:hAnsi="Cambria" w:cs="Times New Roman"/>
      <w:color w:val="17365D"/>
      <w:spacing w:val="5"/>
      <w:kern w:val="28"/>
      <w:sz w:val="52"/>
      <w:szCs w:val="52"/>
    </w:rPr>
  </w:style>
  <w:style w:type="character" w:customStyle="1" w:styleId="EstiloCorreo39">
    <w:name w:val="EstiloCorreo39"/>
    <w:basedOn w:val="Fuentedeprrafopredeter"/>
    <w:semiHidden/>
    <w:rsid w:val="003B57E7"/>
    <w:rPr>
      <w:rFonts w:ascii="Times New Roman" w:hAnsi="Times New Roman" w:cs="Times New Roman" w:hint="default"/>
      <w:b w:val="0"/>
      <w:bCs w:val="0"/>
      <w:i w:val="0"/>
      <w:iCs w:val="0"/>
      <w:strike w:val="0"/>
      <w:dstrike w:val="0"/>
      <w:color w:val="auto"/>
      <w:sz w:val="24"/>
      <w:szCs w:val="24"/>
      <w:u w:val="none"/>
      <w:effect w:val="none"/>
    </w:rPr>
  </w:style>
  <w:style w:type="character" w:customStyle="1" w:styleId="EstiloCorreo40">
    <w:name w:val="EstiloCorreo40"/>
    <w:basedOn w:val="Fuentedeprrafopredeter"/>
    <w:semiHidden/>
    <w:rsid w:val="00223890"/>
    <w:rPr>
      <w:rFonts w:ascii="Times New Roman" w:hAnsi="Times New Roman" w:cs="Times New Roman" w:hint="default"/>
      <w:b w:val="0"/>
      <w:bCs w:val="0"/>
      <w:i w:val="0"/>
      <w:iCs w:val="0"/>
      <w:strike w:val="0"/>
      <w:dstrike w:val="0"/>
      <w:color w:val="auto"/>
      <w:sz w:val="24"/>
      <w:szCs w:val="24"/>
      <w:u w:val="none"/>
      <w:effect w:val="none"/>
    </w:rPr>
  </w:style>
  <w:style w:type="character" w:styleId="Mencinsinresolver">
    <w:name w:val="Unresolved Mention"/>
    <w:basedOn w:val="Fuentedeprrafopredeter"/>
    <w:uiPriority w:val="99"/>
    <w:semiHidden/>
    <w:unhideWhenUsed/>
    <w:rsid w:val="008915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5065">
      <w:bodyDiv w:val="1"/>
      <w:marLeft w:val="0"/>
      <w:marRight w:val="0"/>
      <w:marTop w:val="0"/>
      <w:marBottom w:val="0"/>
      <w:divBdr>
        <w:top w:val="none" w:sz="0" w:space="0" w:color="auto"/>
        <w:left w:val="none" w:sz="0" w:space="0" w:color="auto"/>
        <w:bottom w:val="none" w:sz="0" w:space="0" w:color="auto"/>
        <w:right w:val="none" w:sz="0" w:space="0" w:color="auto"/>
      </w:divBdr>
    </w:div>
    <w:div w:id="111293039">
      <w:bodyDiv w:val="1"/>
      <w:marLeft w:val="0"/>
      <w:marRight w:val="0"/>
      <w:marTop w:val="0"/>
      <w:marBottom w:val="0"/>
      <w:divBdr>
        <w:top w:val="none" w:sz="0" w:space="0" w:color="auto"/>
        <w:left w:val="none" w:sz="0" w:space="0" w:color="auto"/>
        <w:bottom w:val="none" w:sz="0" w:space="0" w:color="auto"/>
        <w:right w:val="none" w:sz="0" w:space="0" w:color="auto"/>
      </w:divBdr>
    </w:div>
    <w:div w:id="230967441">
      <w:bodyDiv w:val="1"/>
      <w:marLeft w:val="0"/>
      <w:marRight w:val="0"/>
      <w:marTop w:val="0"/>
      <w:marBottom w:val="0"/>
      <w:divBdr>
        <w:top w:val="none" w:sz="0" w:space="0" w:color="auto"/>
        <w:left w:val="none" w:sz="0" w:space="0" w:color="auto"/>
        <w:bottom w:val="none" w:sz="0" w:space="0" w:color="auto"/>
        <w:right w:val="none" w:sz="0" w:space="0" w:color="auto"/>
      </w:divBdr>
    </w:div>
    <w:div w:id="253124399">
      <w:bodyDiv w:val="1"/>
      <w:marLeft w:val="0"/>
      <w:marRight w:val="0"/>
      <w:marTop w:val="0"/>
      <w:marBottom w:val="0"/>
      <w:divBdr>
        <w:top w:val="none" w:sz="0" w:space="0" w:color="auto"/>
        <w:left w:val="none" w:sz="0" w:space="0" w:color="auto"/>
        <w:bottom w:val="none" w:sz="0" w:space="0" w:color="auto"/>
        <w:right w:val="none" w:sz="0" w:space="0" w:color="auto"/>
      </w:divBdr>
    </w:div>
    <w:div w:id="493565849">
      <w:bodyDiv w:val="1"/>
      <w:marLeft w:val="0"/>
      <w:marRight w:val="0"/>
      <w:marTop w:val="0"/>
      <w:marBottom w:val="0"/>
      <w:divBdr>
        <w:top w:val="none" w:sz="0" w:space="0" w:color="auto"/>
        <w:left w:val="none" w:sz="0" w:space="0" w:color="auto"/>
        <w:bottom w:val="none" w:sz="0" w:space="0" w:color="auto"/>
        <w:right w:val="none" w:sz="0" w:space="0" w:color="auto"/>
      </w:divBdr>
    </w:div>
    <w:div w:id="706875767">
      <w:bodyDiv w:val="1"/>
      <w:marLeft w:val="0"/>
      <w:marRight w:val="0"/>
      <w:marTop w:val="0"/>
      <w:marBottom w:val="0"/>
      <w:divBdr>
        <w:top w:val="none" w:sz="0" w:space="0" w:color="auto"/>
        <w:left w:val="none" w:sz="0" w:space="0" w:color="auto"/>
        <w:bottom w:val="none" w:sz="0" w:space="0" w:color="auto"/>
        <w:right w:val="none" w:sz="0" w:space="0" w:color="auto"/>
      </w:divBdr>
      <w:divsChild>
        <w:div w:id="849879001">
          <w:marLeft w:val="0"/>
          <w:marRight w:val="0"/>
          <w:marTop w:val="0"/>
          <w:marBottom w:val="0"/>
          <w:divBdr>
            <w:top w:val="none" w:sz="0" w:space="0" w:color="auto"/>
            <w:left w:val="none" w:sz="0" w:space="0" w:color="auto"/>
            <w:bottom w:val="none" w:sz="0" w:space="0" w:color="auto"/>
            <w:right w:val="none" w:sz="0" w:space="0" w:color="auto"/>
          </w:divBdr>
        </w:div>
        <w:div w:id="1665860209">
          <w:marLeft w:val="0"/>
          <w:marRight w:val="0"/>
          <w:marTop w:val="0"/>
          <w:marBottom w:val="0"/>
          <w:divBdr>
            <w:top w:val="none" w:sz="0" w:space="0" w:color="auto"/>
            <w:left w:val="none" w:sz="0" w:space="0" w:color="auto"/>
            <w:bottom w:val="none" w:sz="0" w:space="0" w:color="auto"/>
            <w:right w:val="none" w:sz="0" w:space="0" w:color="auto"/>
          </w:divBdr>
        </w:div>
        <w:div w:id="632444521">
          <w:marLeft w:val="0"/>
          <w:marRight w:val="0"/>
          <w:marTop w:val="0"/>
          <w:marBottom w:val="0"/>
          <w:divBdr>
            <w:top w:val="none" w:sz="0" w:space="0" w:color="auto"/>
            <w:left w:val="none" w:sz="0" w:space="0" w:color="auto"/>
            <w:bottom w:val="none" w:sz="0" w:space="0" w:color="auto"/>
            <w:right w:val="none" w:sz="0" w:space="0" w:color="auto"/>
          </w:divBdr>
        </w:div>
        <w:div w:id="548230341">
          <w:marLeft w:val="0"/>
          <w:marRight w:val="0"/>
          <w:marTop w:val="0"/>
          <w:marBottom w:val="0"/>
          <w:divBdr>
            <w:top w:val="none" w:sz="0" w:space="0" w:color="auto"/>
            <w:left w:val="none" w:sz="0" w:space="0" w:color="auto"/>
            <w:bottom w:val="none" w:sz="0" w:space="0" w:color="auto"/>
            <w:right w:val="none" w:sz="0" w:space="0" w:color="auto"/>
          </w:divBdr>
        </w:div>
      </w:divsChild>
    </w:div>
    <w:div w:id="769199555">
      <w:bodyDiv w:val="1"/>
      <w:marLeft w:val="0"/>
      <w:marRight w:val="0"/>
      <w:marTop w:val="0"/>
      <w:marBottom w:val="0"/>
      <w:divBdr>
        <w:top w:val="none" w:sz="0" w:space="0" w:color="auto"/>
        <w:left w:val="none" w:sz="0" w:space="0" w:color="auto"/>
        <w:bottom w:val="none" w:sz="0" w:space="0" w:color="auto"/>
        <w:right w:val="none" w:sz="0" w:space="0" w:color="auto"/>
      </w:divBdr>
    </w:div>
    <w:div w:id="788278998">
      <w:bodyDiv w:val="1"/>
      <w:marLeft w:val="0"/>
      <w:marRight w:val="0"/>
      <w:marTop w:val="0"/>
      <w:marBottom w:val="0"/>
      <w:divBdr>
        <w:top w:val="none" w:sz="0" w:space="0" w:color="auto"/>
        <w:left w:val="none" w:sz="0" w:space="0" w:color="auto"/>
        <w:bottom w:val="none" w:sz="0" w:space="0" w:color="auto"/>
        <w:right w:val="none" w:sz="0" w:space="0" w:color="auto"/>
      </w:divBdr>
    </w:div>
    <w:div w:id="918516919">
      <w:marLeft w:val="0"/>
      <w:marRight w:val="0"/>
      <w:marTop w:val="0"/>
      <w:marBottom w:val="0"/>
      <w:divBdr>
        <w:top w:val="none" w:sz="0" w:space="0" w:color="auto"/>
        <w:left w:val="none" w:sz="0" w:space="0" w:color="auto"/>
        <w:bottom w:val="none" w:sz="0" w:space="0" w:color="auto"/>
        <w:right w:val="none" w:sz="0" w:space="0" w:color="auto"/>
      </w:divBdr>
    </w:div>
    <w:div w:id="1273050181">
      <w:bodyDiv w:val="1"/>
      <w:marLeft w:val="0"/>
      <w:marRight w:val="0"/>
      <w:marTop w:val="0"/>
      <w:marBottom w:val="0"/>
      <w:divBdr>
        <w:top w:val="none" w:sz="0" w:space="0" w:color="auto"/>
        <w:left w:val="none" w:sz="0" w:space="0" w:color="auto"/>
        <w:bottom w:val="none" w:sz="0" w:space="0" w:color="auto"/>
        <w:right w:val="none" w:sz="0" w:space="0" w:color="auto"/>
      </w:divBdr>
    </w:div>
    <w:div w:id="1375496113">
      <w:bodyDiv w:val="1"/>
      <w:marLeft w:val="0"/>
      <w:marRight w:val="0"/>
      <w:marTop w:val="0"/>
      <w:marBottom w:val="0"/>
      <w:divBdr>
        <w:top w:val="none" w:sz="0" w:space="0" w:color="auto"/>
        <w:left w:val="none" w:sz="0" w:space="0" w:color="auto"/>
        <w:bottom w:val="none" w:sz="0" w:space="0" w:color="auto"/>
        <w:right w:val="none" w:sz="0" w:space="0" w:color="auto"/>
      </w:divBdr>
    </w:div>
    <w:div w:id="1753578325">
      <w:bodyDiv w:val="1"/>
      <w:marLeft w:val="0"/>
      <w:marRight w:val="0"/>
      <w:marTop w:val="0"/>
      <w:marBottom w:val="0"/>
      <w:divBdr>
        <w:top w:val="none" w:sz="0" w:space="0" w:color="auto"/>
        <w:left w:val="none" w:sz="0" w:space="0" w:color="auto"/>
        <w:bottom w:val="none" w:sz="0" w:space="0" w:color="auto"/>
        <w:right w:val="none" w:sz="0" w:space="0" w:color="auto"/>
      </w:divBdr>
      <w:divsChild>
        <w:div w:id="1573664874">
          <w:marLeft w:val="0"/>
          <w:marRight w:val="0"/>
          <w:marTop w:val="0"/>
          <w:marBottom w:val="0"/>
          <w:divBdr>
            <w:top w:val="none" w:sz="0" w:space="0" w:color="auto"/>
            <w:left w:val="none" w:sz="0" w:space="0" w:color="auto"/>
            <w:bottom w:val="none" w:sz="0" w:space="0" w:color="auto"/>
            <w:right w:val="none" w:sz="0" w:space="0" w:color="auto"/>
          </w:divBdr>
        </w:div>
        <w:div w:id="1351025203">
          <w:marLeft w:val="0"/>
          <w:marRight w:val="0"/>
          <w:marTop w:val="0"/>
          <w:marBottom w:val="0"/>
          <w:divBdr>
            <w:top w:val="none" w:sz="0" w:space="0" w:color="auto"/>
            <w:left w:val="none" w:sz="0" w:space="0" w:color="auto"/>
            <w:bottom w:val="none" w:sz="0" w:space="0" w:color="auto"/>
            <w:right w:val="none" w:sz="0" w:space="0" w:color="auto"/>
          </w:divBdr>
        </w:div>
      </w:divsChild>
    </w:div>
    <w:div w:id="1852254588">
      <w:bodyDiv w:val="1"/>
      <w:marLeft w:val="0"/>
      <w:marRight w:val="0"/>
      <w:marTop w:val="0"/>
      <w:marBottom w:val="0"/>
      <w:divBdr>
        <w:top w:val="none" w:sz="0" w:space="0" w:color="auto"/>
        <w:left w:val="none" w:sz="0" w:space="0" w:color="auto"/>
        <w:bottom w:val="none" w:sz="0" w:space="0" w:color="auto"/>
        <w:right w:val="none" w:sz="0" w:space="0" w:color="auto"/>
      </w:divBdr>
    </w:div>
    <w:div w:id="2038264533">
      <w:bodyDiv w:val="1"/>
      <w:marLeft w:val="0"/>
      <w:marRight w:val="0"/>
      <w:marTop w:val="0"/>
      <w:marBottom w:val="0"/>
      <w:divBdr>
        <w:top w:val="none" w:sz="0" w:space="0" w:color="auto"/>
        <w:left w:val="none" w:sz="0" w:space="0" w:color="auto"/>
        <w:bottom w:val="none" w:sz="0" w:space="0" w:color="auto"/>
        <w:right w:val="none" w:sz="0" w:space="0" w:color="auto"/>
      </w:divBdr>
    </w:div>
    <w:div w:id="2104840622">
      <w:bodyDiv w:val="1"/>
      <w:marLeft w:val="0"/>
      <w:marRight w:val="0"/>
      <w:marTop w:val="0"/>
      <w:marBottom w:val="0"/>
      <w:divBdr>
        <w:top w:val="none" w:sz="0" w:space="0" w:color="auto"/>
        <w:left w:val="none" w:sz="0" w:space="0" w:color="auto"/>
        <w:bottom w:val="none" w:sz="0" w:space="0" w:color="auto"/>
        <w:right w:val="none" w:sz="0" w:space="0" w:color="auto"/>
      </w:divBdr>
      <w:divsChild>
        <w:div w:id="2081444616">
          <w:marLeft w:val="0"/>
          <w:marRight w:val="0"/>
          <w:marTop w:val="0"/>
          <w:marBottom w:val="0"/>
          <w:divBdr>
            <w:top w:val="none" w:sz="0" w:space="0" w:color="auto"/>
            <w:left w:val="none" w:sz="0" w:space="0" w:color="auto"/>
            <w:bottom w:val="none" w:sz="0" w:space="0" w:color="auto"/>
            <w:right w:val="none" w:sz="0" w:space="0" w:color="auto"/>
          </w:divBdr>
        </w:div>
      </w:divsChild>
    </w:div>
    <w:div w:id="2140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mina\Escritorio\Cuello%20Cristian%20Ariel_%20promueve%20demanda%20Despido%20y%20acciden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81F18D-86CC-1C4E-B513-0438F93C1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Settings\Romina\Escritorio\Cuello Cristian Ariel_ promueve demanda Despido y accidente..dot</Template>
  <TotalTime>29</TotalTime>
  <Pages>8</Pages>
  <Words>2562</Words>
  <Characters>14091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PROMUEVE DEMANDA POR COBRO DE INDEMNIZACION POR DESPIDO Y ACCIDENTE LABORAL</vt:lpstr>
    </vt:vector>
  </TitlesOfParts>
  <Company>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PROMUEVE DEMANDA POR COBRO DE INDEMNIZACION POR DESPIDO Y ACCIDENTE LABORAL</dc:title>
  <dc:creator>Romina</dc:creator>
  <cp:lastModifiedBy>Microsoft Office User</cp:lastModifiedBy>
  <cp:revision>5</cp:revision>
  <dcterms:created xsi:type="dcterms:W3CDTF">2024-03-15T14:09:00Z</dcterms:created>
  <dcterms:modified xsi:type="dcterms:W3CDTF">2024-03-26T13:23:00Z</dcterms:modified>
</cp:coreProperties>
</file>