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6F8AE" w14:textId="5834E83C" w:rsidR="00772F26" w:rsidRDefault="00772F26" w:rsidP="005F5B10">
      <w:pPr>
        <w:tabs>
          <w:tab w:val="left" w:pos="7655"/>
        </w:tabs>
        <w:spacing w:line="360" w:lineRule="auto"/>
        <w:jc w:val="both"/>
        <w:outlineLvl w:val="0"/>
        <w:rPr>
          <w:b/>
          <w:bCs/>
          <w:color w:val="000000"/>
          <w:u w:val="single"/>
          <w:lang w:val="es-AR" w:eastAsia="es-AR"/>
        </w:rPr>
      </w:pPr>
      <w:r w:rsidRPr="00085BA4">
        <w:rPr>
          <w:b/>
          <w:bCs/>
          <w:color w:val="000000"/>
          <w:u w:val="single"/>
          <w:lang w:val="es-AR" w:eastAsia="es-AR"/>
        </w:rPr>
        <w:t xml:space="preserve">PROMUEVE DEMANDA POR COBRO DE INDEMNIZACION POR DESPIDO </w:t>
      </w:r>
    </w:p>
    <w:p w14:paraId="3E5EFE28" w14:textId="77777777" w:rsidR="00772F26" w:rsidRPr="00292711" w:rsidRDefault="00772F26" w:rsidP="005F5B10">
      <w:pPr>
        <w:tabs>
          <w:tab w:val="left" w:pos="7655"/>
        </w:tabs>
        <w:spacing w:line="360" w:lineRule="auto"/>
        <w:jc w:val="both"/>
        <w:outlineLvl w:val="0"/>
        <w:rPr>
          <w:b/>
          <w:bCs/>
          <w:color w:val="000000"/>
          <w:u w:val="single"/>
          <w:lang w:val="es-AR" w:eastAsia="es-AR"/>
        </w:rPr>
      </w:pPr>
    </w:p>
    <w:p w14:paraId="5D49214A" w14:textId="77777777" w:rsidR="00772F26" w:rsidRPr="00292711" w:rsidRDefault="00772F26" w:rsidP="005F5B10">
      <w:pPr>
        <w:autoSpaceDE w:val="0"/>
        <w:autoSpaceDN w:val="0"/>
        <w:adjustRightInd w:val="0"/>
        <w:spacing w:line="360" w:lineRule="auto"/>
        <w:jc w:val="both"/>
      </w:pPr>
      <w:r w:rsidRPr="00292711">
        <w:t>Señor Juez:</w:t>
      </w:r>
    </w:p>
    <w:p w14:paraId="598F0F23" w14:textId="77777777" w:rsidR="00772F26" w:rsidRPr="00851750" w:rsidRDefault="00772F26" w:rsidP="00851750">
      <w:pPr>
        <w:spacing w:line="360" w:lineRule="auto"/>
        <w:jc w:val="both"/>
        <w:rPr>
          <w:lang w:val="es-AR" w:eastAsia="es-AR"/>
        </w:rPr>
      </w:pPr>
    </w:p>
    <w:p w14:paraId="6044AA33" w14:textId="410B7A57" w:rsidR="00851750" w:rsidRPr="00851750" w:rsidRDefault="00851750" w:rsidP="00851750">
      <w:pPr>
        <w:widowControl w:val="0"/>
        <w:overflowPunct w:val="0"/>
        <w:adjustRightInd w:val="0"/>
        <w:spacing w:line="360" w:lineRule="auto"/>
        <w:ind w:firstLine="1416"/>
        <w:jc w:val="both"/>
        <w:rPr>
          <w:lang w:val="es-AR" w:eastAsia="es-AR"/>
        </w:rPr>
      </w:pPr>
      <w:r w:rsidRPr="00851750">
        <w:rPr>
          <w:b/>
          <w:lang w:val="es-AR" w:eastAsia="es-AR"/>
        </w:rPr>
        <w:t>FERNANDO NICOLAS FEITO</w:t>
      </w:r>
      <w:r w:rsidRPr="00851750">
        <w:rPr>
          <w:lang w:val="es-AR" w:eastAsia="es-AR"/>
        </w:rPr>
        <w:t xml:space="preserve">, Abogado (CPACF T°79 F°54- IVA RESPONSABLE INSCRIPTO- CUIT 20.24.564.934.8- DNI 24.564.934, Legajo Caja Previsional para Abogados de la Provincia de Buenos Aires Nro: 076044-9-07), en mi carácter de letrado apoderado de la parte actora, constituyendo domicilio legal en la calle </w:t>
      </w:r>
      <w:r w:rsidR="00526C00">
        <w:rPr>
          <w:lang w:val="es-AR" w:eastAsia="es-AR"/>
        </w:rPr>
        <w:t>Paraná 785</w:t>
      </w:r>
      <w:r w:rsidRPr="00851750">
        <w:rPr>
          <w:lang w:val="es-AR" w:eastAsia="es-AR"/>
        </w:rPr>
        <w:t xml:space="preserve">  Piso </w:t>
      </w:r>
      <w:r w:rsidR="00526C00">
        <w:rPr>
          <w:lang w:val="es-AR" w:eastAsia="es-AR"/>
        </w:rPr>
        <w:t>4</w:t>
      </w:r>
      <w:r w:rsidRPr="00851750">
        <w:rPr>
          <w:lang w:val="es-AR" w:eastAsia="es-AR"/>
        </w:rPr>
        <w:t xml:space="preserve"> “</w:t>
      </w:r>
      <w:r w:rsidR="00526C00">
        <w:rPr>
          <w:lang w:val="es-AR" w:eastAsia="es-AR"/>
        </w:rPr>
        <w:t>A</w:t>
      </w:r>
      <w:r w:rsidRPr="00851750">
        <w:rPr>
          <w:lang w:val="es-AR" w:eastAsia="es-AR"/>
        </w:rPr>
        <w:t xml:space="preserve">”, Capital Federal (Te: </w:t>
      </w:r>
      <w:r w:rsidR="00635B63">
        <w:fldChar w:fldCharType="begin"/>
      </w:r>
      <w:r w:rsidR="00635B63">
        <w:instrText xml:space="preserve"> HYPERLINK "mailto:11-6092-2780-fernando@feitoabogados.com" </w:instrText>
      </w:r>
      <w:r w:rsidR="00635B63">
        <w:fldChar w:fldCharType="separate"/>
      </w:r>
      <w:r w:rsidR="00152BB0" w:rsidRPr="00B6557C">
        <w:rPr>
          <w:rStyle w:val="Hipervnculo"/>
          <w:lang w:val="es-AR" w:eastAsia="es-AR"/>
        </w:rPr>
        <w:t>11-6092-2780-fernando@feitoabogados.com</w:t>
      </w:r>
      <w:r w:rsidR="00635B63">
        <w:rPr>
          <w:rStyle w:val="Hipervnculo"/>
          <w:lang w:val="es-AR" w:eastAsia="es-AR"/>
        </w:rPr>
        <w:fldChar w:fldCharType="end"/>
      </w:r>
      <w:r w:rsidR="00152BB0" w:rsidRPr="00152BB0">
        <w:rPr>
          <w:rStyle w:val="Hipervnculo"/>
        </w:rPr>
        <w:t>.</w:t>
      </w:r>
      <w:proofErr w:type="spellStart"/>
      <w:r w:rsidR="00152BB0" w:rsidRPr="00152BB0">
        <w:rPr>
          <w:rStyle w:val="Hipervnculo"/>
        </w:rPr>
        <w:t>ar</w:t>
      </w:r>
      <w:proofErr w:type="spellEnd"/>
      <w:r w:rsidRPr="00851750">
        <w:rPr>
          <w:lang w:val="es-AR" w:eastAsia="es-AR"/>
        </w:rPr>
        <w:t>), constituyendo domicilio electrónico en 20-24564934-8, me presento respetuosamente a V.S. y digo:</w:t>
      </w:r>
    </w:p>
    <w:p w14:paraId="4542435D" w14:textId="77777777" w:rsidR="00772F26" w:rsidRPr="00292711" w:rsidRDefault="00772F26" w:rsidP="005F5B10">
      <w:pPr>
        <w:autoSpaceDE w:val="0"/>
        <w:autoSpaceDN w:val="0"/>
        <w:adjustRightInd w:val="0"/>
        <w:spacing w:line="360" w:lineRule="auto"/>
        <w:ind w:firstLine="1416"/>
        <w:jc w:val="both"/>
      </w:pPr>
    </w:p>
    <w:p w14:paraId="1A1F22A6" w14:textId="77777777" w:rsidR="00772F26" w:rsidRPr="00292711" w:rsidRDefault="00772F26" w:rsidP="005F5B10">
      <w:pPr>
        <w:autoSpaceDE w:val="0"/>
        <w:autoSpaceDN w:val="0"/>
        <w:adjustRightInd w:val="0"/>
        <w:spacing w:line="360" w:lineRule="auto"/>
        <w:ind w:firstLine="1416"/>
        <w:jc w:val="both"/>
        <w:rPr>
          <w:b/>
          <w:bCs/>
          <w:lang w:val="es-AR"/>
        </w:rPr>
      </w:pPr>
      <w:r w:rsidRPr="00292711">
        <w:rPr>
          <w:b/>
          <w:bCs/>
          <w:lang w:val="es-AR"/>
        </w:rPr>
        <w:t>I-</w:t>
      </w:r>
      <w:r w:rsidRPr="00292711">
        <w:rPr>
          <w:b/>
          <w:bCs/>
          <w:lang w:val="es-AR"/>
        </w:rPr>
        <w:tab/>
        <w:t>PERSONERIA.</w:t>
      </w:r>
    </w:p>
    <w:p w14:paraId="3781084E" w14:textId="3AAE1DE9" w:rsidR="00772F26" w:rsidRPr="00292711" w:rsidRDefault="00772F26" w:rsidP="008F5057">
      <w:pPr>
        <w:autoSpaceDE w:val="0"/>
        <w:autoSpaceDN w:val="0"/>
        <w:adjustRightInd w:val="0"/>
        <w:spacing w:line="360" w:lineRule="auto"/>
        <w:ind w:firstLine="576"/>
        <w:jc w:val="both"/>
        <w:rPr>
          <w:lang w:val="es-AR" w:eastAsia="es-AR"/>
        </w:rPr>
      </w:pPr>
      <w:r w:rsidRPr="00292711">
        <w:rPr>
          <w:lang w:val="es-AR" w:eastAsia="es-AR"/>
        </w:rPr>
        <w:tab/>
      </w:r>
      <w:r w:rsidRPr="00292711">
        <w:rPr>
          <w:lang w:val="es-AR" w:eastAsia="es-AR"/>
        </w:rPr>
        <w:tab/>
        <w:t xml:space="preserve">Que conforme lo justifico con </w:t>
      </w:r>
      <w:r w:rsidR="00AE2070">
        <w:rPr>
          <w:lang w:val="es-AR" w:eastAsia="es-AR"/>
        </w:rPr>
        <w:t>la encomienda de gestión profesional</w:t>
      </w:r>
      <w:r w:rsidRPr="00292711">
        <w:rPr>
          <w:lang w:val="es-AR" w:eastAsia="es-AR"/>
        </w:rPr>
        <w:t xml:space="preserve"> que acompaño, debidamente </w:t>
      </w:r>
      <w:r w:rsidR="00AE2070">
        <w:rPr>
          <w:lang w:val="es-AR" w:eastAsia="es-AR"/>
        </w:rPr>
        <w:t>validada</w:t>
      </w:r>
      <w:r w:rsidRPr="00292711">
        <w:rPr>
          <w:lang w:val="es-AR" w:eastAsia="es-AR"/>
        </w:rPr>
        <w:t xml:space="preserve"> por la Cámara Nacional de Apelaciones del Trabajo, la </w:t>
      </w:r>
      <w:r>
        <w:rPr>
          <w:lang w:val="es-AR" w:eastAsia="es-AR"/>
        </w:rPr>
        <w:t>c</w:t>
      </w:r>
      <w:r w:rsidRPr="00292711">
        <w:rPr>
          <w:lang w:val="es-AR" w:eastAsia="es-AR"/>
        </w:rPr>
        <w:t xml:space="preserve">ual declaro bajo juramento encontrarse vigente en todas sus partes, resulto ser apoderado del </w:t>
      </w:r>
      <w:r w:rsidRPr="009A680B">
        <w:rPr>
          <w:lang w:val="es-AR" w:eastAsia="es-AR"/>
        </w:rPr>
        <w:t>Sr.</w:t>
      </w:r>
      <w:r w:rsidRPr="009A680B">
        <w:rPr>
          <w:b/>
          <w:bCs/>
          <w:lang w:val="es-AR" w:eastAsia="es-AR"/>
        </w:rPr>
        <w:t xml:space="preserve"> </w:t>
      </w:r>
      <w:r w:rsidR="007249CB">
        <w:rPr>
          <w:b/>
          <w:bCs/>
          <w:lang w:val="es-AR" w:eastAsia="es-AR"/>
        </w:rPr>
        <w:t xml:space="preserve">ROMANO PABLO ADRIAN </w:t>
      </w:r>
      <w:r w:rsidR="008F5057">
        <w:rPr>
          <w:b/>
          <w:bCs/>
          <w:lang w:val="es-AR" w:eastAsia="es-AR"/>
        </w:rPr>
        <w:t xml:space="preserve">(DNI </w:t>
      </w:r>
      <w:r w:rsidR="007249CB" w:rsidRPr="007249CB">
        <w:rPr>
          <w:b/>
          <w:bCs/>
          <w:lang w:val="es-AR" w:eastAsia="es-AR"/>
        </w:rPr>
        <w:t>27409455</w:t>
      </w:r>
      <w:r w:rsidR="008F5057" w:rsidRPr="007249CB">
        <w:rPr>
          <w:lang w:val="es-AR" w:eastAsia="es-AR"/>
        </w:rPr>
        <w:t xml:space="preserve">), </w:t>
      </w:r>
      <w:r w:rsidR="007249CB" w:rsidRPr="007249CB">
        <w:rPr>
          <w:lang w:val="es-AR" w:eastAsia="es-AR"/>
        </w:rPr>
        <w:t>argentino, empleado, soltero, fecha de nacimiento 9/06/1979, con domicilio real en la calle Betaharam 1028, Villa Bosch, Partido Tres de Febrero, Provincia de Buenos Aires,</w:t>
      </w:r>
      <w:r w:rsidR="007249CB">
        <w:rPr>
          <w:b/>
          <w:bCs/>
          <w:lang w:val="es-AR" w:eastAsia="es-AR"/>
        </w:rPr>
        <w:t xml:space="preserve"> </w:t>
      </w:r>
      <w:r w:rsidRPr="006B6BD9">
        <w:rPr>
          <w:color w:val="000000"/>
          <w:lang w:val="es-AR"/>
        </w:rPr>
        <w:t>solici</w:t>
      </w:r>
      <w:r w:rsidRPr="006B6BD9">
        <w:rPr>
          <w:lang w:val="es-AR" w:eastAsia="es-AR"/>
        </w:rPr>
        <w:t>tando</w:t>
      </w:r>
      <w:r w:rsidRPr="00292711">
        <w:rPr>
          <w:lang w:val="es-AR" w:eastAsia="es-AR"/>
        </w:rPr>
        <w:t xml:space="preserve"> se me tenga por presentado parte en el carácter legal invocado y por constituido el domicilio legal indicado.</w:t>
      </w:r>
    </w:p>
    <w:p w14:paraId="6C28758B" w14:textId="77777777" w:rsidR="00772F26" w:rsidRPr="00292711" w:rsidRDefault="00772F26" w:rsidP="005F5B10">
      <w:pPr>
        <w:autoSpaceDE w:val="0"/>
        <w:autoSpaceDN w:val="0"/>
        <w:adjustRightInd w:val="0"/>
        <w:spacing w:line="360" w:lineRule="auto"/>
        <w:ind w:firstLine="576"/>
        <w:jc w:val="both"/>
        <w:rPr>
          <w:lang w:val="es-AR" w:eastAsia="es-AR"/>
        </w:rPr>
      </w:pPr>
    </w:p>
    <w:p w14:paraId="67325433" w14:textId="77777777" w:rsidR="00772F26" w:rsidRPr="009A680B" w:rsidRDefault="00772F26" w:rsidP="005F5B10">
      <w:pPr>
        <w:autoSpaceDE w:val="0"/>
        <w:autoSpaceDN w:val="0"/>
        <w:adjustRightInd w:val="0"/>
        <w:spacing w:line="360" w:lineRule="auto"/>
        <w:ind w:firstLine="1416"/>
        <w:jc w:val="both"/>
        <w:rPr>
          <w:lang w:val="es-AR"/>
        </w:rPr>
      </w:pPr>
      <w:r w:rsidRPr="00085BA4">
        <w:rPr>
          <w:b/>
          <w:lang w:val="es-AR"/>
        </w:rPr>
        <w:t>II-</w:t>
      </w:r>
      <w:r w:rsidRPr="00085BA4">
        <w:rPr>
          <w:b/>
          <w:lang w:val="es-AR"/>
        </w:rPr>
        <w:tab/>
        <w:t>OBJETO</w:t>
      </w:r>
      <w:r w:rsidRPr="00085BA4">
        <w:rPr>
          <w:lang w:val="es-AR"/>
        </w:rPr>
        <w:t>.</w:t>
      </w:r>
    </w:p>
    <w:p w14:paraId="10D5085D" w14:textId="745D8F77" w:rsidR="00772F26" w:rsidRDefault="00772F26" w:rsidP="006852FE">
      <w:pPr>
        <w:autoSpaceDE w:val="0"/>
        <w:autoSpaceDN w:val="0"/>
        <w:adjustRightInd w:val="0"/>
        <w:spacing w:line="360" w:lineRule="auto"/>
        <w:ind w:firstLine="1416"/>
        <w:jc w:val="both"/>
        <w:rPr>
          <w:lang w:val="es-AR"/>
        </w:rPr>
      </w:pPr>
      <w:r w:rsidRPr="009A680B">
        <w:rPr>
          <w:lang w:val="es-AR"/>
        </w:rPr>
        <w:t xml:space="preserve">Siguiendo expresas instrucciones de mi mandante, vengo en el presente acto </w:t>
      </w:r>
      <w:r w:rsidRPr="009A680B">
        <w:rPr>
          <w:color w:val="000000"/>
          <w:lang w:val="es-AR" w:eastAsia="es-AR"/>
        </w:rPr>
        <w:t xml:space="preserve">iniciar demanda por cobro de indemnización por despido, haberes adeudados, relación laboral </w:t>
      </w:r>
      <w:r w:rsidR="00254854">
        <w:rPr>
          <w:color w:val="000000"/>
          <w:lang w:val="es-AR" w:eastAsia="es-AR"/>
        </w:rPr>
        <w:t>sin registración – EN NEGRO -</w:t>
      </w:r>
      <w:r w:rsidRPr="009A680B">
        <w:rPr>
          <w:color w:val="000000"/>
          <w:lang w:val="es-AR" w:eastAsia="es-AR"/>
        </w:rPr>
        <w:t>, multas</w:t>
      </w:r>
      <w:r w:rsidR="00254854">
        <w:rPr>
          <w:color w:val="000000"/>
          <w:lang w:val="es-AR" w:eastAsia="es-AR"/>
        </w:rPr>
        <w:t xml:space="preserve"> </w:t>
      </w:r>
      <w:r w:rsidRPr="009A680B">
        <w:rPr>
          <w:color w:val="000000"/>
          <w:lang w:val="es-AR" w:eastAsia="es-AR"/>
        </w:rPr>
        <w:t>y demás conceptos que se detallan en la liquidación pertinente por la suma</w:t>
      </w:r>
      <w:r w:rsidRPr="009A680B">
        <w:rPr>
          <w:lang w:val="es-AR"/>
        </w:rPr>
        <w:t xml:space="preserve"> de </w:t>
      </w:r>
      <w:r w:rsidR="00DC2190">
        <w:rPr>
          <w:lang w:val="es-AR"/>
        </w:rPr>
        <w:t>PESOS DIEZ MILLONES CUATROCIENTOS OCHENTA Y SIETE MIL QUINIENTOS OCHENTA Y SEIS (</w:t>
      </w:r>
      <w:r w:rsidR="00DC2190" w:rsidRPr="00DC2190">
        <w:rPr>
          <w:lang w:val="es-AR"/>
        </w:rPr>
        <w:t>$ 10.487.586</w:t>
      </w:r>
      <w:r w:rsidR="00DC2190">
        <w:rPr>
          <w:lang w:val="es-AR"/>
        </w:rPr>
        <w:t xml:space="preserve">.-) </w:t>
      </w:r>
      <w:r w:rsidRPr="009A680B">
        <w:rPr>
          <w:lang w:val="es-AR"/>
        </w:rPr>
        <w:t>y/o en lo que más resulte de las probanzas de autos, contra:</w:t>
      </w:r>
      <w:r w:rsidR="00900078">
        <w:rPr>
          <w:lang w:val="es-AR"/>
        </w:rPr>
        <w:t xml:space="preserve"> </w:t>
      </w:r>
      <w:bookmarkStart w:id="0" w:name="_Hlk164200077"/>
      <w:r w:rsidR="00900078" w:rsidRPr="006852FE">
        <w:rPr>
          <w:b/>
          <w:bCs/>
          <w:lang w:val="es-AR"/>
        </w:rPr>
        <w:t xml:space="preserve">a) </w:t>
      </w:r>
      <w:bookmarkStart w:id="1" w:name="_Hlk164097725"/>
      <w:r w:rsidR="00900078" w:rsidRPr="006852FE">
        <w:rPr>
          <w:b/>
          <w:bCs/>
          <w:lang w:val="es-AR"/>
        </w:rPr>
        <w:t>YARYURA TOBIAS FELIPE AGUSTIN (DNI</w:t>
      </w:r>
      <w:r w:rsidR="00555E21">
        <w:rPr>
          <w:b/>
          <w:bCs/>
          <w:lang w:val="es-AR"/>
        </w:rPr>
        <w:t xml:space="preserve"> 36.702.316</w:t>
      </w:r>
      <w:r w:rsidR="00900078" w:rsidRPr="006852FE">
        <w:rPr>
          <w:b/>
          <w:bCs/>
          <w:lang w:val="es-AR"/>
        </w:rPr>
        <w:t>); b) SARAVIA JUAN (DNI</w:t>
      </w:r>
      <w:r w:rsidR="00555E21">
        <w:rPr>
          <w:b/>
          <w:bCs/>
          <w:lang w:val="es-AR"/>
        </w:rPr>
        <w:t xml:space="preserve"> 36.684.566</w:t>
      </w:r>
      <w:r w:rsidR="00900078" w:rsidRPr="006852FE">
        <w:rPr>
          <w:b/>
          <w:bCs/>
          <w:lang w:val="es-AR"/>
        </w:rPr>
        <w:t xml:space="preserve">), c) MAMA HUNGARA CINE S.A. (CUIT N° </w:t>
      </w:r>
      <w:r w:rsidR="00555E21">
        <w:rPr>
          <w:b/>
          <w:bCs/>
          <w:lang w:val="es-AR"/>
        </w:rPr>
        <w:t>30-71485556-1</w:t>
      </w:r>
      <w:r w:rsidR="00900078" w:rsidRPr="006852FE">
        <w:rPr>
          <w:b/>
          <w:bCs/>
          <w:lang w:val="es-AR"/>
        </w:rPr>
        <w:t>), d) LENCINA PATRICIA ROXANA</w:t>
      </w:r>
      <w:r w:rsidR="006852FE" w:rsidRPr="006852FE">
        <w:rPr>
          <w:b/>
          <w:bCs/>
          <w:lang w:val="es-AR"/>
        </w:rPr>
        <w:t xml:space="preserve"> (DNI</w:t>
      </w:r>
      <w:r w:rsidR="00555E21">
        <w:rPr>
          <w:b/>
          <w:bCs/>
          <w:lang w:val="es-AR"/>
        </w:rPr>
        <w:t xml:space="preserve"> 23.649.487</w:t>
      </w:r>
      <w:r w:rsidR="006852FE" w:rsidRPr="006852FE">
        <w:rPr>
          <w:b/>
          <w:bCs/>
          <w:lang w:val="es-AR"/>
        </w:rPr>
        <w:t xml:space="preserve">); e) </w:t>
      </w:r>
      <w:r w:rsidR="00900078" w:rsidRPr="000C0F6A">
        <w:rPr>
          <w:b/>
          <w:bCs/>
          <w:lang w:val="es-AR"/>
        </w:rPr>
        <w:t>C</w:t>
      </w:r>
      <w:r w:rsidR="000C0F6A" w:rsidRPr="000C0F6A">
        <w:rPr>
          <w:b/>
          <w:bCs/>
          <w:lang w:val="es-AR"/>
        </w:rPr>
        <w:t>R</w:t>
      </w:r>
      <w:r w:rsidR="00900078" w:rsidRPr="000C0F6A">
        <w:rPr>
          <w:b/>
          <w:bCs/>
          <w:lang w:val="es-AR"/>
        </w:rPr>
        <w:t>ISTIAN GABRIELE</w:t>
      </w:r>
      <w:r w:rsidR="006852FE" w:rsidRPr="000C0F6A">
        <w:rPr>
          <w:b/>
          <w:bCs/>
          <w:lang w:val="es-AR"/>
        </w:rPr>
        <w:t xml:space="preserve"> </w:t>
      </w:r>
      <w:bookmarkEnd w:id="0"/>
      <w:bookmarkEnd w:id="1"/>
      <w:r w:rsidR="006852FE" w:rsidRPr="000C0F6A">
        <w:rPr>
          <w:b/>
          <w:bCs/>
          <w:lang w:val="es-AR"/>
        </w:rPr>
        <w:t xml:space="preserve">(DNI </w:t>
      </w:r>
      <w:r w:rsidR="000C0F6A" w:rsidRPr="000C0F6A">
        <w:rPr>
          <w:b/>
          <w:bCs/>
          <w:lang w:val="es-AR"/>
        </w:rPr>
        <w:t>25506021</w:t>
      </w:r>
      <w:r w:rsidR="006852FE" w:rsidRPr="006852FE">
        <w:rPr>
          <w:b/>
          <w:bCs/>
          <w:lang w:val="es-AR"/>
        </w:rPr>
        <w:t>)</w:t>
      </w:r>
      <w:r w:rsidR="006852FE">
        <w:rPr>
          <w:lang w:val="es-AR"/>
        </w:rPr>
        <w:t xml:space="preserve"> todos ellos con domicilio en la Avda. Santa Fe </w:t>
      </w:r>
      <w:r w:rsidR="00900078" w:rsidRPr="00900078">
        <w:rPr>
          <w:lang w:val="es-AR"/>
        </w:rPr>
        <w:t>1611</w:t>
      </w:r>
      <w:r w:rsidR="006852FE">
        <w:rPr>
          <w:lang w:val="es-AR"/>
        </w:rPr>
        <w:t>, Ciudad Autónoma de Buenos Aires.</w:t>
      </w:r>
      <w:r w:rsidR="00681259">
        <w:rPr>
          <w:lang w:val="es-AR"/>
        </w:rPr>
        <w:t xml:space="preserve"> </w:t>
      </w:r>
    </w:p>
    <w:p w14:paraId="57AE9779" w14:textId="77777777" w:rsidR="00772F26" w:rsidRDefault="00772F26" w:rsidP="005F5B10">
      <w:pPr>
        <w:spacing w:line="360" w:lineRule="auto"/>
        <w:ind w:firstLine="1416"/>
        <w:jc w:val="both"/>
        <w:rPr>
          <w:color w:val="000000"/>
          <w:lang w:val="es-AR" w:eastAsia="es-AR"/>
        </w:rPr>
      </w:pPr>
    </w:p>
    <w:p w14:paraId="6F325CF5" w14:textId="77777777" w:rsidR="00772F26" w:rsidRPr="00292711" w:rsidRDefault="00772F26" w:rsidP="005F5B10">
      <w:pPr>
        <w:autoSpaceDE w:val="0"/>
        <w:autoSpaceDN w:val="0"/>
        <w:adjustRightInd w:val="0"/>
        <w:spacing w:line="360" w:lineRule="auto"/>
        <w:ind w:firstLine="1416"/>
        <w:jc w:val="both"/>
        <w:rPr>
          <w:lang w:val="es-AR"/>
        </w:rPr>
      </w:pPr>
      <w:r w:rsidRPr="00292711">
        <w:rPr>
          <w:lang w:val="es-AR"/>
        </w:rPr>
        <w:t>En virtud de las consideraciones de hecho y derecho que a continuación se exponen.</w:t>
      </w:r>
    </w:p>
    <w:p w14:paraId="7A25169D" w14:textId="77777777" w:rsidR="00772F26" w:rsidRDefault="00772F26" w:rsidP="005F5B10">
      <w:pPr>
        <w:autoSpaceDE w:val="0"/>
        <w:autoSpaceDN w:val="0"/>
        <w:adjustRightInd w:val="0"/>
        <w:spacing w:line="360" w:lineRule="auto"/>
        <w:ind w:firstLine="1416"/>
        <w:jc w:val="both"/>
        <w:rPr>
          <w:b/>
          <w:lang w:val="es-AR"/>
        </w:rPr>
      </w:pPr>
    </w:p>
    <w:p w14:paraId="7BE18FB9"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III- </w:t>
      </w:r>
      <w:r w:rsidRPr="00292711">
        <w:rPr>
          <w:b/>
          <w:lang w:val="es-AR"/>
        </w:rPr>
        <w:tab/>
        <w:t>HECHOS.</w:t>
      </w:r>
    </w:p>
    <w:p w14:paraId="1753B4CE" w14:textId="0ADD7A70" w:rsidR="00772F26" w:rsidRPr="00292711" w:rsidRDefault="00772F26" w:rsidP="005F5B10">
      <w:pPr>
        <w:autoSpaceDE w:val="0"/>
        <w:autoSpaceDN w:val="0"/>
        <w:adjustRightInd w:val="0"/>
        <w:spacing w:line="360" w:lineRule="auto"/>
        <w:ind w:firstLine="1416"/>
        <w:jc w:val="both"/>
        <w:rPr>
          <w:i/>
          <w:iCs/>
          <w:lang w:val="es-AR"/>
        </w:rPr>
      </w:pPr>
      <w:r w:rsidRPr="00292711">
        <w:rPr>
          <w:lang w:val="es-AR"/>
        </w:rPr>
        <w:t>a) Por una cuestión metodológica, en primer lugar efectuare un breve introito de qui</w:t>
      </w:r>
      <w:r w:rsidR="00453AD7">
        <w:rPr>
          <w:lang w:val="es-AR"/>
        </w:rPr>
        <w:t>én</w:t>
      </w:r>
      <w:r w:rsidRPr="00292711">
        <w:rPr>
          <w:lang w:val="es-AR"/>
        </w:rPr>
        <w:t xml:space="preserve"> </w:t>
      </w:r>
      <w:r w:rsidR="00453AD7">
        <w:rPr>
          <w:lang w:val="es-AR"/>
        </w:rPr>
        <w:t>es</w:t>
      </w:r>
      <w:r w:rsidRPr="00292711">
        <w:rPr>
          <w:lang w:val="es-AR"/>
        </w:rPr>
        <w:t xml:space="preserve"> </w:t>
      </w:r>
      <w:r w:rsidR="00453AD7">
        <w:rPr>
          <w:lang w:val="es-AR"/>
        </w:rPr>
        <w:t>e</w:t>
      </w:r>
      <w:r w:rsidRPr="00292711">
        <w:rPr>
          <w:lang w:val="es-AR"/>
        </w:rPr>
        <w:t>l Demandado</w:t>
      </w:r>
      <w:r w:rsidRPr="00292711">
        <w:rPr>
          <w:i/>
          <w:iCs/>
          <w:lang w:val="es-AR"/>
        </w:rPr>
        <w:t xml:space="preserve">. </w:t>
      </w:r>
    </w:p>
    <w:p w14:paraId="014BFB69" w14:textId="77777777" w:rsidR="00772F26" w:rsidRPr="00292711" w:rsidRDefault="00772F26" w:rsidP="005F5B10">
      <w:pPr>
        <w:autoSpaceDE w:val="0"/>
        <w:autoSpaceDN w:val="0"/>
        <w:adjustRightInd w:val="0"/>
        <w:spacing w:line="360" w:lineRule="auto"/>
        <w:ind w:firstLine="1416"/>
        <w:jc w:val="both"/>
        <w:rPr>
          <w:i/>
          <w:iCs/>
          <w:lang w:val="es-AR"/>
        </w:rPr>
      </w:pPr>
    </w:p>
    <w:p w14:paraId="5AF8A3F0" w14:textId="0FFCCD8D" w:rsidR="00772F26" w:rsidRPr="00292711" w:rsidRDefault="00772F26" w:rsidP="005F5B10">
      <w:pPr>
        <w:autoSpaceDE w:val="0"/>
        <w:autoSpaceDN w:val="0"/>
        <w:adjustRightInd w:val="0"/>
        <w:spacing w:line="360" w:lineRule="auto"/>
        <w:ind w:firstLine="1416"/>
        <w:jc w:val="both"/>
        <w:rPr>
          <w:lang w:val="es-AR"/>
        </w:rPr>
      </w:pPr>
      <w:r w:rsidRPr="00292711">
        <w:rPr>
          <w:lang w:val="es-AR"/>
        </w:rPr>
        <w:lastRenderedPageBreak/>
        <w:t>Asimismo</w:t>
      </w:r>
      <w:r w:rsidR="002A04FD">
        <w:rPr>
          <w:lang w:val="es-AR"/>
        </w:rPr>
        <w:t>,</w:t>
      </w:r>
      <w:r w:rsidRPr="00292711">
        <w:rPr>
          <w:lang w:val="es-AR"/>
        </w:rPr>
        <w:t xml:space="preserve"> describiré las sofisticadas maniobras que utilizan las personas que manejan estas empresas para burlar los derechos de los trabajadores que trabajan bajo su dependencia. </w:t>
      </w:r>
    </w:p>
    <w:p w14:paraId="0FB62242" w14:textId="77777777" w:rsidR="00772F26" w:rsidRPr="00292711" w:rsidRDefault="00772F26" w:rsidP="005F5B10">
      <w:pPr>
        <w:autoSpaceDE w:val="0"/>
        <w:autoSpaceDN w:val="0"/>
        <w:adjustRightInd w:val="0"/>
        <w:spacing w:line="360" w:lineRule="auto"/>
        <w:ind w:firstLine="1416"/>
        <w:jc w:val="both"/>
        <w:rPr>
          <w:lang w:val="es-AR"/>
        </w:rPr>
      </w:pPr>
    </w:p>
    <w:p w14:paraId="594CE46A" w14:textId="179F97DE" w:rsidR="00772F26" w:rsidRDefault="00772F26" w:rsidP="005F5B10">
      <w:pPr>
        <w:autoSpaceDE w:val="0"/>
        <w:autoSpaceDN w:val="0"/>
        <w:adjustRightInd w:val="0"/>
        <w:spacing w:line="360" w:lineRule="auto"/>
        <w:ind w:firstLine="1416"/>
        <w:jc w:val="both"/>
        <w:rPr>
          <w:lang w:val="es-AR"/>
        </w:rPr>
      </w:pPr>
      <w:r w:rsidRPr="00292711">
        <w:rPr>
          <w:lang w:val="es-AR"/>
        </w:rPr>
        <w:t xml:space="preserve">b) En segundo lugar describiré como sucedieron los </w:t>
      </w:r>
      <w:r w:rsidRPr="00292711">
        <w:rPr>
          <w:b/>
          <w:bCs/>
          <w:lang w:val="es-AR"/>
        </w:rPr>
        <w:t xml:space="preserve">hechos </w:t>
      </w:r>
      <w:r w:rsidRPr="00292711">
        <w:rPr>
          <w:lang w:val="es-AR"/>
        </w:rPr>
        <w:t xml:space="preserve">respecto de mi mandante y </w:t>
      </w:r>
      <w:r w:rsidR="00453AD7">
        <w:rPr>
          <w:lang w:val="es-AR"/>
        </w:rPr>
        <w:t>el</w:t>
      </w:r>
      <w:r w:rsidRPr="00292711">
        <w:rPr>
          <w:lang w:val="es-AR"/>
        </w:rPr>
        <w:t xml:space="preserve"> Demandado.</w:t>
      </w:r>
    </w:p>
    <w:p w14:paraId="447B9811" w14:textId="77777777" w:rsidR="00772F26" w:rsidRPr="00292711" w:rsidRDefault="00772F26" w:rsidP="001D7813">
      <w:pPr>
        <w:autoSpaceDE w:val="0"/>
        <w:autoSpaceDN w:val="0"/>
        <w:adjustRightInd w:val="0"/>
        <w:spacing w:line="360" w:lineRule="auto"/>
        <w:jc w:val="both"/>
        <w:rPr>
          <w:lang w:val="es-AR"/>
        </w:rPr>
      </w:pPr>
    </w:p>
    <w:p w14:paraId="54859D90"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(a) </w:t>
      </w:r>
      <w:r w:rsidRPr="00292711">
        <w:rPr>
          <w:b/>
          <w:bCs/>
          <w:lang w:val="es-AR"/>
        </w:rPr>
        <w:t>EL EMPLEADOR</w:t>
      </w:r>
    </w:p>
    <w:p w14:paraId="07FC1450" w14:textId="77777777" w:rsidR="00681259" w:rsidRDefault="00681259" w:rsidP="00085BA4">
      <w:pPr>
        <w:spacing w:line="360" w:lineRule="auto"/>
        <w:ind w:firstLine="1416"/>
        <w:jc w:val="both"/>
        <w:rPr>
          <w:b/>
        </w:rPr>
      </w:pPr>
    </w:p>
    <w:p w14:paraId="3BBC16AC" w14:textId="1E7ED394" w:rsidR="00772F26" w:rsidRDefault="0089154F" w:rsidP="00085BA4">
      <w:pPr>
        <w:spacing w:line="360" w:lineRule="auto"/>
        <w:ind w:firstLine="1416"/>
        <w:jc w:val="both"/>
      </w:pPr>
      <w:r>
        <w:rPr>
          <w:lang w:val="es-AR"/>
        </w:rPr>
        <w:t xml:space="preserve">Los Sres. </w:t>
      </w:r>
      <w:r w:rsidR="006852FE" w:rsidRPr="006852FE">
        <w:rPr>
          <w:lang w:val="es-AR"/>
        </w:rPr>
        <w:t>YARYURA TOBIAS FELIPE AGUSTIN; SARAVIA JUAN</w:t>
      </w:r>
      <w:r w:rsidR="006852FE">
        <w:rPr>
          <w:lang w:val="es-AR"/>
        </w:rPr>
        <w:t xml:space="preserve">; </w:t>
      </w:r>
      <w:r w:rsidR="006852FE" w:rsidRPr="006852FE">
        <w:rPr>
          <w:lang w:val="es-AR"/>
        </w:rPr>
        <w:t>LENCINA PATRICIA ROXANA</w:t>
      </w:r>
      <w:r w:rsidR="006852FE">
        <w:rPr>
          <w:lang w:val="es-AR"/>
        </w:rPr>
        <w:t>;</w:t>
      </w:r>
      <w:r w:rsidR="006852FE" w:rsidRPr="006852FE">
        <w:rPr>
          <w:lang w:val="es-AR"/>
        </w:rPr>
        <w:t xml:space="preserve"> </w:t>
      </w:r>
      <w:r w:rsidR="000C0F6A" w:rsidRPr="000C0F6A">
        <w:rPr>
          <w:lang w:val="es-AR"/>
        </w:rPr>
        <w:t>CRISTIAN</w:t>
      </w:r>
      <w:r w:rsidR="006852FE" w:rsidRPr="000C0F6A">
        <w:rPr>
          <w:lang w:val="es-AR"/>
        </w:rPr>
        <w:t xml:space="preserve"> </w:t>
      </w:r>
      <w:r w:rsidR="006852FE" w:rsidRPr="006852FE">
        <w:rPr>
          <w:lang w:val="es-AR"/>
        </w:rPr>
        <w:t>GABRIELE</w:t>
      </w:r>
      <w:r w:rsidR="00971F89">
        <w:rPr>
          <w:lang w:val="es-AR"/>
        </w:rPr>
        <w:t xml:space="preserve"> </w:t>
      </w:r>
      <w:r w:rsidR="00971F89">
        <w:t xml:space="preserve">son las personas que emplearon a mi mandante, quienes además conforman la sociedad demandada </w:t>
      </w:r>
      <w:r w:rsidR="006852FE" w:rsidRPr="006852FE">
        <w:rPr>
          <w:lang w:val="es-AR"/>
        </w:rPr>
        <w:t>MAMA HUNGARA CINE S.A.</w:t>
      </w:r>
      <w:r w:rsidR="00453AD7">
        <w:t xml:space="preserve"> Las personas físicas eran quienes le</w:t>
      </w:r>
      <w:r w:rsidR="009945BB">
        <w:t xml:space="preserve">s impartían a mi mandante </w:t>
      </w:r>
      <w:r w:rsidR="00681259">
        <w:t xml:space="preserve">las instrucciones de las tareas que debía desarrollar en su jornada de trabajo, como así también quienes </w:t>
      </w:r>
      <w:r w:rsidR="00772F26" w:rsidRPr="007F17A3">
        <w:t>abonaba</w:t>
      </w:r>
      <w:r>
        <w:t>n</w:t>
      </w:r>
      <w:r w:rsidR="009945BB">
        <w:t xml:space="preserve"> el</w:t>
      </w:r>
      <w:r w:rsidR="00772F26" w:rsidRPr="007F17A3">
        <w:t xml:space="preserve"> salario</w:t>
      </w:r>
      <w:r w:rsidR="009945BB">
        <w:t xml:space="preserve"> (sin registración)</w:t>
      </w:r>
      <w:r w:rsidR="00772F26" w:rsidRPr="007F17A3">
        <w:t xml:space="preserve"> a mi mandante</w:t>
      </w:r>
      <w:r w:rsidR="00BE5CC9">
        <w:t xml:space="preserve">. </w:t>
      </w:r>
    </w:p>
    <w:p w14:paraId="4B30CC00" w14:textId="77777777" w:rsidR="00453AD7" w:rsidRDefault="00453AD7" w:rsidP="00085BA4">
      <w:pPr>
        <w:spacing w:line="360" w:lineRule="auto"/>
        <w:ind w:firstLine="1416"/>
        <w:jc w:val="both"/>
      </w:pPr>
    </w:p>
    <w:p w14:paraId="07CDE172" w14:textId="2318D5C4" w:rsidR="00971F89" w:rsidRDefault="00971F89" w:rsidP="00085BA4">
      <w:pPr>
        <w:spacing w:line="360" w:lineRule="auto"/>
        <w:ind w:firstLine="1416"/>
        <w:jc w:val="both"/>
      </w:pPr>
      <w:r>
        <w:t xml:space="preserve">MAMA HUNGARA CINE S.A. </w:t>
      </w:r>
      <w:r w:rsidR="00453AD7">
        <w:t xml:space="preserve">es </w:t>
      </w:r>
      <w:r>
        <w:t>una productora audiovisual con base en Buenos Aires, que crea contenido para todo el mundo, y se encuentra conformado por las personas físicas mencionadas. Su actividad principal es la realización de comerciales, películas y demás contenido artístico.</w:t>
      </w:r>
    </w:p>
    <w:p w14:paraId="39BE9076" w14:textId="77777777" w:rsidR="00772F26" w:rsidRDefault="00772F26" w:rsidP="005F5B10">
      <w:pPr>
        <w:autoSpaceDE w:val="0"/>
        <w:autoSpaceDN w:val="0"/>
        <w:adjustRightInd w:val="0"/>
        <w:spacing w:line="360" w:lineRule="auto"/>
        <w:ind w:firstLine="1416"/>
        <w:jc w:val="both"/>
      </w:pPr>
    </w:p>
    <w:p w14:paraId="5EB8DFBF" w14:textId="77777777" w:rsidR="00772F26" w:rsidRPr="00292711" w:rsidRDefault="00772F26" w:rsidP="008E3E16">
      <w:pPr>
        <w:autoSpaceDE w:val="0"/>
        <w:autoSpaceDN w:val="0"/>
        <w:adjustRightInd w:val="0"/>
        <w:spacing w:line="360" w:lineRule="auto"/>
        <w:ind w:firstLine="1416"/>
        <w:jc w:val="both"/>
        <w:rPr>
          <w:b/>
          <w:bCs/>
          <w:lang w:val="es-AR"/>
        </w:rPr>
      </w:pPr>
      <w:r w:rsidRPr="00292711">
        <w:rPr>
          <w:b/>
          <w:bCs/>
          <w:lang w:val="es-AR"/>
        </w:rPr>
        <w:t>(b) EL DESARROLLO DE LOS HECHOS.</w:t>
      </w:r>
    </w:p>
    <w:p w14:paraId="6FD3F598" w14:textId="15B1F069" w:rsidR="00763544" w:rsidRDefault="00772F26" w:rsidP="008E3E16">
      <w:pPr>
        <w:autoSpaceDE w:val="0"/>
        <w:autoSpaceDN w:val="0"/>
        <w:adjustRightInd w:val="0"/>
        <w:spacing w:line="360" w:lineRule="auto"/>
        <w:ind w:firstLine="1416"/>
        <w:jc w:val="both"/>
        <w:rPr>
          <w:lang w:val="es-AR"/>
        </w:rPr>
      </w:pPr>
      <w:r w:rsidRPr="00292711">
        <w:rPr>
          <w:b/>
          <w:lang w:val="es-AR"/>
        </w:rPr>
        <w:t>1</w:t>
      </w:r>
      <w:r w:rsidRPr="00292711">
        <w:rPr>
          <w:lang w:val="es-AR"/>
        </w:rPr>
        <w:t xml:space="preserve">- </w:t>
      </w:r>
      <w:r w:rsidR="00427596">
        <w:rPr>
          <w:lang w:val="es-AR"/>
        </w:rPr>
        <w:t>El</w:t>
      </w:r>
      <w:r w:rsidRPr="00292711">
        <w:rPr>
          <w:lang w:val="es-AR"/>
        </w:rPr>
        <w:t xml:space="preserve"> actor comenzó a </w:t>
      </w:r>
      <w:r w:rsidRPr="00617C47">
        <w:rPr>
          <w:lang w:val="es-AR"/>
        </w:rPr>
        <w:t xml:space="preserve">trabajar bajo la dependencia de </w:t>
      </w:r>
      <w:r w:rsidR="00BE5CC9">
        <w:rPr>
          <w:lang w:val="es-AR"/>
        </w:rPr>
        <w:t>los demandados el</w:t>
      </w:r>
      <w:r w:rsidR="008136A0">
        <w:rPr>
          <w:lang w:val="es-AR"/>
        </w:rPr>
        <w:t xml:space="preserve"> </w:t>
      </w:r>
      <w:r w:rsidR="00971F89">
        <w:rPr>
          <w:lang w:val="es-AR"/>
        </w:rPr>
        <w:t xml:space="preserve">01/09/2019 como COFER DE CARGA y PEON DE DESCARGA </w:t>
      </w:r>
      <w:r w:rsidR="00F026BF">
        <w:rPr>
          <w:lang w:val="es-AR"/>
        </w:rPr>
        <w:t>CON CARNET DE CONDUCTOR PROFESIONAL</w:t>
      </w:r>
      <w:r w:rsidR="00763544">
        <w:rPr>
          <w:lang w:val="es-AR"/>
        </w:rPr>
        <w:t>, prestando tareas de manera ininterrumpida en la logística de MAMA HUNGARA CINE S.A. Por las tareas desarrolladas, percibía una remuneración m</w:t>
      </w:r>
      <w:r w:rsidRPr="00617C47">
        <w:rPr>
          <w:lang w:val="es-AR"/>
        </w:rPr>
        <w:t>ensual básica</w:t>
      </w:r>
      <w:r w:rsidR="00763544">
        <w:rPr>
          <w:lang w:val="es-AR"/>
        </w:rPr>
        <w:t xml:space="preserve"> promedio</w:t>
      </w:r>
      <w:r w:rsidRPr="00617C47">
        <w:rPr>
          <w:lang w:val="es-AR"/>
        </w:rPr>
        <w:t xml:space="preserve"> de $</w:t>
      </w:r>
      <w:r w:rsidR="00763544">
        <w:rPr>
          <w:lang w:val="es-AR"/>
        </w:rPr>
        <w:t>360.000</w:t>
      </w:r>
      <w:r w:rsidR="008136A0">
        <w:rPr>
          <w:lang w:val="es-AR"/>
        </w:rPr>
        <w:t xml:space="preserve">.- </w:t>
      </w:r>
      <w:r w:rsidR="00D42E0C">
        <w:rPr>
          <w:lang w:val="es-AR"/>
        </w:rPr>
        <w:t xml:space="preserve">la cual era abonada en tu totalidad </w:t>
      </w:r>
      <w:r w:rsidR="009945BB">
        <w:rPr>
          <w:lang w:val="es-AR"/>
        </w:rPr>
        <w:t>sin registración, lo que se denomina “</w:t>
      </w:r>
      <w:r w:rsidR="00D42E0C">
        <w:rPr>
          <w:lang w:val="es-AR"/>
        </w:rPr>
        <w:t>EN NEGRO</w:t>
      </w:r>
      <w:r w:rsidR="009945BB">
        <w:rPr>
          <w:lang w:val="es-AR"/>
        </w:rPr>
        <w:t>”</w:t>
      </w:r>
      <w:r w:rsidR="00D42E0C">
        <w:rPr>
          <w:lang w:val="es-AR"/>
        </w:rPr>
        <w:t>,</w:t>
      </w:r>
      <w:r w:rsidRPr="00617C47">
        <w:rPr>
          <w:lang w:val="es-AR"/>
        </w:rPr>
        <w:t xml:space="preserve"> realizando sus tareas </w:t>
      </w:r>
      <w:r w:rsidR="00763544">
        <w:rPr>
          <w:lang w:val="es-AR"/>
        </w:rPr>
        <w:t>en jornadas laborales de 12 a 16 horas diarias de lunes a lunes.</w:t>
      </w:r>
    </w:p>
    <w:p w14:paraId="62DA35B5" w14:textId="3C52A293" w:rsidR="00772F26" w:rsidRDefault="00772F26" w:rsidP="00BE5CC9">
      <w:pPr>
        <w:autoSpaceDE w:val="0"/>
        <w:autoSpaceDN w:val="0"/>
        <w:adjustRightInd w:val="0"/>
        <w:spacing w:line="360" w:lineRule="auto"/>
        <w:jc w:val="both"/>
        <w:rPr>
          <w:lang w:val="es-AR"/>
        </w:rPr>
      </w:pPr>
    </w:p>
    <w:p w14:paraId="684B5245" w14:textId="16804842" w:rsidR="00D16049" w:rsidRDefault="00D16049" w:rsidP="008136A0">
      <w:pPr>
        <w:spacing w:line="360" w:lineRule="auto"/>
        <w:ind w:firstLine="1418"/>
        <w:jc w:val="both"/>
        <w:rPr>
          <w:color w:val="000000"/>
          <w:lang w:val="es-AR"/>
        </w:rPr>
      </w:pPr>
      <w:r w:rsidRPr="00EE0BB7">
        <w:rPr>
          <w:color w:val="000000"/>
          <w:lang w:val="es-AR"/>
        </w:rPr>
        <w:t>La celebración del contrato laboral</w:t>
      </w:r>
      <w:r w:rsidR="008136A0">
        <w:rPr>
          <w:color w:val="000000"/>
          <w:lang w:val="es-AR"/>
        </w:rPr>
        <w:t xml:space="preserve"> e inicio de labores</w:t>
      </w:r>
      <w:r w:rsidRPr="00EE0BB7">
        <w:rPr>
          <w:color w:val="000000"/>
          <w:lang w:val="es-AR"/>
        </w:rPr>
        <w:t xml:space="preserve"> </w:t>
      </w:r>
      <w:r>
        <w:rPr>
          <w:color w:val="000000"/>
          <w:lang w:val="es-AR"/>
        </w:rPr>
        <w:t xml:space="preserve">entre </w:t>
      </w:r>
      <w:r w:rsidR="008136A0">
        <w:rPr>
          <w:color w:val="000000"/>
          <w:lang w:val="es-AR"/>
        </w:rPr>
        <w:t xml:space="preserve">la demandada </w:t>
      </w:r>
      <w:r>
        <w:rPr>
          <w:color w:val="000000"/>
          <w:lang w:val="es-AR"/>
        </w:rPr>
        <w:t xml:space="preserve">y mi mandante </w:t>
      </w:r>
      <w:r w:rsidR="008136A0">
        <w:rPr>
          <w:color w:val="000000"/>
          <w:lang w:val="es-AR"/>
        </w:rPr>
        <w:t>se efectuó en la Ciudad Autónoma de Buenos Aires</w:t>
      </w:r>
      <w:r w:rsidR="00763544">
        <w:rPr>
          <w:color w:val="000000"/>
          <w:lang w:val="es-AR"/>
        </w:rPr>
        <w:t xml:space="preserve">, y posteriormente, realizó tareas en las distintas localidades en las cuales debía trasladar los elementos que eran utilizados por la productora (por ej. Luces, reflectores, equipos de sonido, </w:t>
      </w:r>
      <w:r w:rsidR="009945BB">
        <w:rPr>
          <w:color w:val="000000"/>
          <w:lang w:val="es-AR"/>
        </w:rPr>
        <w:t>video</w:t>
      </w:r>
      <w:r w:rsidR="00763544">
        <w:rPr>
          <w:color w:val="000000"/>
          <w:lang w:val="es-AR"/>
        </w:rPr>
        <w:t xml:space="preserve"> y otros)</w:t>
      </w:r>
    </w:p>
    <w:p w14:paraId="2CA00206" w14:textId="77777777" w:rsidR="00BB511C" w:rsidRDefault="00BB511C" w:rsidP="008E3E16">
      <w:pPr>
        <w:autoSpaceDE w:val="0"/>
        <w:autoSpaceDN w:val="0"/>
        <w:adjustRightInd w:val="0"/>
        <w:spacing w:line="360" w:lineRule="auto"/>
        <w:ind w:firstLine="1416"/>
        <w:jc w:val="both"/>
        <w:rPr>
          <w:lang w:val="es-AR"/>
        </w:rPr>
      </w:pPr>
    </w:p>
    <w:p w14:paraId="637BD383" w14:textId="2779620E" w:rsidR="00CA73F4" w:rsidRDefault="008136A0" w:rsidP="008E3E16">
      <w:pPr>
        <w:autoSpaceDE w:val="0"/>
        <w:autoSpaceDN w:val="0"/>
        <w:adjustRightInd w:val="0"/>
        <w:spacing w:line="360" w:lineRule="auto"/>
        <w:ind w:firstLine="1416"/>
        <w:jc w:val="both"/>
      </w:pPr>
      <w:r>
        <w:rPr>
          <w:lang w:val="es-AR"/>
        </w:rPr>
        <w:t xml:space="preserve">Desde el inicio de la relación laboral, las tareas desarrolladas por </w:t>
      </w:r>
      <w:r w:rsidR="00763544">
        <w:rPr>
          <w:lang w:val="es-AR"/>
        </w:rPr>
        <w:t>ROMANO</w:t>
      </w:r>
      <w:r>
        <w:rPr>
          <w:lang w:val="es-AR"/>
        </w:rPr>
        <w:t xml:space="preserve"> </w:t>
      </w:r>
      <w:r w:rsidR="00763544">
        <w:rPr>
          <w:lang w:val="es-AR"/>
        </w:rPr>
        <w:t>han sido las de chofer de carga</w:t>
      </w:r>
      <w:r w:rsidR="00F66F17">
        <w:rPr>
          <w:lang w:val="es-AR"/>
        </w:rPr>
        <w:t xml:space="preserve"> con carnet habilitante a tales fines</w:t>
      </w:r>
      <w:r w:rsidR="00763544">
        <w:rPr>
          <w:lang w:val="es-AR"/>
        </w:rPr>
        <w:t>, realizando asimismo tareas de carga y descarga de los equipos de producción antes mencionados</w:t>
      </w:r>
      <w:r>
        <w:rPr>
          <w:lang w:val="es-AR"/>
        </w:rPr>
        <w:t>.</w:t>
      </w:r>
      <w:r w:rsidR="00F8455D">
        <w:rPr>
          <w:lang w:val="es-AR"/>
        </w:rPr>
        <w:t xml:space="preserve"> </w:t>
      </w:r>
      <w:r>
        <w:rPr>
          <w:lang w:val="es-AR"/>
        </w:rPr>
        <w:t>Asimismo, y tal como fuera indicado, las personas físicas detalladas (</w:t>
      </w:r>
      <w:r w:rsidR="00F66F17" w:rsidRPr="006852FE">
        <w:rPr>
          <w:lang w:val="es-AR"/>
        </w:rPr>
        <w:t>YARYURA TOBIAS FELIPE AGUSTIN; SARAVIA JUAN</w:t>
      </w:r>
      <w:r w:rsidR="00F66F17">
        <w:rPr>
          <w:lang w:val="es-AR"/>
        </w:rPr>
        <w:t xml:space="preserve">; </w:t>
      </w:r>
      <w:r w:rsidR="00F66F17" w:rsidRPr="006852FE">
        <w:rPr>
          <w:lang w:val="es-AR"/>
        </w:rPr>
        <w:t>LENCINA PATRICIA ROXANA</w:t>
      </w:r>
      <w:r w:rsidR="00F66F17">
        <w:rPr>
          <w:lang w:val="es-AR"/>
        </w:rPr>
        <w:t>;</w:t>
      </w:r>
      <w:r w:rsidR="00F66F17" w:rsidRPr="006852FE">
        <w:rPr>
          <w:lang w:val="es-AR"/>
        </w:rPr>
        <w:t xml:space="preserve"> </w:t>
      </w:r>
      <w:r w:rsidR="000C0F6A">
        <w:rPr>
          <w:lang w:val="es-AR"/>
        </w:rPr>
        <w:t>CRISTIAN</w:t>
      </w:r>
      <w:r w:rsidR="00F66F17" w:rsidRPr="006852FE">
        <w:rPr>
          <w:lang w:val="es-AR"/>
        </w:rPr>
        <w:t xml:space="preserve"> GABRIELE</w:t>
      </w:r>
      <w:r>
        <w:rPr>
          <w:lang w:val="es-AR"/>
        </w:rPr>
        <w:t xml:space="preserve">) eran quienes – indistintamente - </w:t>
      </w:r>
      <w:r w:rsidR="00F8455D">
        <w:rPr>
          <w:bCs/>
          <w:lang w:val="es-AR"/>
        </w:rPr>
        <w:t xml:space="preserve">impartían las </w:t>
      </w:r>
      <w:r>
        <w:rPr>
          <w:bCs/>
          <w:lang w:val="es-AR"/>
        </w:rPr>
        <w:t>órdenes</w:t>
      </w:r>
      <w:r w:rsidR="00F8455D">
        <w:rPr>
          <w:bCs/>
          <w:lang w:val="es-AR"/>
        </w:rPr>
        <w:t xml:space="preserve"> a mi mandante </w:t>
      </w:r>
      <w:r w:rsidR="00F8455D">
        <w:rPr>
          <w:bCs/>
          <w:lang w:val="es-AR"/>
        </w:rPr>
        <w:lastRenderedPageBreak/>
        <w:t xml:space="preserve">respecto de las funciones a realizar en el día, y quienes a fin de mes abonaban el salario, el cual se encontraba en su totalidad sin registrar. </w:t>
      </w:r>
    </w:p>
    <w:p w14:paraId="478950DE" w14:textId="07EFA0B3" w:rsidR="00CA73F4" w:rsidRDefault="00CA73F4" w:rsidP="00F8455D">
      <w:pPr>
        <w:autoSpaceDE w:val="0"/>
        <w:autoSpaceDN w:val="0"/>
        <w:adjustRightInd w:val="0"/>
        <w:spacing w:line="360" w:lineRule="auto"/>
        <w:jc w:val="both"/>
      </w:pPr>
    </w:p>
    <w:p w14:paraId="17DC2566" w14:textId="2D84EE0E" w:rsidR="00772F26" w:rsidRPr="00292711" w:rsidRDefault="00F8455D" w:rsidP="00CA73F4">
      <w:pPr>
        <w:autoSpaceDE w:val="0"/>
        <w:autoSpaceDN w:val="0"/>
        <w:adjustRightInd w:val="0"/>
        <w:spacing w:line="360" w:lineRule="auto"/>
        <w:ind w:firstLine="1416"/>
        <w:jc w:val="both"/>
        <w:rPr>
          <w:lang w:val="es-AR"/>
        </w:rPr>
      </w:pPr>
      <w:r>
        <w:rPr>
          <w:lang w:val="es-AR"/>
        </w:rPr>
        <w:t>P</w:t>
      </w:r>
      <w:r w:rsidR="00772F26" w:rsidRPr="00085BA4">
        <w:rPr>
          <w:lang w:val="es-AR"/>
        </w:rPr>
        <w:t xml:space="preserve">ara evitar los mayores costos y contingencias que significa para </w:t>
      </w:r>
      <w:r w:rsidR="00F66F17">
        <w:rPr>
          <w:lang w:val="es-AR"/>
        </w:rPr>
        <w:t xml:space="preserve">MAMA HUNGARA CINE S.A. </w:t>
      </w:r>
      <w:r w:rsidR="00772F26" w:rsidRPr="00085BA4">
        <w:rPr>
          <w:lang w:val="es-AR"/>
        </w:rPr>
        <w:t xml:space="preserve">denunciar los salarios que abonaban a los trabajadores y registrar los mismos, </w:t>
      </w:r>
      <w:r w:rsidR="0045190F">
        <w:rPr>
          <w:lang w:val="es-AR"/>
        </w:rPr>
        <w:t>abonaban al actor</w:t>
      </w:r>
      <w:r w:rsidR="00772F26" w:rsidRPr="00085BA4">
        <w:rPr>
          <w:lang w:val="es-AR"/>
        </w:rPr>
        <w:t xml:space="preserve"> </w:t>
      </w:r>
      <w:r>
        <w:rPr>
          <w:lang w:val="es-AR"/>
        </w:rPr>
        <w:t xml:space="preserve">la </w:t>
      </w:r>
      <w:r w:rsidR="00765CF8">
        <w:rPr>
          <w:lang w:val="es-AR"/>
        </w:rPr>
        <w:t>totalidad de su salario que ascendía a</w:t>
      </w:r>
      <w:r>
        <w:rPr>
          <w:lang w:val="es-AR"/>
        </w:rPr>
        <w:t xml:space="preserve"> $</w:t>
      </w:r>
      <w:r w:rsidR="00F66F17">
        <w:rPr>
          <w:lang w:val="es-AR"/>
        </w:rPr>
        <w:t>360.000</w:t>
      </w:r>
      <w:r w:rsidR="00F2549B">
        <w:rPr>
          <w:lang w:val="es-AR"/>
        </w:rPr>
        <w:t>.-</w:t>
      </w:r>
      <w:r>
        <w:rPr>
          <w:lang w:val="es-AR"/>
        </w:rPr>
        <w:t xml:space="preserve"> sin registrar</w:t>
      </w:r>
      <w:r w:rsidR="00772F26" w:rsidRPr="00085BA4">
        <w:rPr>
          <w:lang w:val="es-AR"/>
        </w:rPr>
        <w:t xml:space="preserve">, en contraposición con lo normado en el Art. 140 LCT y Art. 10 de la Ley de Empleo, constituyendo dichas maniobras un claro </w:t>
      </w:r>
      <w:r w:rsidR="00772F26" w:rsidRPr="00085BA4">
        <w:rPr>
          <w:b/>
          <w:bCs/>
          <w:lang w:val="es-AR"/>
        </w:rPr>
        <w:t>fraude laboral</w:t>
      </w:r>
      <w:r w:rsidR="00772F26" w:rsidRPr="00085BA4">
        <w:rPr>
          <w:lang w:val="es-AR"/>
        </w:rPr>
        <w:t xml:space="preserve"> en perjuicio de los trabajadores.</w:t>
      </w:r>
    </w:p>
    <w:p w14:paraId="6A8A57A6" w14:textId="77777777" w:rsidR="00772F26" w:rsidRPr="00292711" w:rsidRDefault="00772F26" w:rsidP="00F8455D">
      <w:pPr>
        <w:autoSpaceDE w:val="0"/>
        <w:autoSpaceDN w:val="0"/>
        <w:adjustRightInd w:val="0"/>
        <w:spacing w:line="360" w:lineRule="auto"/>
        <w:jc w:val="both"/>
        <w:rPr>
          <w:lang w:val="es-AR"/>
        </w:rPr>
      </w:pPr>
    </w:p>
    <w:p w14:paraId="0BB18AC3" w14:textId="264D5F3D" w:rsidR="00DC4008" w:rsidRDefault="00F8455D" w:rsidP="005F5B10">
      <w:pPr>
        <w:autoSpaceDE w:val="0"/>
        <w:autoSpaceDN w:val="0"/>
        <w:adjustRightInd w:val="0"/>
        <w:spacing w:line="360" w:lineRule="auto"/>
        <w:ind w:firstLine="1416"/>
        <w:jc w:val="both"/>
        <w:rPr>
          <w:lang w:val="es-AR"/>
        </w:rPr>
      </w:pPr>
      <w:r>
        <w:rPr>
          <w:lang w:val="es-AR"/>
        </w:rPr>
        <w:t>Dicha suma, abonada</w:t>
      </w:r>
      <w:r w:rsidR="00772F26" w:rsidRPr="00292711">
        <w:rPr>
          <w:lang w:val="es-AR"/>
        </w:rPr>
        <w:t xml:space="preserve"> en </w:t>
      </w:r>
      <w:r w:rsidR="00772F26" w:rsidRPr="00292711">
        <w:rPr>
          <w:b/>
          <w:bCs/>
          <w:lang w:val="es-AR"/>
        </w:rPr>
        <w:t>“NEGRO”</w:t>
      </w:r>
      <w:r w:rsidR="00772F26" w:rsidRPr="00292711">
        <w:rPr>
          <w:lang w:val="es-AR"/>
        </w:rPr>
        <w:t xml:space="preserve">, se instrumentaba mediante </w:t>
      </w:r>
      <w:r w:rsidR="00617EC3">
        <w:rPr>
          <w:lang w:val="es-AR"/>
        </w:rPr>
        <w:t>el pago en mano del dinero por parte de los demandados.</w:t>
      </w:r>
    </w:p>
    <w:p w14:paraId="3FD38AEB" w14:textId="77777777" w:rsidR="00F2549B" w:rsidRPr="00292711" w:rsidRDefault="00F2549B" w:rsidP="005F5B10">
      <w:pPr>
        <w:autoSpaceDE w:val="0"/>
        <w:autoSpaceDN w:val="0"/>
        <w:adjustRightInd w:val="0"/>
        <w:spacing w:line="360" w:lineRule="auto"/>
        <w:ind w:firstLine="1416"/>
        <w:jc w:val="both"/>
        <w:rPr>
          <w:lang w:val="es-AR"/>
        </w:rPr>
      </w:pPr>
    </w:p>
    <w:p w14:paraId="352503AD" w14:textId="55F84B78" w:rsidR="00772F26" w:rsidRPr="00292711" w:rsidRDefault="00F8455D" w:rsidP="005F5B10">
      <w:pPr>
        <w:autoSpaceDE w:val="0"/>
        <w:autoSpaceDN w:val="0"/>
        <w:adjustRightInd w:val="0"/>
        <w:spacing w:line="360" w:lineRule="auto"/>
        <w:ind w:firstLine="1416"/>
        <w:jc w:val="both"/>
        <w:rPr>
          <w:lang w:val="es-AR"/>
        </w:rPr>
      </w:pPr>
      <w:r>
        <w:rPr>
          <w:lang w:val="es-AR"/>
        </w:rPr>
        <w:t xml:space="preserve">Al comienzo de la relación laboral </w:t>
      </w:r>
      <w:r w:rsidR="00F2549B">
        <w:rPr>
          <w:lang w:val="es-AR"/>
        </w:rPr>
        <w:t xml:space="preserve">las personas físicas mencionadas en representación de </w:t>
      </w:r>
      <w:r w:rsidR="00F66F17">
        <w:rPr>
          <w:lang w:val="es-AR"/>
        </w:rPr>
        <w:t>MAMA HUNGARA CINE S.A.</w:t>
      </w:r>
      <w:r w:rsidR="00F2549B">
        <w:rPr>
          <w:lang w:val="es-AR"/>
        </w:rPr>
        <w:t>,</w:t>
      </w:r>
      <w:r>
        <w:rPr>
          <w:lang w:val="es-AR"/>
        </w:rPr>
        <w:t xml:space="preserve"> habían prometido a mi mandante que próximamente se regularizaría y registraría la relación laboral que unía a las partes. Sin perjuicio de ello el tiempo pasaba y esto no sucedía.</w:t>
      </w:r>
      <w:r w:rsidR="00772F26" w:rsidRPr="00292711">
        <w:rPr>
          <w:lang w:val="es-AR"/>
        </w:rPr>
        <w:t xml:space="preserve"> </w:t>
      </w:r>
      <w:r w:rsidR="00DC4008">
        <w:rPr>
          <w:lang w:val="es-AR"/>
        </w:rPr>
        <w:t>El</w:t>
      </w:r>
      <w:r w:rsidR="00772F26" w:rsidRPr="00292711">
        <w:rPr>
          <w:lang w:val="es-AR"/>
        </w:rPr>
        <w:t xml:space="preserve"> actor había requerido a su empleador</w:t>
      </w:r>
      <w:r w:rsidR="0070714A">
        <w:rPr>
          <w:lang w:val="es-AR"/>
        </w:rPr>
        <w:t xml:space="preserve"> </w:t>
      </w:r>
      <w:r w:rsidR="00772F26" w:rsidRPr="00292711">
        <w:rPr>
          <w:lang w:val="es-AR"/>
        </w:rPr>
        <w:t xml:space="preserve">que se registrara esas sumas que percibía en negro en </w:t>
      </w:r>
      <w:r w:rsidR="00F2549B">
        <w:rPr>
          <w:lang w:val="es-AR"/>
        </w:rPr>
        <w:t xml:space="preserve">concepto de </w:t>
      </w:r>
      <w:r w:rsidR="00772F26" w:rsidRPr="00292711">
        <w:rPr>
          <w:lang w:val="es-AR"/>
        </w:rPr>
        <w:t>salario,</w:t>
      </w:r>
      <w:r>
        <w:rPr>
          <w:lang w:val="es-AR"/>
        </w:rPr>
        <w:t xml:space="preserve"> </w:t>
      </w:r>
      <w:r w:rsidR="00772F26" w:rsidRPr="00292711">
        <w:rPr>
          <w:lang w:val="es-AR"/>
        </w:rPr>
        <w:t xml:space="preserve">pero a ello hicieron oídos sordos. El hecho de no tener </w:t>
      </w:r>
      <w:r>
        <w:rPr>
          <w:lang w:val="es-AR"/>
        </w:rPr>
        <w:t>su</w:t>
      </w:r>
      <w:r w:rsidR="00772F26" w:rsidRPr="00292711">
        <w:rPr>
          <w:lang w:val="es-AR"/>
        </w:rPr>
        <w:t xml:space="preserve"> salario</w:t>
      </w:r>
      <w:r w:rsidR="0061266C">
        <w:rPr>
          <w:lang w:val="es-AR"/>
        </w:rPr>
        <w:t xml:space="preserve"> ni la relación laboral</w:t>
      </w:r>
      <w:r w:rsidR="00772F26" w:rsidRPr="00292711">
        <w:rPr>
          <w:lang w:val="es-AR"/>
        </w:rPr>
        <w:t xml:space="preserve"> registrad</w:t>
      </w:r>
      <w:r w:rsidR="0061266C">
        <w:rPr>
          <w:lang w:val="es-AR"/>
        </w:rPr>
        <w:t>a</w:t>
      </w:r>
      <w:r w:rsidR="00772F26" w:rsidRPr="00292711">
        <w:rPr>
          <w:lang w:val="es-AR"/>
        </w:rPr>
        <w:t xml:space="preserve"> le ocasionaba una serie de perjuicios, desde el hecho de </w:t>
      </w:r>
      <w:r>
        <w:rPr>
          <w:lang w:val="es-AR"/>
        </w:rPr>
        <w:t xml:space="preserve">no </w:t>
      </w:r>
      <w:r w:rsidR="00772F26" w:rsidRPr="00292711">
        <w:rPr>
          <w:lang w:val="es-AR"/>
        </w:rPr>
        <w:t>percibir aportes jubilatorios, hasta no poder solicitar un crédito bancario y concretar una serie de proyectos personales</w:t>
      </w:r>
      <w:r w:rsidR="0061266C">
        <w:rPr>
          <w:lang w:val="es-AR"/>
        </w:rPr>
        <w:t>.</w:t>
      </w:r>
    </w:p>
    <w:p w14:paraId="680ADD76" w14:textId="77777777" w:rsidR="00772F26" w:rsidRPr="00292711" w:rsidRDefault="00772F26" w:rsidP="005F5B10">
      <w:pPr>
        <w:autoSpaceDE w:val="0"/>
        <w:autoSpaceDN w:val="0"/>
        <w:adjustRightInd w:val="0"/>
        <w:spacing w:line="360" w:lineRule="auto"/>
        <w:ind w:firstLine="1416"/>
        <w:jc w:val="both"/>
        <w:rPr>
          <w:lang w:val="es-AR"/>
        </w:rPr>
      </w:pPr>
    </w:p>
    <w:p w14:paraId="03DEDB00" w14:textId="2E780C89" w:rsidR="00223890" w:rsidRDefault="00223890" w:rsidP="00223890">
      <w:pPr>
        <w:spacing w:after="324" w:line="360" w:lineRule="auto"/>
        <w:ind w:firstLine="1416"/>
        <w:jc w:val="both"/>
        <w:rPr>
          <w:color w:val="000000"/>
        </w:rPr>
      </w:pPr>
      <w:r>
        <w:rPr>
          <w:color w:val="000000"/>
        </w:rPr>
        <w:t xml:space="preserve">Así las cosas, y sin perjuicio de las paupérrimas condiciones en las que debía laborar, </w:t>
      </w:r>
      <w:r w:rsidR="00DC4008">
        <w:rPr>
          <w:color w:val="000000"/>
        </w:rPr>
        <w:t>el</w:t>
      </w:r>
      <w:r>
        <w:rPr>
          <w:color w:val="000000"/>
        </w:rPr>
        <w:t xml:space="preserve"> actor</w:t>
      </w:r>
      <w:r w:rsidR="00DC4008">
        <w:rPr>
          <w:color w:val="000000"/>
        </w:rPr>
        <w:t xml:space="preserve"> soportó</w:t>
      </w:r>
      <w:r w:rsidRPr="00A61756">
        <w:rPr>
          <w:color w:val="000000"/>
        </w:rPr>
        <w:t xml:space="preserve"> estoicamente todos estos manejos </w:t>
      </w:r>
      <w:r>
        <w:rPr>
          <w:color w:val="000000"/>
        </w:rPr>
        <w:t>de la empresa</w:t>
      </w:r>
      <w:r w:rsidRPr="00A61756">
        <w:rPr>
          <w:color w:val="000000"/>
        </w:rPr>
        <w:t xml:space="preserve"> durante </w:t>
      </w:r>
      <w:r>
        <w:rPr>
          <w:color w:val="000000"/>
        </w:rPr>
        <w:t>el lapso que duró la relación laboral</w:t>
      </w:r>
      <w:r w:rsidRPr="00A61756">
        <w:rPr>
          <w:color w:val="000000"/>
        </w:rPr>
        <w:t xml:space="preserve"> debido a su necesidad de empleo. No podrá ser ajeno a V.S. que mientras subsista el temor al desempleo, el trabajador silenciará sus problemas, ya que exponerse a las represalias de su empleador le puede ocasionar la pérdida de ingresos </w:t>
      </w:r>
      <w:r w:rsidR="00DC4008">
        <w:rPr>
          <w:color w:val="000000"/>
        </w:rPr>
        <w:t>n</w:t>
      </w:r>
      <w:r w:rsidRPr="00A61756">
        <w:rPr>
          <w:color w:val="000000"/>
        </w:rPr>
        <w:t>ecesarios a la subsistencia personal y familiar.</w:t>
      </w:r>
      <w:r w:rsidR="00F8455D">
        <w:rPr>
          <w:color w:val="000000"/>
        </w:rPr>
        <w:t xml:space="preserve"> </w:t>
      </w:r>
    </w:p>
    <w:p w14:paraId="17844E64" w14:textId="09B20058" w:rsidR="00DC4008" w:rsidRDefault="0070714A" w:rsidP="00223890">
      <w:pPr>
        <w:spacing w:after="324" w:line="360" w:lineRule="auto"/>
        <w:ind w:firstLine="1416"/>
        <w:jc w:val="both"/>
        <w:rPr>
          <w:color w:val="000000"/>
        </w:rPr>
      </w:pPr>
      <w:r>
        <w:rPr>
          <w:color w:val="000000"/>
        </w:rPr>
        <w:t>Mi mandante siempre se manejó con absoluta buena fe con su empleador,</w:t>
      </w:r>
      <w:r w:rsidR="00F8455D">
        <w:rPr>
          <w:color w:val="000000"/>
        </w:rPr>
        <w:t xml:space="preserve"> </w:t>
      </w:r>
      <w:r>
        <w:rPr>
          <w:color w:val="000000"/>
        </w:rPr>
        <w:t xml:space="preserve">sin perjuicio de lo cual aquellos JAMAS cumplieron con sus promesas de </w:t>
      </w:r>
      <w:r w:rsidR="00F2549B">
        <w:rPr>
          <w:color w:val="000000"/>
        </w:rPr>
        <w:t xml:space="preserve">registrar </w:t>
      </w:r>
      <w:r>
        <w:rPr>
          <w:color w:val="000000"/>
        </w:rPr>
        <w:t>la relación laboral</w:t>
      </w:r>
      <w:r w:rsidR="00E16463">
        <w:rPr>
          <w:color w:val="000000"/>
        </w:rPr>
        <w:t xml:space="preserve"> y asimismo dejaron de abonarle los salarios desde el mes de </w:t>
      </w:r>
      <w:r w:rsidR="00F2549B">
        <w:rPr>
          <w:color w:val="000000"/>
        </w:rPr>
        <w:t xml:space="preserve">agosto </w:t>
      </w:r>
      <w:r w:rsidR="00E16463">
        <w:rPr>
          <w:color w:val="000000"/>
        </w:rPr>
        <w:t>de 202</w:t>
      </w:r>
      <w:r w:rsidR="00EA0191">
        <w:rPr>
          <w:color w:val="000000"/>
        </w:rPr>
        <w:t>3</w:t>
      </w:r>
      <w:r>
        <w:rPr>
          <w:color w:val="000000"/>
        </w:rPr>
        <w:t>. Es por ello, y cansado de tantas maniobras evasivas por parte de</w:t>
      </w:r>
      <w:r w:rsidR="00AB2F99">
        <w:rPr>
          <w:color w:val="000000"/>
        </w:rPr>
        <w:t xml:space="preserve"> la empresa demandada</w:t>
      </w:r>
      <w:r>
        <w:rPr>
          <w:color w:val="000000"/>
        </w:rPr>
        <w:t xml:space="preserve"> respecto de sus reclamos, que en fecha </w:t>
      </w:r>
      <w:r w:rsidR="00EA0191">
        <w:rPr>
          <w:color w:val="000000"/>
        </w:rPr>
        <w:t>02/10</w:t>
      </w:r>
      <w:r w:rsidR="00AB2F99">
        <w:rPr>
          <w:color w:val="000000"/>
        </w:rPr>
        <w:t>/2023</w:t>
      </w:r>
      <w:r>
        <w:rPr>
          <w:color w:val="000000"/>
        </w:rPr>
        <w:t xml:space="preserve"> aquel envió un telegrama a</w:t>
      </w:r>
      <w:r w:rsidR="00AB2F99">
        <w:rPr>
          <w:color w:val="000000"/>
        </w:rPr>
        <w:t xml:space="preserve"> la empresa demandada</w:t>
      </w:r>
      <w:r>
        <w:rPr>
          <w:color w:val="000000"/>
        </w:rPr>
        <w:t xml:space="preserve"> a fin de que registraran </w:t>
      </w:r>
      <w:r w:rsidR="00AB2F99">
        <w:rPr>
          <w:color w:val="000000"/>
        </w:rPr>
        <w:t xml:space="preserve">la relación laboral que los unía desde hacía </w:t>
      </w:r>
      <w:r w:rsidR="00612EBE">
        <w:rPr>
          <w:color w:val="000000"/>
        </w:rPr>
        <w:t>más de 3 (tres)</w:t>
      </w:r>
      <w:r w:rsidR="00AB2F99">
        <w:rPr>
          <w:color w:val="000000"/>
        </w:rPr>
        <w:t xml:space="preserve"> años </w:t>
      </w:r>
      <w:r w:rsidR="00E16463">
        <w:rPr>
          <w:color w:val="000000"/>
        </w:rPr>
        <w:t>y abonaran las sumas adeudadas,</w:t>
      </w:r>
      <w:r>
        <w:rPr>
          <w:color w:val="000000"/>
        </w:rPr>
        <w:t xml:space="preserve"> conforme se transcribe a continuación:</w:t>
      </w:r>
    </w:p>
    <w:p w14:paraId="45009C59" w14:textId="77777777" w:rsidR="00CB4DB4" w:rsidRPr="00CB4DB4" w:rsidRDefault="00AB2F99" w:rsidP="00CB4DB4">
      <w:pPr>
        <w:ind w:firstLine="1418"/>
        <w:jc w:val="both"/>
        <w:rPr>
          <w:rFonts w:ascii="Cambria" w:hAnsi="Cambria"/>
          <w:color w:val="000000"/>
          <w:sz w:val="22"/>
          <w:szCs w:val="22"/>
        </w:rPr>
      </w:pPr>
      <w:r w:rsidRPr="00CB4DB4">
        <w:rPr>
          <w:rFonts w:ascii="Cambria" w:hAnsi="Cambria"/>
          <w:color w:val="000000"/>
          <w:sz w:val="22"/>
          <w:szCs w:val="22"/>
        </w:rPr>
        <w:t>“</w:t>
      </w:r>
      <w:r w:rsidR="00CB4DB4" w:rsidRPr="00CB4DB4">
        <w:rPr>
          <w:rFonts w:ascii="Cambria" w:hAnsi="Cambria"/>
          <w:color w:val="000000"/>
          <w:sz w:val="22"/>
          <w:szCs w:val="22"/>
        </w:rPr>
        <w:t xml:space="preserve">Ciudad de Buenos Aires, </w:t>
      </w:r>
      <w:proofErr w:type="gramStart"/>
      <w:r w:rsidR="00CB4DB4" w:rsidRPr="00CB4DB4">
        <w:rPr>
          <w:rFonts w:ascii="Cambria" w:hAnsi="Cambria"/>
          <w:color w:val="000000"/>
          <w:sz w:val="22"/>
          <w:szCs w:val="22"/>
        </w:rPr>
        <w:t>Octubre</w:t>
      </w:r>
      <w:proofErr w:type="gramEnd"/>
      <w:r w:rsidR="00CB4DB4" w:rsidRPr="00CB4DB4">
        <w:rPr>
          <w:rFonts w:ascii="Cambria" w:hAnsi="Cambria"/>
          <w:color w:val="000000"/>
          <w:sz w:val="22"/>
          <w:szCs w:val="22"/>
        </w:rPr>
        <w:t xml:space="preserve"> 2 de 2023.</w:t>
      </w:r>
    </w:p>
    <w:p w14:paraId="5AD63BBC" w14:textId="5F102158" w:rsidR="00CB4DB4" w:rsidRPr="00CB4DB4" w:rsidRDefault="00CB4DB4" w:rsidP="00CB4DB4">
      <w:pPr>
        <w:ind w:firstLine="1418"/>
        <w:jc w:val="both"/>
        <w:rPr>
          <w:rFonts w:ascii="Cambria" w:hAnsi="Cambria"/>
          <w:color w:val="000000"/>
          <w:sz w:val="22"/>
          <w:szCs w:val="22"/>
        </w:rPr>
      </w:pPr>
      <w:r w:rsidRPr="00CB4DB4">
        <w:rPr>
          <w:rFonts w:ascii="Cambria" w:hAnsi="Cambria"/>
          <w:color w:val="000000"/>
          <w:sz w:val="22"/>
          <w:szCs w:val="22"/>
        </w:rPr>
        <w:t xml:space="preserve">1 - Me dirijo a Ud. para que (1) se regularice situación previsional y laboral en los términos de la LCT, Art. 11 Ley 24.013, respecto a los pagos no registrados abonados “en negro” al suscripto, en virtud que desde el comienzo de la relación laboral con FELIPE AGUSTIN YARYURA TOBÍAS- JUAN SARAVIA - MAMA HUNGARA CINE S.A. LENCINA </w:t>
      </w:r>
      <w:r w:rsidRPr="00CB4DB4">
        <w:rPr>
          <w:rFonts w:ascii="Cambria" w:hAnsi="Cambria"/>
          <w:color w:val="000000"/>
          <w:sz w:val="22"/>
          <w:szCs w:val="22"/>
        </w:rPr>
        <w:lastRenderedPageBreak/>
        <w:t xml:space="preserve">PATRICIA ROXANA- GABRIELE </w:t>
      </w:r>
      <w:r w:rsidR="000C0F6A">
        <w:rPr>
          <w:rFonts w:ascii="Cambria" w:hAnsi="Cambria"/>
          <w:color w:val="000000"/>
          <w:sz w:val="22"/>
          <w:szCs w:val="22"/>
        </w:rPr>
        <w:t>CRISTIAN</w:t>
      </w:r>
      <w:r w:rsidRPr="00CB4DB4">
        <w:rPr>
          <w:rFonts w:ascii="Cambria" w:hAnsi="Cambria"/>
          <w:color w:val="000000"/>
          <w:sz w:val="22"/>
          <w:szCs w:val="22"/>
        </w:rPr>
        <w:t xml:space="preserve"> he recibido mi salario en “negro” sin registrar conforme la legislación vigente, (2) PLAZO 48 HS. Abone DIFERENCIAS salariales por mis tareas como CHOFER DE CARGA y salario devengado mes de AGOSTO- SEPTIEMBRE 2023- SAC 2022-2023- VACACIONES 2021-2022 todo ello bajo apercibimiento de considerarme gravemente injuriado y despedido por vuestra exclusiva culpa en caso de su negativa a regularizar la relación laboral en los términos requeridos y abonarme los conceptos reclamados en la presente. Asimismo, dejo sin efecto cualquier renuncia que fui coaccionado a enviar para mantener mi puesto de trabajo toda vez que el vínculo laboral ha permanecido permanente desde la fecha que se denuncia infra. </w:t>
      </w:r>
    </w:p>
    <w:p w14:paraId="10D72EEF" w14:textId="77777777" w:rsidR="00CB4DB4" w:rsidRPr="00CB4DB4" w:rsidRDefault="00CB4DB4" w:rsidP="00CB4DB4">
      <w:pPr>
        <w:ind w:firstLine="1418"/>
        <w:jc w:val="both"/>
        <w:rPr>
          <w:rFonts w:ascii="Cambria" w:hAnsi="Cambria"/>
          <w:color w:val="000000"/>
          <w:sz w:val="22"/>
          <w:szCs w:val="22"/>
        </w:rPr>
      </w:pPr>
      <w:r w:rsidRPr="00CB4DB4">
        <w:rPr>
          <w:rFonts w:ascii="Cambria" w:hAnsi="Cambria"/>
          <w:color w:val="000000"/>
          <w:sz w:val="22"/>
          <w:szCs w:val="22"/>
        </w:rPr>
        <w:t xml:space="preserve">A los fines de la regularización solicitada, deberá tomarse como base mi fecha de ingreso desde el 01/10/2019 con una remuneración mensual básica de $360.000, como CHOFER DE CARGA y PEON DESCARGA CON CARNET DE CONDUCTOR PROFESIONAL, prestando tareas ininterrumpidamente en la logística de - MAMA HUNGARA CINE S.A, en jornadas laborales de 12 a 16 </w:t>
      </w:r>
      <w:proofErr w:type="spellStart"/>
      <w:r w:rsidRPr="00CB4DB4">
        <w:rPr>
          <w:rFonts w:ascii="Cambria" w:hAnsi="Cambria"/>
          <w:color w:val="000000"/>
          <w:sz w:val="22"/>
          <w:szCs w:val="22"/>
        </w:rPr>
        <w:t>hs</w:t>
      </w:r>
      <w:proofErr w:type="spellEnd"/>
      <w:r w:rsidRPr="00CB4DB4">
        <w:rPr>
          <w:rFonts w:ascii="Cambria" w:hAnsi="Cambria"/>
          <w:color w:val="000000"/>
          <w:sz w:val="22"/>
          <w:szCs w:val="22"/>
        </w:rPr>
        <w:t xml:space="preserve">. diarias de lunes a lunes, siendo la celebración del contrato laboral en la Ciudad Autónoma de Buenos Aires. </w:t>
      </w:r>
    </w:p>
    <w:p w14:paraId="16EBD124" w14:textId="51BE04EC" w:rsidR="00CB4DB4" w:rsidRPr="00CB4DB4" w:rsidRDefault="00CB4DB4" w:rsidP="00CB4DB4">
      <w:pPr>
        <w:ind w:firstLine="1418"/>
        <w:jc w:val="both"/>
        <w:rPr>
          <w:rFonts w:ascii="Cambria" w:hAnsi="Cambria"/>
          <w:color w:val="000000"/>
          <w:sz w:val="22"/>
          <w:szCs w:val="22"/>
        </w:rPr>
      </w:pPr>
      <w:r w:rsidRPr="00CB4DB4">
        <w:rPr>
          <w:rFonts w:ascii="Cambria" w:hAnsi="Cambria"/>
          <w:color w:val="000000"/>
          <w:sz w:val="22"/>
          <w:szCs w:val="22"/>
        </w:rPr>
        <w:t>2- A TODO EVENTO CONSTITUYO NUEVO DOMICILIO CONTRACTUAL Y LEGAL EN LA PARANA 785 PISO 4 “A” CABA, DONDE DEBERÁ CURSARME CUALQUIER NOTIFICACIÓN EPISTOLAR FUTURA.</w:t>
      </w:r>
    </w:p>
    <w:p w14:paraId="54356459" w14:textId="0D361714" w:rsidR="00612EBE" w:rsidRPr="00CB4DB4" w:rsidRDefault="00CB4DB4" w:rsidP="00CB4DB4">
      <w:pPr>
        <w:ind w:firstLine="1418"/>
        <w:jc w:val="both"/>
        <w:rPr>
          <w:rFonts w:ascii="Cambria" w:hAnsi="Cambria"/>
          <w:color w:val="000000"/>
          <w:sz w:val="22"/>
          <w:szCs w:val="22"/>
        </w:rPr>
      </w:pPr>
      <w:r w:rsidRPr="00CB4DB4">
        <w:rPr>
          <w:rFonts w:ascii="Cambria" w:hAnsi="Cambria"/>
          <w:color w:val="000000"/>
          <w:sz w:val="22"/>
          <w:szCs w:val="22"/>
        </w:rPr>
        <w:t>QUEDA UD. DEBIDAMENTE NOTIFICADO</w:t>
      </w:r>
      <w:r>
        <w:rPr>
          <w:rFonts w:ascii="Cambria" w:hAnsi="Cambria"/>
          <w:color w:val="000000"/>
          <w:sz w:val="22"/>
          <w:szCs w:val="22"/>
        </w:rPr>
        <w:t>”</w:t>
      </w:r>
    </w:p>
    <w:p w14:paraId="7EFA152C" w14:textId="77777777" w:rsidR="00612EBE" w:rsidRDefault="00612EBE" w:rsidP="008F647C">
      <w:pPr>
        <w:ind w:firstLine="1418"/>
        <w:jc w:val="both"/>
        <w:rPr>
          <w:rFonts w:ascii="Cambria" w:hAnsi="Cambria"/>
          <w:color w:val="000000"/>
        </w:rPr>
      </w:pPr>
    </w:p>
    <w:p w14:paraId="33EBAC7C" w14:textId="77777777" w:rsidR="008F647C" w:rsidRDefault="008F647C" w:rsidP="005F5B10">
      <w:pPr>
        <w:rPr>
          <w:rFonts w:ascii="Book Antiqua" w:hAnsi="Book Antiqua"/>
          <w:lang w:val="es-AR"/>
        </w:rPr>
      </w:pPr>
    </w:p>
    <w:p w14:paraId="7E09AE2F" w14:textId="792273E3" w:rsidR="00772F26" w:rsidRDefault="00CB4DB4" w:rsidP="00CB4DB4">
      <w:pPr>
        <w:spacing w:line="480" w:lineRule="auto"/>
        <w:jc w:val="both"/>
        <w:rPr>
          <w:lang w:val="es-AR"/>
        </w:rPr>
      </w:pPr>
      <w:r w:rsidRPr="00CB4DB4">
        <w:rPr>
          <w:lang w:val="es-AR"/>
        </w:rPr>
        <w:tab/>
      </w:r>
      <w:r w:rsidRPr="00CB4DB4">
        <w:rPr>
          <w:lang w:val="es-AR"/>
        </w:rPr>
        <w:tab/>
        <w:t xml:space="preserve">Los términos de la misiva transcripta fueron remitidos tanto a Lencina – Gabriela S.H. y Mamá Húngara y otros SH. </w:t>
      </w:r>
      <w:r>
        <w:rPr>
          <w:lang w:val="es-AR"/>
        </w:rPr>
        <w:t xml:space="preserve">Asimismo, </w:t>
      </w:r>
      <w:r w:rsidR="00CD4A9A" w:rsidRPr="00292711">
        <w:rPr>
          <w:b/>
          <w:lang w:val="es-AR"/>
        </w:rPr>
        <w:t>IDÉNTICA COMUNICACIÓN SE CURSÓ A LA AFIP ESE MISMO DÍA EN LOS TÉRMINOS DEL ART. 11 LEY 24013,</w:t>
      </w:r>
      <w:r w:rsidR="00CD4A9A" w:rsidRPr="00292711">
        <w:rPr>
          <w:lang w:val="es-AR"/>
        </w:rPr>
        <w:t xml:space="preserve"> CONFORME SE PRUEBA CON L</w:t>
      </w:r>
      <w:r>
        <w:rPr>
          <w:lang w:val="es-AR"/>
        </w:rPr>
        <w:t>OS</w:t>
      </w:r>
      <w:r w:rsidR="00CD4A9A" w:rsidRPr="00292711">
        <w:rPr>
          <w:lang w:val="es-AR"/>
        </w:rPr>
        <w:t xml:space="preserve"> TELEGRAMA</w:t>
      </w:r>
      <w:r>
        <w:rPr>
          <w:lang w:val="es-AR"/>
        </w:rPr>
        <w:t>S</w:t>
      </w:r>
      <w:r w:rsidR="00CD4A9A" w:rsidRPr="00292711">
        <w:rPr>
          <w:lang w:val="es-AR"/>
        </w:rPr>
        <w:t xml:space="preserve"> ADJUNTO</w:t>
      </w:r>
      <w:r>
        <w:rPr>
          <w:lang w:val="es-AR"/>
        </w:rPr>
        <w:t>S</w:t>
      </w:r>
      <w:r w:rsidR="00CD4A9A" w:rsidRPr="00292711">
        <w:rPr>
          <w:lang w:val="es-AR"/>
        </w:rPr>
        <w:t xml:space="preserve"> AL PRESENTE.</w:t>
      </w:r>
    </w:p>
    <w:p w14:paraId="546C3D01" w14:textId="4B9FA888" w:rsidR="00772F26" w:rsidRDefault="00772F26" w:rsidP="00E617E9">
      <w:pPr>
        <w:adjustRightInd w:val="0"/>
        <w:spacing w:line="360" w:lineRule="auto"/>
        <w:jc w:val="both"/>
        <w:rPr>
          <w:lang w:val="es-AR"/>
        </w:rPr>
      </w:pPr>
    </w:p>
    <w:p w14:paraId="1367CBD9" w14:textId="73798F10" w:rsidR="00CB4DB4" w:rsidRDefault="00CB4DB4" w:rsidP="00E617E9">
      <w:pPr>
        <w:adjustRightInd w:val="0"/>
        <w:spacing w:line="360" w:lineRule="auto"/>
        <w:jc w:val="both"/>
        <w:rPr>
          <w:lang w:val="es-AR"/>
        </w:rPr>
      </w:pPr>
      <w:r>
        <w:rPr>
          <w:lang w:val="es-AR"/>
        </w:rPr>
        <w:tab/>
      </w:r>
      <w:r>
        <w:rPr>
          <w:lang w:val="es-AR"/>
        </w:rPr>
        <w:tab/>
        <w:t>Los demandados no dieron respuesta a la intimación cursada por ROMANO. No obstante ello, y como muestra de la buena fe con la que siempre se comportó y actuó mi mandante, quien no tenía la voluntad de disolver el vínculo laboral habido (clandestino) sino conservar su fuente de trabajo y obtener así, la regularización de la relación que fuera prometida desde su inicio, cursó un nuevo Telegrama, cuyo contenido es el siguiente:</w:t>
      </w:r>
    </w:p>
    <w:p w14:paraId="526644DB" w14:textId="77777777" w:rsidR="00CB4DB4" w:rsidRDefault="00CB4DB4" w:rsidP="00E617E9">
      <w:pPr>
        <w:adjustRightInd w:val="0"/>
        <w:spacing w:line="360" w:lineRule="auto"/>
        <w:jc w:val="both"/>
        <w:rPr>
          <w:lang w:val="es-AR"/>
        </w:rPr>
      </w:pPr>
    </w:p>
    <w:p w14:paraId="67E8632C" w14:textId="11042925" w:rsidR="00FD01BC" w:rsidRPr="00864EB9" w:rsidRDefault="00FD01BC" w:rsidP="00864EB9">
      <w:pPr>
        <w:adjustRightInd w:val="0"/>
        <w:ind w:left="708" w:firstLine="708"/>
        <w:jc w:val="both"/>
        <w:rPr>
          <w:rFonts w:ascii="Cambria" w:hAnsi="Cambria"/>
          <w:sz w:val="22"/>
          <w:szCs w:val="22"/>
          <w:lang w:val="es-AR"/>
        </w:rPr>
      </w:pPr>
      <w:r w:rsidRPr="00864EB9">
        <w:rPr>
          <w:rFonts w:ascii="Cambria" w:hAnsi="Cambria"/>
          <w:sz w:val="22"/>
          <w:szCs w:val="22"/>
          <w:lang w:val="es-AR"/>
        </w:rPr>
        <w:t>“Buenos Aires, Octubre</w:t>
      </w:r>
      <w:r w:rsidR="00864EB9" w:rsidRPr="00864EB9">
        <w:rPr>
          <w:rFonts w:ascii="Cambria" w:hAnsi="Cambria"/>
          <w:sz w:val="22"/>
          <w:szCs w:val="22"/>
          <w:lang w:val="es-AR"/>
        </w:rPr>
        <w:t xml:space="preserve"> __</w:t>
      </w:r>
      <w:r w:rsidRPr="00864EB9">
        <w:rPr>
          <w:rFonts w:ascii="Cambria" w:hAnsi="Cambria"/>
          <w:sz w:val="22"/>
          <w:szCs w:val="22"/>
          <w:lang w:val="es-AR"/>
        </w:rPr>
        <w:t xml:space="preserve"> de 2023.</w:t>
      </w:r>
    </w:p>
    <w:p w14:paraId="591BE67A" w14:textId="77777777" w:rsidR="00FD01BC" w:rsidRPr="00864EB9" w:rsidRDefault="00FD01BC" w:rsidP="00864EB9">
      <w:pPr>
        <w:adjustRightInd w:val="0"/>
        <w:ind w:firstLine="1416"/>
        <w:jc w:val="both"/>
        <w:rPr>
          <w:rFonts w:ascii="Cambria" w:hAnsi="Cambria"/>
          <w:sz w:val="22"/>
          <w:szCs w:val="22"/>
          <w:lang w:val="es-AR"/>
        </w:rPr>
      </w:pPr>
      <w:r w:rsidRPr="00864EB9">
        <w:rPr>
          <w:rFonts w:ascii="Cambria" w:hAnsi="Cambria"/>
          <w:sz w:val="22"/>
          <w:szCs w:val="22"/>
          <w:lang w:val="es-AR"/>
        </w:rPr>
        <w:t>NO HABIENDO RESPONDIDO MI MISIVA ANTERIOR DE FECHA 2-10-2023 NUEVAMENTE Y EN ARAS DE LA BUENA FE LABORAL LO NTIMO PLAZO FINAL 48 HS. RESPONDA LA MISMA, ACLARE SITUACION- BRINDE TAREAS Y ACCESO A PUESTO DE TRABAJO, BAJO IDENTICO APERCIBIMIENTO DE CONSIDERARME GRAVEMENTE INJURIADO Y DESPEDIDO POR SU CULPA ANTE SILENCIO O NEGATIVA DE SU PARTE:</w:t>
      </w:r>
    </w:p>
    <w:p w14:paraId="3F155BB4" w14:textId="7CEF7A01" w:rsidR="00FD01BC" w:rsidRPr="00864EB9" w:rsidRDefault="00FD01BC" w:rsidP="00864EB9">
      <w:pPr>
        <w:adjustRightInd w:val="0"/>
        <w:ind w:firstLine="1416"/>
        <w:jc w:val="both"/>
        <w:rPr>
          <w:rFonts w:ascii="Cambria" w:hAnsi="Cambria"/>
          <w:sz w:val="22"/>
          <w:szCs w:val="22"/>
          <w:lang w:val="es-AR"/>
        </w:rPr>
      </w:pPr>
      <w:r w:rsidRPr="00864EB9">
        <w:rPr>
          <w:rFonts w:ascii="Cambria" w:hAnsi="Cambria"/>
          <w:sz w:val="22"/>
          <w:szCs w:val="22"/>
          <w:lang w:val="es-AR"/>
        </w:rPr>
        <w:t xml:space="preserve">1 - Me dirijo a Ud. para que (1) se regularice situación previsional y laboral en </w:t>
      </w:r>
      <w:r w:rsidR="00864EB9">
        <w:rPr>
          <w:rFonts w:ascii="Cambria" w:hAnsi="Cambria"/>
          <w:sz w:val="22"/>
          <w:szCs w:val="22"/>
          <w:lang w:val="es-AR"/>
        </w:rPr>
        <w:t>l</w:t>
      </w:r>
      <w:r w:rsidRPr="00864EB9">
        <w:rPr>
          <w:rFonts w:ascii="Cambria" w:hAnsi="Cambria"/>
          <w:sz w:val="22"/>
          <w:szCs w:val="22"/>
          <w:lang w:val="es-AR"/>
        </w:rPr>
        <w:t>os términos de la ICT, Art. I1 Ley</w:t>
      </w:r>
      <w:r w:rsidR="00864EB9">
        <w:rPr>
          <w:rFonts w:ascii="Cambria" w:hAnsi="Cambria"/>
          <w:sz w:val="22"/>
          <w:szCs w:val="22"/>
          <w:lang w:val="es-AR"/>
        </w:rPr>
        <w:t xml:space="preserve"> </w:t>
      </w:r>
      <w:r w:rsidRPr="00864EB9">
        <w:rPr>
          <w:rFonts w:ascii="Cambria" w:hAnsi="Cambria"/>
          <w:sz w:val="22"/>
          <w:szCs w:val="22"/>
          <w:lang w:val="es-AR"/>
        </w:rPr>
        <w:t xml:space="preserve">24.013, respecto a los pagos no registrados abonados "en negro" al suscripto, en virtud que desde el comienzo de la relación laboral con FELIPE AGUSTIN YARYURA TOBÍAS- JUAN SARAVIA - MAMA HUNGARA CINE S.A. LENCINA PATRICIA ROXANA- GABRIELE </w:t>
      </w:r>
      <w:r w:rsidR="000C0F6A">
        <w:rPr>
          <w:rFonts w:ascii="Cambria" w:hAnsi="Cambria"/>
          <w:sz w:val="22"/>
          <w:szCs w:val="22"/>
          <w:lang w:val="es-AR"/>
        </w:rPr>
        <w:t>CRISTIAN</w:t>
      </w:r>
      <w:r w:rsidRPr="00864EB9">
        <w:rPr>
          <w:rFonts w:ascii="Cambria" w:hAnsi="Cambria"/>
          <w:sz w:val="22"/>
          <w:szCs w:val="22"/>
          <w:lang w:val="es-AR"/>
        </w:rPr>
        <w:t xml:space="preserve"> he recibido mi salario en "negro" sin registrar conforme la legislación vigente, (2) PLAZO 48 HS. Abone DIFERENCIAS salariales por mis tareas como CHOFER DE CARGA y salario devengado mes de AGOSTO SEPTIEMBRE 2023-SAC 2022-2023-VACACIONES 2021-2022 todo ello bajo apercibimiento de considerarme gravemente injuriado y despedido por vuestra exclusiva culpa en caso de su negativa a regularizar la relación laboral en los términos requeridos y abonarme los conceptos reclamados en la presente. Asimismo, dejo sin efecto cualquier renuncia que fui coaccionado a enviar para mantener mi puesto de trabajo toda vez que el </w:t>
      </w:r>
      <w:r w:rsidR="00864EB9" w:rsidRPr="00864EB9">
        <w:rPr>
          <w:rFonts w:ascii="Cambria" w:hAnsi="Cambria"/>
          <w:sz w:val="22"/>
          <w:szCs w:val="22"/>
          <w:lang w:val="es-AR"/>
        </w:rPr>
        <w:t>vínculo</w:t>
      </w:r>
      <w:r w:rsidRPr="00864EB9">
        <w:rPr>
          <w:rFonts w:ascii="Cambria" w:hAnsi="Cambria"/>
          <w:sz w:val="22"/>
          <w:szCs w:val="22"/>
          <w:lang w:val="es-AR"/>
        </w:rPr>
        <w:t xml:space="preserve"> laboral ha permanecido permanente desde la fecha que se denuncia infra.</w:t>
      </w:r>
    </w:p>
    <w:p w14:paraId="129F0570" w14:textId="314600A9" w:rsidR="00FD01BC" w:rsidRPr="00864EB9" w:rsidRDefault="00FD01BC" w:rsidP="00864EB9">
      <w:pPr>
        <w:adjustRightInd w:val="0"/>
        <w:ind w:left="-142" w:firstLine="1558"/>
        <w:jc w:val="both"/>
        <w:rPr>
          <w:rFonts w:ascii="Cambria" w:hAnsi="Cambria"/>
          <w:sz w:val="22"/>
          <w:szCs w:val="22"/>
          <w:lang w:val="es-AR"/>
        </w:rPr>
      </w:pPr>
      <w:r w:rsidRPr="00864EB9">
        <w:rPr>
          <w:rFonts w:ascii="Cambria" w:hAnsi="Cambria"/>
          <w:sz w:val="22"/>
          <w:szCs w:val="22"/>
          <w:lang w:val="es-AR"/>
        </w:rPr>
        <w:t>A los fines de la regularización solicitada, deberá tomarse como base mi fecha de ingreso desde el 01/10/2019 con una remu</w:t>
      </w:r>
      <w:r w:rsidR="003871FE">
        <w:rPr>
          <w:rFonts w:ascii="Cambria" w:hAnsi="Cambria"/>
          <w:sz w:val="22"/>
          <w:szCs w:val="22"/>
          <w:lang w:val="es-AR"/>
        </w:rPr>
        <w:t>ne</w:t>
      </w:r>
      <w:r w:rsidRPr="00864EB9">
        <w:rPr>
          <w:rFonts w:ascii="Cambria" w:hAnsi="Cambria"/>
          <w:sz w:val="22"/>
          <w:szCs w:val="22"/>
          <w:lang w:val="es-AR"/>
        </w:rPr>
        <w:t xml:space="preserve">ración mensual básica de $360.000, como </w:t>
      </w:r>
      <w:r w:rsidRPr="00864EB9">
        <w:rPr>
          <w:rFonts w:ascii="Cambria" w:hAnsi="Cambria"/>
          <w:sz w:val="22"/>
          <w:szCs w:val="22"/>
          <w:lang w:val="es-AR"/>
        </w:rPr>
        <w:lastRenderedPageBreak/>
        <w:t>CHOFER DE CARGA y PEON DESCARGA CON CARNET DE CONDUCTOR PROFESIONAL, prestando tarcas ininterrumpidamente en la logística de - MAMA HUNGARA CINE S.A, en jornadas laborales de 12 a 16 hs. diarias de lunes a lunes, siendo la celebración del contrato laboral en la Ciudad</w:t>
      </w:r>
      <w:r w:rsidR="00864EB9">
        <w:rPr>
          <w:rFonts w:ascii="Cambria" w:hAnsi="Cambria"/>
          <w:sz w:val="22"/>
          <w:szCs w:val="22"/>
          <w:lang w:val="es-AR"/>
        </w:rPr>
        <w:t xml:space="preserve"> </w:t>
      </w:r>
      <w:r w:rsidRPr="00864EB9">
        <w:rPr>
          <w:rFonts w:ascii="Cambria" w:hAnsi="Cambria"/>
          <w:sz w:val="22"/>
          <w:szCs w:val="22"/>
          <w:lang w:val="es-AR"/>
        </w:rPr>
        <w:t>Autónoma de Buenos Aires</w:t>
      </w:r>
    </w:p>
    <w:p w14:paraId="154A1B1B" w14:textId="52D56578" w:rsidR="00FD01BC" w:rsidRPr="00864EB9" w:rsidRDefault="00FD01BC" w:rsidP="00864EB9">
      <w:pPr>
        <w:adjustRightInd w:val="0"/>
        <w:ind w:left="-142" w:firstLine="1558"/>
        <w:jc w:val="both"/>
        <w:rPr>
          <w:rFonts w:ascii="Cambria" w:hAnsi="Cambria"/>
          <w:sz w:val="22"/>
          <w:szCs w:val="22"/>
          <w:lang w:val="es-AR"/>
        </w:rPr>
      </w:pPr>
      <w:r w:rsidRPr="00864EB9">
        <w:rPr>
          <w:rFonts w:ascii="Cambria" w:hAnsi="Cambria"/>
          <w:sz w:val="22"/>
          <w:szCs w:val="22"/>
          <w:lang w:val="es-AR"/>
        </w:rPr>
        <w:t>2- A TODO EVENTO CONSTITUYO NUEVO DOMICILIO CONTRACTUAL Y LEGAL EN LA PARANA</w:t>
      </w:r>
      <w:r w:rsidR="00864EB9">
        <w:rPr>
          <w:rFonts w:ascii="Cambria" w:hAnsi="Cambria"/>
          <w:sz w:val="22"/>
          <w:szCs w:val="22"/>
          <w:lang w:val="es-AR"/>
        </w:rPr>
        <w:t xml:space="preserve"> </w:t>
      </w:r>
      <w:r w:rsidRPr="00864EB9">
        <w:rPr>
          <w:rFonts w:ascii="Cambria" w:hAnsi="Cambria"/>
          <w:sz w:val="22"/>
          <w:szCs w:val="22"/>
          <w:lang w:val="es-AR"/>
        </w:rPr>
        <w:t>785 PISO 4 "A" CABA, DONDE DEBERÁ CURSARME CUALQUIER NOTIFICACIÓN PRISTOLAR FUTURA.</w:t>
      </w:r>
    </w:p>
    <w:p w14:paraId="30CB3B45" w14:textId="039CFFDC" w:rsidR="00CB4DB4" w:rsidRPr="00864EB9" w:rsidRDefault="00FD01BC" w:rsidP="00864EB9">
      <w:pPr>
        <w:adjustRightInd w:val="0"/>
        <w:ind w:left="708" w:firstLine="708"/>
        <w:jc w:val="both"/>
        <w:rPr>
          <w:rFonts w:ascii="Cambria" w:hAnsi="Cambria"/>
          <w:sz w:val="22"/>
          <w:szCs w:val="22"/>
          <w:lang w:val="es-AR"/>
        </w:rPr>
      </w:pPr>
      <w:r w:rsidRPr="00864EB9">
        <w:rPr>
          <w:rFonts w:ascii="Cambria" w:hAnsi="Cambria"/>
          <w:sz w:val="22"/>
          <w:szCs w:val="22"/>
          <w:lang w:val="es-AR"/>
        </w:rPr>
        <w:t>QUEDA UD. DEBIDAMENTE NOTIFICADO</w:t>
      </w:r>
      <w:r w:rsidR="00864EB9">
        <w:rPr>
          <w:rFonts w:ascii="Cambria" w:hAnsi="Cambria"/>
          <w:sz w:val="22"/>
          <w:szCs w:val="22"/>
          <w:lang w:val="es-AR"/>
        </w:rPr>
        <w:t>”.</w:t>
      </w:r>
    </w:p>
    <w:p w14:paraId="02560D55" w14:textId="77777777" w:rsidR="00CB4DB4" w:rsidRDefault="00CB4DB4" w:rsidP="00E617E9">
      <w:pPr>
        <w:adjustRightInd w:val="0"/>
        <w:spacing w:line="360" w:lineRule="auto"/>
        <w:jc w:val="both"/>
        <w:rPr>
          <w:lang w:val="es-AR"/>
        </w:rPr>
      </w:pPr>
    </w:p>
    <w:p w14:paraId="576D39FC" w14:textId="09847F3C" w:rsidR="003B57E7" w:rsidRDefault="00E16463" w:rsidP="0070714A">
      <w:pPr>
        <w:adjustRightInd w:val="0"/>
        <w:spacing w:line="360" w:lineRule="auto"/>
        <w:ind w:firstLine="1418"/>
        <w:jc w:val="both"/>
        <w:rPr>
          <w:lang w:val="es-AR"/>
        </w:rPr>
      </w:pPr>
      <w:r>
        <w:rPr>
          <w:lang w:val="es-AR"/>
        </w:rPr>
        <w:t>Dicha intimación fue respondida por l</w:t>
      </w:r>
      <w:r w:rsidR="003871FE">
        <w:rPr>
          <w:lang w:val="es-AR"/>
        </w:rPr>
        <w:t xml:space="preserve">a demandada MAMA HUNGARA S.A. </w:t>
      </w:r>
      <w:r w:rsidR="00D96E4E">
        <w:rPr>
          <w:lang w:val="es-AR"/>
        </w:rPr>
        <w:t xml:space="preserve">limitándose </w:t>
      </w:r>
      <w:r w:rsidR="0070714A">
        <w:rPr>
          <w:lang w:val="es-AR"/>
        </w:rPr>
        <w:t>a rechazar todos los requerimientos formulados por mi mandante en su telegrama:</w:t>
      </w:r>
    </w:p>
    <w:p w14:paraId="14566499" w14:textId="77777777" w:rsidR="003B57E7" w:rsidRDefault="003B57E7" w:rsidP="00162904">
      <w:pPr>
        <w:adjustRightInd w:val="0"/>
        <w:spacing w:line="360" w:lineRule="auto"/>
        <w:ind w:firstLine="1418"/>
        <w:jc w:val="both"/>
        <w:rPr>
          <w:lang w:val="es-AR"/>
        </w:rPr>
      </w:pPr>
    </w:p>
    <w:p w14:paraId="0FA113A9" w14:textId="383C8BFB" w:rsidR="00F05BF7" w:rsidRPr="008C660F" w:rsidRDefault="00223890" w:rsidP="00F05BF7">
      <w:pPr>
        <w:adjustRightInd w:val="0"/>
        <w:ind w:firstLine="1418"/>
        <w:jc w:val="both"/>
        <w:rPr>
          <w:rFonts w:asciiTheme="majorHAnsi" w:hAnsiTheme="majorHAnsi"/>
          <w:i/>
          <w:iCs/>
          <w:sz w:val="22"/>
          <w:szCs w:val="22"/>
          <w:lang w:val="es-AR"/>
        </w:rPr>
      </w:pPr>
      <w:r w:rsidRPr="008C660F">
        <w:rPr>
          <w:rFonts w:asciiTheme="majorHAnsi" w:hAnsiTheme="majorHAnsi"/>
          <w:i/>
          <w:iCs/>
          <w:sz w:val="22"/>
          <w:szCs w:val="22"/>
          <w:lang w:val="es-AR"/>
        </w:rPr>
        <w:t>“</w:t>
      </w:r>
      <w:r w:rsidR="00394777" w:rsidRPr="008C660F">
        <w:rPr>
          <w:rFonts w:asciiTheme="majorHAnsi" w:hAnsiTheme="majorHAnsi"/>
          <w:i/>
          <w:iCs/>
          <w:sz w:val="22"/>
          <w:szCs w:val="22"/>
          <w:lang w:val="es-AR"/>
        </w:rPr>
        <w:t xml:space="preserve">En mi carácter de apoderado de Mamá </w:t>
      </w:r>
      <w:r w:rsidR="005F5FAE" w:rsidRPr="008C660F">
        <w:rPr>
          <w:rFonts w:asciiTheme="majorHAnsi" w:hAnsiTheme="majorHAnsi"/>
          <w:i/>
          <w:iCs/>
          <w:sz w:val="22"/>
          <w:szCs w:val="22"/>
          <w:lang w:val="es-AR"/>
        </w:rPr>
        <w:t>Húngara</w:t>
      </w:r>
      <w:r w:rsidR="00394777" w:rsidRPr="008C660F">
        <w:rPr>
          <w:rFonts w:asciiTheme="majorHAnsi" w:hAnsiTheme="majorHAnsi"/>
          <w:i/>
          <w:iCs/>
          <w:sz w:val="22"/>
          <w:szCs w:val="22"/>
          <w:lang w:val="es-AR"/>
        </w:rPr>
        <w:t xml:space="preserve"> Cines SA conforme poder que se encuentra vigente. Rechazamos su TCL Correo Argentino de fecha 14 de noviembre e 2023 por ser los términos del mismo falsos, maliciosos e improcedent</w:t>
      </w:r>
      <w:r w:rsidR="005F5FAE" w:rsidRPr="008C660F">
        <w:rPr>
          <w:rFonts w:asciiTheme="majorHAnsi" w:hAnsiTheme="majorHAnsi"/>
          <w:i/>
          <w:iCs/>
          <w:sz w:val="22"/>
          <w:szCs w:val="22"/>
          <w:lang w:val="es-AR"/>
        </w:rPr>
        <w:t>e</w:t>
      </w:r>
      <w:r w:rsidR="00394777" w:rsidRPr="008C660F">
        <w:rPr>
          <w:rFonts w:asciiTheme="majorHAnsi" w:hAnsiTheme="majorHAnsi"/>
          <w:i/>
          <w:iCs/>
          <w:sz w:val="22"/>
          <w:szCs w:val="22"/>
          <w:lang w:val="es-AR"/>
        </w:rPr>
        <w:t xml:space="preserve">s. </w:t>
      </w:r>
      <w:r w:rsidR="005F5FAE" w:rsidRPr="008C660F">
        <w:rPr>
          <w:rFonts w:asciiTheme="majorHAnsi" w:hAnsiTheme="majorHAnsi"/>
          <w:i/>
          <w:iCs/>
          <w:sz w:val="22"/>
          <w:szCs w:val="22"/>
          <w:lang w:val="es-AR"/>
        </w:rPr>
        <w:t>Así</w:t>
      </w:r>
      <w:r w:rsidR="00394777" w:rsidRPr="008C660F">
        <w:rPr>
          <w:rFonts w:asciiTheme="majorHAnsi" w:hAnsiTheme="majorHAnsi"/>
          <w:i/>
          <w:iCs/>
          <w:sz w:val="22"/>
          <w:szCs w:val="22"/>
          <w:lang w:val="es-AR"/>
        </w:rPr>
        <w:t xml:space="preserve"> mismo se informa que Ud. dirigide su TCL en forma improcedente a una razón social inexistente para esta parte “Mamá Húngara y otros SH”. No obstante, por u</w:t>
      </w:r>
      <w:r w:rsidR="005F5FAE" w:rsidRPr="008C660F">
        <w:rPr>
          <w:rFonts w:asciiTheme="majorHAnsi" w:hAnsiTheme="majorHAnsi"/>
          <w:i/>
          <w:iCs/>
          <w:sz w:val="22"/>
          <w:szCs w:val="22"/>
          <w:lang w:val="es-AR"/>
        </w:rPr>
        <w:t>n</w:t>
      </w:r>
      <w:r w:rsidR="00394777" w:rsidRPr="008C660F">
        <w:rPr>
          <w:rFonts w:asciiTheme="majorHAnsi" w:hAnsiTheme="majorHAnsi"/>
          <w:i/>
          <w:iCs/>
          <w:sz w:val="22"/>
          <w:szCs w:val="22"/>
          <w:lang w:val="es-AR"/>
        </w:rPr>
        <w:t xml:space="preserve">a cuestión de buena fe procedemos a contestar la misiva. Negamos por no constarnos que Usted hubiera enviado </w:t>
      </w:r>
      <w:r w:rsidR="00F05BF7" w:rsidRPr="008C660F">
        <w:rPr>
          <w:rFonts w:asciiTheme="majorHAnsi" w:hAnsiTheme="majorHAnsi"/>
          <w:i/>
          <w:iCs/>
          <w:sz w:val="22"/>
          <w:szCs w:val="22"/>
          <w:lang w:val="es-AR"/>
        </w:rPr>
        <w:t xml:space="preserve">misiva de fecha 02/10/2023 a Mamá Húngara Cine SA. Negamos que mi representado debiere aclarar situación laboral atento a que no existe vinculo laboral alguno con Ud. En consecuencia, negamos que le debamos brindar supuestas tareas y/o accesos a su supuesto puesto de trabajo. Negamos resulte procedente al </w:t>
      </w:r>
      <w:r w:rsidR="005F5FAE" w:rsidRPr="008C660F">
        <w:rPr>
          <w:rFonts w:asciiTheme="majorHAnsi" w:hAnsiTheme="majorHAnsi"/>
          <w:i/>
          <w:iCs/>
          <w:sz w:val="22"/>
          <w:szCs w:val="22"/>
          <w:lang w:val="es-AR"/>
        </w:rPr>
        <w:t>apercibimiento</w:t>
      </w:r>
      <w:r w:rsidR="00F05BF7" w:rsidRPr="008C660F">
        <w:rPr>
          <w:rFonts w:asciiTheme="majorHAnsi" w:hAnsiTheme="majorHAnsi"/>
          <w:i/>
          <w:iCs/>
          <w:sz w:val="22"/>
          <w:szCs w:val="22"/>
          <w:lang w:val="es-AR"/>
        </w:rPr>
        <w:t xml:space="preserve"> de considerarse gravemente injuriado y/o despedido por culpa de esta parte ante eventual silencio y/o negativa. Rechazamos que esta parte debiera regularizar su supuesta situación</w:t>
      </w:r>
      <w:r w:rsidR="005F5FAE" w:rsidRPr="008C660F">
        <w:rPr>
          <w:rFonts w:asciiTheme="majorHAnsi" w:hAnsiTheme="majorHAnsi"/>
          <w:i/>
          <w:iCs/>
          <w:sz w:val="22"/>
          <w:szCs w:val="22"/>
          <w:lang w:val="es-AR"/>
        </w:rPr>
        <w:t xml:space="preserve"> </w:t>
      </w:r>
      <w:r w:rsidR="00F05BF7" w:rsidRPr="008C660F">
        <w:rPr>
          <w:rFonts w:asciiTheme="majorHAnsi" w:hAnsiTheme="majorHAnsi"/>
          <w:i/>
          <w:iCs/>
          <w:sz w:val="22"/>
          <w:szCs w:val="22"/>
          <w:lang w:val="es-AR"/>
        </w:rPr>
        <w:t xml:space="preserve">laboral y/o previsional en los términos de la TCL y/o del Art. 11 de la Ley 24013. Atento a que más ha </w:t>
      </w:r>
      <w:r w:rsidR="005F5FAE" w:rsidRPr="008C660F">
        <w:rPr>
          <w:rFonts w:asciiTheme="majorHAnsi" w:hAnsiTheme="majorHAnsi"/>
          <w:i/>
          <w:iCs/>
          <w:sz w:val="22"/>
          <w:szCs w:val="22"/>
          <w:lang w:val="es-AR"/>
        </w:rPr>
        <w:t>existido</w:t>
      </w:r>
      <w:r w:rsidR="00F05BF7" w:rsidRPr="008C660F">
        <w:rPr>
          <w:rFonts w:asciiTheme="majorHAnsi" w:hAnsiTheme="majorHAnsi"/>
          <w:i/>
          <w:iCs/>
          <w:sz w:val="22"/>
          <w:szCs w:val="22"/>
          <w:lang w:val="es-AR"/>
        </w:rPr>
        <w:t xml:space="preserve"> ni existe relación laboral entre Ud. y mi mandante. Rechazamos haberle efectuado pagos no registrados y/o en negro y/o que Ud. hubiere desempeñado fraude laboral con Felipe Agustín Yuryura Tobías y/o Juan Saravia y/o Mama </w:t>
      </w:r>
      <w:r w:rsidR="005F5FAE" w:rsidRPr="008C660F">
        <w:rPr>
          <w:rFonts w:asciiTheme="majorHAnsi" w:hAnsiTheme="majorHAnsi"/>
          <w:i/>
          <w:iCs/>
          <w:sz w:val="22"/>
          <w:szCs w:val="22"/>
          <w:lang w:val="es-AR"/>
        </w:rPr>
        <w:t>Húngara</w:t>
      </w:r>
      <w:r w:rsidR="00F05BF7" w:rsidRPr="008C660F">
        <w:rPr>
          <w:rFonts w:asciiTheme="majorHAnsi" w:hAnsiTheme="majorHAnsi"/>
          <w:i/>
          <w:iCs/>
          <w:sz w:val="22"/>
          <w:szCs w:val="22"/>
          <w:lang w:val="es-AR"/>
        </w:rPr>
        <w:t xml:space="preserve"> Cine SA. Negamos que le debiéramos abonar en el plazo de 48 horas supuest</w:t>
      </w:r>
      <w:r w:rsidR="005F5FAE" w:rsidRPr="008C660F">
        <w:rPr>
          <w:rFonts w:asciiTheme="majorHAnsi" w:hAnsiTheme="majorHAnsi"/>
          <w:i/>
          <w:iCs/>
          <w:sz w:val="22"/>
          <w:szCs w:val="22"/>
          <w:lang w:val="es-AR"/>
        </w:rPr>
        <w:t>a</w:t>
      </w:r>
      <w:r w:rsidR="00F05BF7" w:rsidRPr="008C660F">
        <w:rPr>
          <w:rFonts w:asciiTheme="majorHAnsi" w:hAnsiTheme="majorHAnsi"/>
          <w:i/>
          <w:iCs/>
          <w:sz w:val="22"/>
          <w:szCs w:val="22"/>
          <w:lang w:val="es-AR"/>
        </w:rPr>
        <w:t xml:space="preserve">s diferencias laborales y/o salariales por sus supuestas tareas de chofer de carga. Rechazamos adeudarle supuestos salarios del mes de Agosto y/o Septiembre 2023 y/o SAC 2022 – 2023 y/o vacaciones </w:t>
      </w:r>
      <w:r w:rsidR="00ED0A70" w:rsidRPr="008C660F">
        <w:rPr>
          <w:rFonts w:asciiTheme="majorHAnsi" w:hAnsiTheme="majorHAnsi"/>
          <w:i/>
          <w:iCs/>
          <w:sz w:val="22"/>
          <w:szCs w:val="22"/>
          <w:lang w:val="es-AR"/>
        </w:rPr>
        <w:t xml:space="preserve">2021-2022. Atento a que reiteramos ninguna relación laboral mantiene esta parte y su reclamo carece de total asidero. Interpreto con su misiva y con el único fin de intentar hacerse acreedor de sumas de dinero que por derecho no le corresponden. En virtud de lo expuesto rechazamos </w:t>
      </w:r>
      <w:r w:rsidR="003F3365" w:rsidRPr="008C660F">
        <w:rPr>
          <w:rFonts w:asciiTheme="majorHAnsi" w:hAnsiTheme="majorHAnsi"/>
          <w:i/>
          <w:iCs/>
          <w:sz w:val="22"/>
          <w:szCs w:val="22"/>
          <w:lang w:val="es-AR"/>
        </w:rPr>
        <w:t>que tenga derecho a considerarse despedido por nuestra exclusiva culpa. Rechazamos que haya sido coaccionado a renunciar para mantener su supuesto puesto de trabajo. Rechaz</w:t>
      </w:r>
      <w:r w:rsidR="005F5FAE" w:rsidRPr="008C660F">
        <w:rPr>
          <w:rFonts w:asciiTheme="majorHAnsi" w:hAnsiTheme="majorHAnsi"/>
          <w:i/>
          <w:iCs/>
          <w:sz w:val="22"/>
          <w:szCs w:val="22"/>
          <w:lang w:val="es-AR"/>
        </w:rPr>
        <w:t>a</w:t>
      </w:r>
      <w:r w:rsidR="003F3365" w:rsidRPr="008C660F">
        <w:rPr>
          <w:rFonts w:asciiTheme="majorHAnsi" w:hAnsiTheme="majorHAnsi"/>
          <w:i/>
          <w:iCs/>
          <w:sz w:val="22"/>
          <w:szCs w:val="22"/>
          <w:lang w:val="es-AR"/>
        </w:rPr>
        <w:t>mos que su supuesta fecha de ingreso sea al 01/10/2019</w:t>
      </w:r>
      <w:r w:rsidR="00337DE1" w:rsidRPr="008C660F">
        <w:rPr>
          <w:rFonts w:asciiTheme="majorHAnsi" w:hAnsiTheme="majorHAnsi"/>
          <w:i/>
          <w:iCs/>
          <w:sz w:val="22"/>
          <w:szCs w:val="22"/>
          <w:lang w:val="es-AR"/>
        </w:rPr>
        <w:t xml:space="preserve"> y/o que su supuesta remuneración mensual fuera de $360.000.- y/o que sus supuestas funciones fueran chofer de carga y </w:t>
      </w:r>
      <w:r w:rsidR="005F5FAE" w:rsidRPr="008C660F">
        <w:rPr>
          <w:rFonts w:asciiTheme="majorHAnsi" w:hAnsiTheme="majorHAnsi"/>
          <w:i/>
          <w:iCs/>
          <w:sz w:val="22"/>
          <w:szCs w:val="22"/>
          <w:lang w:val="es-AR"/>
        </w:rPr>
        <w:t>peón</w:t>
      </w:r>
      <w:r w:rsidR="00337DE1" w:rsidRPr="008C660F">
        <w:rPr>
          <w:rFonts w:asciiTheme="majorHAnsi" w:hAnsiTheme="majorHAnsi"/>
          <w:i/>
          <w:iCs/>
          <w:sz w:val="22"/>
          <w:szCs w:val="22"/>
          <w:lang w:val="es-AR"/>
        </w:rPr>
        <w:t xml:space="preserve"> de descarga con carnet conductor profesional y/o que prestara tareas </w:t>
      </w:r>
      <w:r w:rsidR="008C660F" w:rsidRPr="008C660F">
        <w:rPr>
          <w:rFonts w:asciiTheme="majorHAnsi" w:hAnsiTheme="majorHAnsi"/>
          <w:i/>
          <w:iCs/>
          <w:sz w:val="22"/>
          <w:szCs w:val="22"/>
          <w:lang w:val="es-AR"/>
        </w:rPr>
        <w:t>periódicas en forma ininterrumpida en Mama Húngara Cine SA y/o que su supuesta jornada laboral fuera de 12 a 16 hs. Diarias de lunes a lunes y/o que supuesto contrato de trabajo se hubiera celebrado en la Ciudad Autónoma de Buenos Aires. Atento a que jamás existió servicios laborales entre Ud. y mi representada. Se solicita que no envíe mas telegramas con términos absolutamente improcedentes y los dirija a su real empleador bajo apercibimiento de iniciar las acciones legales que corresponda contra Ud. Absténgase de generar artificial conflicto. Queda Ud. debidamente notificado”.</w:t>
      </w:r>
    </w:p>
    <w:p w14:paraId="4CDCFB09" w14:textId="77777777" w:rsidR="008F647C" w:rsidRDefault="008F647C" w:rsidP="00E16463">
      <w:pPr>
        <w:adjustRightInd w:val="0"/>
        <w:ind w:firstLine="1418"/>
        <w:jc w:val="both"/>
        <w:rPr>
          <w:rFonts w:asciiTheme="majorHAnsi" w:hAnsiTheme="majorHAnsi"/>
          <w:lang w:val="es-AR"/>
        </w:rPr>
      </w:pPr>
    </w:p>
    <w:p w14:paraId="0DEF0DE0" w14:textId="57F4422E" w:rsidR="00D96E4E" w:rsidRDefault="00D96E4E" w:rsidP="000F57FF">
      <w:pPr>
        <w:adjustRightInd w:val="0"/>
        <w:spacing w:line="360" w:lineRule="auto"/>
        <w:ind w:firstLine="1418"/>
        <w:jc w:val="both"/>
        <w:rPr>
          <w:lang w:val="es-AR"/>
        </w:rPr>
      </w:pPr>
      <w:r>
        <w:rPr>
          <w:lang w:val="es-AR"/>
        </w:rPr>
        <w:t>Atento a la evidente</w:t>
      </w:r>
      <w:r w:rsidR="00E16463">
        <w:rPr>
          <w:lang w:val="es-AR"/>
        </w:rPr>
        <w:t xml:space="preserve"> falta de </w:t>
      </w:r>
      <w:r>
        <w:rPr>
          <w:lang w:val="es-AR"/>
        </w:rPr>
        <w:t>voluntad de</w:t>
      </w:r>
      <w:r w:rsidR="00FB1B05">
        <w:rPr>
          <w:lang w:val="es-AR"/>
        </w:rPr>
        <w:t>l demandado</w:t>
      </w:r>
      <w:r>
        <w:rPr>
          <w:lang w:val="es-AR"/>
        </w:rPr>
        <w:t xml:space="preserve"> de proceder a la registración reclamada y reconocer el vínculo que l</w:t>
      </w:r>
      <w:r w:rsidR="00FB1B05">
        <w:rPr>
          <w:lang w:val="es-AR"/>
        </w:rPr>
        <w:t>o unía</w:t>
      </w:r>
      <w:r>
        <w:rPr>
          <w:lang w:val="es-AR"/>
        </w:rPr>
        <w:t xml:space="preserve"> a mi mandante, es que en fecha</w:t>
      </w:r>
      <w:r w:rsidR="00C72B64">
        <w:rPr>
          <w:lang w:val="es-AR"/>
        </w:rPr>
        <w:t xml:space="preserve"> 27/11/2023</w:t>
      </w:r>
      <w:r w:rsidR="00FB1B05">
        <w:rPr>
          <w:lang w:val="es-AR"/>
        </w:rPr>
        <w:t xml:space="preserve">, el Sr. </w:t>
      </w:r>
      <w:r w:rsidR="00C72B64">
        <w:rPr>
          <w:lang w:val="es-AR"/>
        </w:rPr>
        <w:t>ROMANO</w:t>
      </w:r>
      <w:r w:rsidR="00F7565C">
        <w:rPr>
          <w:lang w:val="es-AR"/>
        </w:rPr>
        <w:t xml:space="preserve"> envío un nuevo telegrama </w:t>
      </w:r>
      <w:r w:rsidR="00FB1B05">
        <w:rPr>
          <w:lang w:val="es-AR"/>
        </w:rPr>
        <w:t>mediante e</w:t>
      </w:r>
      <w:r w:rsidR="00F7565C">
        <w:rPr>
          <w:lang w:val="es-AR"/>
        </w:rPr>
        <w:t>l cual se consideraba despedido e intimaba al pago de las indemnizaciones de ley:</w:t>
      </w:r>
    </w:p>
    <w:p w14:paraId="54EC848E" w14:textId="10A614D4" w:rsidR="00F7565C" w:rsidRDefault="00F7565C" w:rsidP="000F57FF">
      <w:pPr>
        <w:adjustRightInd w:val="0"/>
        <w:spacing w:line="360" w:lineRule="auto"/>
        <w:ind w:firstLine="1418"/>
        <w:jc w:val="both"/>
        <w:rPr>
          <w:lang w:val="es-AR"/>
        </w:rPr>
      </w:pPr>
    </w:p>
    <w:p w14:paraId="58280F73" w14:textId="77777777" w:rsidR="007008E7" w:rsidRPr="007008E7" w:rsidRDefault="008D49F1" w:rsidP="007008E7">
      <w:pPr>
        <w:tabs>
          <w:tab w:val="left" w:pos="3828"/>
        </w:tabs>
        <w:jc w:val="right"/>
        <w:rPr>
          <w:rFonts w:asciiTheme="majorHAnsi" w:hAnsiTheme="majorHAnsi" w:cs="Arial"/>
          <w:sz w:val="22"/>
          <w:szCs w:val="22"/>
          <w:lang w:val="es-AR"/>
        </w:rPr>
      </w:pPr>
      <w:r w:rsidRPr="00E16463">
        <w:rPr>
          <w:rFonts w:asciiTheme="majorHAnsi" w:hAnsiTheme="majorHAnsi" w:cs="Arial"/>
          <w:lang w:val="es-AR"/>
        </w:rPr>
        <w:t xml:space="preserve">                                                                            “</w:t>
      </w:r>
      <w:r w:rsidR="007008E7" w:rsidRPr="007008E7">
        <w:rPr>
          <w:rFonts w:asciiTheme="majorHAnsi" w:hAnsiTheme="majorHAnsi" w:cs="Arial"/>
          <w:sz w:val="22"/>
          <w:szCs w:val="22"/>
          <w:lang w:val="es-AR"/>
        </w:rPr>
        <w:t>Ciudad de Buenos Aires, Noviembre _____ de 2023</w:t>
      </w:r>
    </w:p>
    <w:p w14:paraId="13E58ADE" w14:textId="06A84677" w:rsidR="007008E7" w:rsidRPr="007008E7" w:rsidRDefault="007008E7" w:rsidP="007008E7">
      <w:pPr>
        <w:pStyle w:val="NormalWeb"/>
        <w:spacing w:before="0" w:beforeAutospacing="0" w:after="0" w:afterAutospacing="0"/>
        <w:jc w:val="both"/>
        <w:rPr>
          <w:rFonts w:asciiTheme="majorHAnsi" w:hAnsiTheme="majorHAnsi"/>
          <w:sz w:val="22"/>
          <w:szCs w:val="22"/>
        </w:rPr>
      </w:pPr>
      <w:r w:rsidRPr="007008E7">
        <w:rPr>
          <w:rFonts w:asciiTheme="majorHAnsi" w:hAnsiTheme="majorHAnsi"/>
          <w:b/>
          <w:bCs/>
          <w:sz w:val="22"/>
          <w:szCs w:val="22"/>
        </w:rPr>
        <w:t xml:space="preserve">1- </w:t>
      </w:r>
      <w:r w:rsidRPr="007008E7">
        <w:rPr>
          <w:rFonts w:asciiTheme="majorHAnsi" w:hAnsiTheme="majorHAnsi"/>
          <w:sz w:val="22"/>
          <w:szCs w:val="22"/>
        </w:rPr>
        <w:t xml:space="preserve">Rechazo su carta documento de fecha 17/11/2023 por falsa, temeraria y maliciosa. Reitero en todos sus </w:t>
      </w:r>
      <w:proofErr w:type="spellStart"/>
      <w:r w:rsidRPr="007008E7">
        <w:rPr>
          <w:rFonts w:asciiTheme="majorHAnsi" w:hAnsiTheme="majorHAnsi"/>
          <w:sz w:val="22"/>
          <w:szCs w:val="22"/>
        </w:rPr>
        <w:t>términos</w:t>
      </w:r>
      <w:proofErr w:type="spellEnd"/>
      <w:r w:rsidRPr="007008E7">
        <w:rPr>
          <w:rFonts w:asciiTheme="majorHAnsi" w:hAnsiTheme="majorHAnsi"/>
          <w:sz w:val="22"/>
          <w:szCs w:val="22"/>
        </w:rPr>
        <w:t xml:space="preserve"> mi anterior y previa misiva. Su negativa a reconocer el </w:t>
      </w:r>
      <w:r w:rsidR="003871FE" w:rsidRPr="007008E7">
        <w:rPr>
          <w:rFonts w:asciiTheme="majorHAnsi" w:hAnsiTheme="majorHAnsi"/>
          <w:sz w:val="22"/>
          <w:szCs w:val="22"/>
        </w:rPr>
        <w:t>vínculo</w:t>
      </w:r>
      <w:r w:rsidRPr="007008E7">
        <w:rPr>
          <w:rFonts w:asciiTheme="majorHAnsi" w:hAnsiTheme="majorHAnsi"/>
          <w:sz w:val="22"/>
          <w:szCs w:val="22"/>
        </w:rPr>
        <w:t xml:space="preserve"> laboral en debida forma, regularizar pagos adeudados– reconocer real </w:t>
      </w:r>
      <w:r w:rsidR="003871FE" w:rsidRPr="007008E7">
        <w:rPr>
          <w:rFonts w:asciiTheme="majorHAnsi" w:hAnsiTheme="majorHAnsi"/>
          <w:sz w:val="22"/>
          <w:szCs w:val="22"/>
        </w:rPr>
        <w:t>categoría</w:t>
      </w:r>
      <w:r w:rsidRPr="007008E7">
        <w:rPr>
          <w:rFonts w:asciiTheme="majorHAnsi" w:hAnsiTheme="majorHAnsi"/>
          <w:sz w:val="22"/>
          <w:szCs w:val="22"/>
        </w:rPr>
        <w:t xml:space="preserve"> laboral constituye una grave injuria laboral, con lo cual haciendo efectivo apercibimiento previo me considero despedido por su exclusiva culpa. </w:t>
      </w:r>
    </w:p>
    <w:p w14:paraId="680D2330" w14:textId="790DD5CD" w:rsidR="007008E7" w:rsidRPr="007008E7" w:rsidRDefault="007008E7" w:rsidP="007008E7">
      <w:pPr>
        <w:pStyle w:val="NormalWeb"/>
        <w:spacing w:before="0" w:beforeAutospacing="0" w:after="0" w:afterAutospacing="0"/>
        <w:jc w:val="both"/>
        <w:rPr>
          <w:rFonts w:asciiTheme="majorHAnsi" w:hAnsiTheme="majorHAnsi"/>
          <w:sz w:val="22"/>
          <w:szCs w:val="22"/>
        </w:rPr>
      </w:pPr>
      <w:r w:rsidRPr="007008E7">
        <w:rPr>
          <w:rFonts w:asciiTheme="majorHAnsi" w:hAnsiTheme="majorHAnsi"/>
          <w:sz w:val="22"/>
          <w:szCs w:val="22"/>
        </w:rPr>
        <w:lastRenderedPageBreak/>
        <w:t xml:space="preserve">Con la conducta </w:t>
      </w:r>
      <w:r w:rsidR="008C660F" w:rsidRPr="007008E7">
        <w:rPr>
          <w:rFonts w:asciiTheme="majorHAnsi" w:hAnsiTheme="majorHAnsi"/>
          <w:sz w:val="22"/>
          <w:szCs w:val="22"/>
        </w:rPr>
        <w:t>reseñada</w:t>
      </w:r>
      <w:r w:rsidRPr="007008E7">
        <w:rPr>
          <w:rFonts w:asciiTheme="majorHAnsi" w:hAnsiTheme="majorHAnsi"/>
          <w:sz w:val="22"/>
          <w:szCs w:val="22"/>
        </w:rPr>
        <w:t xml:space="preserve"> Ud. ha faltado a sus principales deberes como empleador y se ha configurado un hecho gravemente injurioso hacia mi persona por afectar intereses materiales, morales y alimentarios, lo cual obsta a la </w:t>
      </w:r>
      <w:r w:rsidR="008C660F" w:rsidRPr="007008E7">
        <w:rPr>
          <w:rFonts w:asciiTheme="majorHAnsi" w:hAnsiTheme="majorHAnsi"/>
          <w:sz w:val="22"/>
          <w:szCs w:val="22"/>
        </w:rPr>
        <w:t>prosecución</w:t>
      </w:r>
      <w:r w:rsidRPr="007008E7">
        <w:rPr>
          <w:rFonts w:asciiTheme="majorHAnsi" w:hAnsiTheme="majorHAnsi"/>
          <w:sz w:val="22"/>
          <w:szCs w:val="22"/>
        </w:rPr>
        <w:t xml:space="preserve"> de la </w:t>
      </w:r>
      <w:r w:rsidR="008C660F" w:rsidRPr="007008E7">
        <w:rPr>
          <w:rFonts w:asciiTheme="majorHAnsi" w:hAnsiTheme="majorHAnsi"/>
          <w:sz w:val="22"/>
          <w:szCs w:val="22"/>
        </w:rPr>
        <w:t>relación</w:t>
      </w:r>
      <w:r w:rsidRPr="007008E7">
        <w:rPr>
          <w:rFonts w:asciiTheme="majorHAnsi" w:hAnsiTheme="majorHAnsi"/>
          <w:sz w:val="22"/>
          <w:szCs w:val="22"/>
        </w:rPr>
        <w:t xml:space="preserve"> laboral y justifica la actitud rescisoria comunicada en la presente. Lo hago responsable por su malicioso obrar </w:t>
      </w:r>
      <w:r w:rsidR="008C660F" w:rsidRPr="007008E7">
        <w:rPr>
          <w:rFonts w:asciiTheme="majorHAnsi" w:hAnsiTheme="majorHAnsi"/>
          <w:sz w:val="22"/>
          <w:szCs w:val="22"/>
        </w:rPr>
        <w:t>así</w:t>
      </w:r>
      <w:r w:rsidRPr="007008E7">
        <w:rPr>
          <w:rFonts w:asciiTheme="majorHAnsi" w:hAnsiTheme="majorHAnsi"/>
          <w:sz w:val="22"/>
          <w:szCs w:val="22"/>
        </w:rPr>
        <w:t xml:space="preserve">́ como respecto de la </w:t>
      </w:r>
      <w:r w:rsidR="008C660F" w:rsidRPr="007008E7">
        <w:rPr>
          <w:rFonts w:asciiTheme="majorHAnsi" w:hAnsiTheme="majorHAnsi"/>
          <w:sz w:val="22"/>
          <w:szCs w:val="22"/>
        </w:rPr>
        <w:t>vinculación</w:t>
      </w:r>
      <w:r w:rsidRPr="007008E7">
        <w:rPr>
          <w:rFonts w:asciiTheme="majorHAnsi" w:hAnsiTheme="majorHAnsi"/>
          <w:sz w:val="22"/>
          <w:szCs w:val="22"/>
        </w:rPr>
        <w:t xml:space="preserve"> clandestina denunciada ya que su proceder es una </w:t>
      </w:r>
      <w:r w:rsidR="008C660F" w:rsidRPr="007008E7">
        <w:rPr>
          <w:rFonts w:asciiTheme="majorHAnsi" w:hAnsiTheme="majorHAnsi"/>
          <w:sz w:val="22"/>
          <w:szCs w:val="22"/>
        </w:rPr>
        <w:t>actuación</w:t>
      </w:r>
      <w:r w:rsidRPr="007008E7">
        <w:rPr>
          <w:rFonts w:asciiTheme="majorHAnsi" w:hAnsiTheme="majorHAnsi"/>
          <w:sz w:val="22"/>
          <w:szCs w:val="22"/>
        </w:rPr>
        <w:t xml:space="preserve"> destinada a incumplir la ley laboral, impositiva y comercial, existiendo concilio de fraude destinado a ocultar hechos y conductas con la finalidad de sustraer al empleador del cumplimiento de sus obligaciones legales. </w:t>
      </w:r>
    </w:p>
    <w:p w14:paraId="5B0BDFA6" w14:textId="73DB0718" w:rsidR="007008E7" w:rsidRPr="007008E7" w:rsidRDefault="007008E7" w:rsidP="007008E7">
      <w:pPr>
        <w:pStyle w:val="NormalWeb"/>
        <w:spacing w:before="0" w:beforeAutospacing="0" w:after="0" w:afterAutospacing="0"/>
        <w:jc w:val="both"/>
        <w:rPr>
          <w:rFonts w:asciiTheme="majorHAnsi" w:hAnsiTheme="majorHAnsi"/>
          <w:sz w:val="22"/>
          <w:szCs w:val="22"/>
        </w:rPr>
      </w:pPr>
      <w:r w:rsidRPr="007008E7">
        <w:rPr>
          <w:rFonts w:asciiTheme="majorHAnsi" w:hAnsiTheme="majorHAnsi"/>
          <w:sz w:val="22"/>
          <w:szCs w:val="22"/>
        </w:rPr>
        <w:t xml:space="preserve">3- Lo </w:t>
      </w:r>
      <w:r w:rsidR="008C660F" w:rsidRPr="007008E7">
        <w:rPr>
          <w:rFonts w:asciiTheme="majorHAnsi" w:hAnsiTheme="majorHAnsi"/>
          <w:sz w:val="22"/>
          <w:szCs w:val="22"/>
        </w:rPr>
        <w:t>intimo</w:t>
      </w:r>
      <w:r w:rsidRPr="007008E7">
        <w:rPr>
          <w:rFonts w:asciiTheme="majorHAnsi" w:hAnsiTheme="majorHAnsi"/>
          <w:sz w:val="22"/>
          <w:szCs w:val="22"/>
        </w:rPr>
        <w:t xml:space="preserve"> plazo perentorio 48 </w:t>
      </w:r>
      <w:proofErr w:type="spellStart"/>
      <w:r w:rsidRPr="007008E7">
        <w:rPr>
          <w:rFonts w:asciiTheme="majorHAnsi" w:hAnsiTheme="majorHAnsi"/>
          <w:sz w:val="22"/>
          <w:szCs w:val="22"/>
        </w:rPr>
        <w:t>hs</w:t>
      </w:r>
      <w:proofErr w:type="spellEnd"/>
      <w:r w:rsidRPr="007008E7">
        <w:rPr>
          <w:rFonts w:asciiTheme="majorHAnsi" w:hAnsiTheme="majorHAnsi"/>
          <w:sz w:val="22"/>
          <w:szCs w:val="22"/>
        </w:rPr>
        <w:t xml:space="preserve">.: (1) me abone las pertinentes indemnizaciones legales conforme los salarios efectivamente percibidos por mi parte, (2) abone indemnizaciones previstas en los </w:t>
      </w:r>
      <w:r w:rsidR="008C660F" w:rsidRPr="007008E7">
        <w:rPr>
          <w:rFonts w:asciiTheme="majorHAnsi" w:hAnsiTheme="majorHAnsi"/>
          <w:sz w:val="22"/>
          <w:szCs w:val="22"/>
        </w:rPr>
        <w:t>artículos</w:t>
      </w:r>
      <w:r w:rsidRPr="007008E7">
        <w:rPr>
          <w:rFonts w:asciiTheme="majorHAnsi" w:hAnsiTheme="majorHAnsi"/>
          <w:sz w:val="22"/>
          <w:szCs w:val="22"/>
        </w:rPr>
        <w:t xml:space="preserve"> 232, 233 y 245 de la LCT, Ley 24.013, preaviso, antigüedad, diferencias salariales y </w:t>
      </w:r>
      <w:r w:rsidR="008C660F" w:rsidRPr="007008E7">
        <w:rPr>
          <w:rFonts w:asciiTheme="majorHAnsi" w:hAnsiTheme="majorHAnsi"/>
          <w:sz w:val="22"/>
          <w:szCs w:val="22"/>
        </w:rPr>
        <w:t>liquidación</w:t>
      </w:r>
      <w:r w:rsidRPr="007008E7">
        <w:rPr>
          <w:rFonts w:asciiTheme="majorHAnsi" w:hAnsiTheme="majorHAnsi"/>
          <w:sz w:val="22"/>
          <w:szCs w:val="22"/>
        </w:rPr>
        <w:t xml:space="preserve"> final. </w:t>
      </w:r>
    </w:p>
    <w:p w14:paraId="718FBCC4" w14:textId="790A7D49" w:rsidR="007008E7" w:rsidRDefault="007008E7" w:rsidP="007008E7">
      <w:pPr>
        <w:jc w:val="both"/>
        <w:rPr>
          <w:rFonts w:asciiTheme="majorHAnsi" w:hAnsiTheme="majorHAnsi"/>
          <w:sz w:val="22"/>
          <w:szCs w:val="22"/>
        </w:rPr>
      </w:pPr>
      <w:r w:rsidRPr="007008E7">
        <w:rPr>
          <w:rFonts w:asciiTheme="majorHAnsi" w:hAnsiTheme="majorHAnsi"/>
          <w:sz w:val="22"/>
          <w:szCs w:val="22"/>
        </w:rPr>
        <w:t>QUEDA UD. DEBIDAMENTE NOTIFICADO</w:t>
      </w:r>
      <w:r>
        <w:rPr>
          <w:rFonts w:asciiTheme="majorHAnsi" w:hAnsiTheme="majorHAnsi"/>
          <w:sz w:val="22"/>
          <w:szCs w:val="22"/>
        </w:rPr>
        <w:t>”.</w:t>
      </w:r>
    </w:p>
    <w:p w14:paraId="0B059FB3" w14:textId="77777777" w:rsidR="007008E7" w:rsidRDefault="007008E7" w:rsidP="007008E7">
      <w:pPr>
        <w:jc w:val="both"/>
        <w:rPr>
          <w:rFonts w:asciiTheme="majorHAnsi" w:hAnsiTheme="majorHAnsi"/>
          <w:sz w:val="22"/>
          <w:szCs w:val="22"/>
        </w:rPr>
      </w:pPr>
    </w:p>
    <w:p w14:paraId="56D0E0B9" w14:textId="77777777" w:rsidR="007008E7" w:rsidRPr="007008E7" w:rsidRDefault="007008E7" w:rsidP="007008E7">
      <w:pPr>
        <w:jc w:val="both"/>
        <w:rPr>
          <w:rFonts w:asciiTheme="majorHAnsi" w:hAnsiTheme="majorHAnsi"/>
          <w:b/>
          <w:sz w:val="22"/>
          <w:szCs w:val="22"/>
          <w:lang w:val="es-AR"/>
        </w:rPr>
      </w:pPr>
    </w:p>
    <w:p w14:paraId="055F18B8" w14:textId="7FEE95CD" w:rsidR="00C72B64" w:rsidRPr="007C06A5" w:rsidRDefault="007008E7" w:rsidP="007C06A5">
      <w:pPr>
        <w:pStyle w:val="NormalWeb"/>
        <w:spacing w:before="0" w:beforeAutospacing="0" w:after="0" w:afterAutospacing="0" w:line="480" w:lineRule="auto"/>
        <w:jc w:val="both"/>
        <w:rPr>
          <w:rFonts w:ascii="Times New Roman" w:hAnsi="Times New Roman" w:cs="Times New Roman"/>
          <w:lang w:val="es-AR"/>
        </w:rPr>
      </w:pPr>
      <w:r w:rsidRPr="007C06A5">
        <w:rPr>
          <w:rFonts w:ascii="Times New Roman" w:hAnsi="Times New Roman" w:cs="Times New Roman"/>
          <w:lang w:val="es-AR"/>
        </w:rPr>
        <w:tab/>
      </w:r>
      <w:r w:rsidRPr="007C06A5">
        <w:rPr>
          <w:rFonts w:ascii="Times New Roman" w:hAnsi="Times New Roman" w:cs="Times New Roman"/>
          <w:lang w:val="es-AR"/>
        </w:rPr>
        <w:tab/>
        <w:t>Asimismo, en igual fecha remitió TCL a LENCINA – GABRIELE S.H., quienes nunca dieron respuesta a las intimaciones cursada por mi mandante. El TCL remitido contenía los siguientes términos, a saber:</w:t>
      </w:r>
    </w:p>
    <w:p w14:paraId="364EEC27" w14:textId="3A6EE176" w:rsidR="007C06A5" w:rsidRPr="007C06A5" w:rsidRDefault="007008E7" w:rsidP="007C06A5">
      <w:pPr>
        <w:pStyle w:val="NormalWeb"/>
        <w:spacing w:before="0" w:beforeAutospacing="0" w:after="0" w:afterAutospacing="0"/>
        <w:jc w:val="both"/>
        <w:rPr>
          <w:rFonts w:asciiTheme="majorHAnsi" w:hAnsiTheme="majorHAnsi" w:cs="Arial"/>
          <w:sz w:val="22"/>
          <w:szCs w:val="22"/>
          <w:lang w:val="es-AR"/>
        </w:rPr>
      </w:pPr>
      <w:r>
        <w:rPr>
          <w:rFonts w:asciiTheme="majorHAnsi" w:hAnsiTheme="majorHAnsi" w:cs="Arial"/>
          <w:lang w:val="es-AR"/>
        </w:rPr>
        <w:tab/>
      </w:r>
      <w:r>
        <w:rPr>
          <w:rFonts w:asciiTheme="majorHAnsi" w:hAnsiTheme="majorHAnsi" w:cs="Arial"/>
          <w:lang w:val="es-AR"/>
        </w:rPr>
        <w:tab/>
      </w:r>
      <w:r w:rsidR="007C06A5" w:rsidRPr="007C06A5">
        <w:rPr>
          <w:rFonts w:asciiTheme="majorHAnsi" w:hAnsiTheme="majorHAnsi" w:cs="Arial"/>
          <w:sz w:val="22"/>
          <w:szCs w:val="22"/>
          <w:lang w:val="es-AR"/>
        </w:rPr>
        <w:t>“Buenos Aires, noviembre ___ de 2023.-</w:t>
      </w:r>
    </w:p>
    <w:p w14:paraId="33F58EB6" w14:textId="77777777" w:rsidR="007C06A5" w:rsidRPr="007C06A5" w:rsidRDefault="007C06A5" w:rsidP="007C06A5">
      <w:pPr>
        <w:pStyle w:val="NormalWeb"/>
        <w:spacing w:before="0" w:beforeAutospacing="0" w:after="0" w:afterAutospacing="0"/>
        <w:jc w:val="both"/>
        <w:rPr>
          <w:rFonts w:asciiTheme="majorHAnsi" w:hAnsiTheme="majorHAnsi" w:cs="Arial"/>
          <w:sz w:val="22"/>
          <w:szCs w:val="22"/>
          <w:lang w:val="es-AR"/>
        </w:rPr>
      </w:pPr>
      <w:r w:rsidRPr="007C06A5">
        <w:rPr>
          <w:rFonts w:asciiTheme="majorHAnsi" w:hAnsiTheme="majorHAnsi" w:cs="Arial"/>
          <w:sz w:val="22"/>
          <w:szCs w:val="22"/>
          <w:lang w:val="es-AR"/>
        </w:rPr>
        <w:t>No habiendo Ud. respondido ninguna de las dos intimaciones recibidas por su parte (conforme constancia del correo argentino), persistiendo en negativa para abonar conceptos reclamados, negativa de tareas y acceso a mi puesto de trabajo, toda vez que persiste en mantener silencio ante mi justo reclamo mediante el cual le solicite que regularice situación laboral de pagos en negro, persistiendo en negativa  acceso al puesto de trabajo, haciendo efectivo apercibimiento previo me considero gravemente injuriado y despedido por su culpa.</w:t>
      </w:r>
    </w:p>
    <w:p w14:paraId="6E7099A1" w14:textId="77777777" w:rsidR="007C06A5" w:rsidRPr="007C06A5" w:rsidRDefault="007C06A5" w:rsidP="007C06A5">
      <w:pPr>
        <w:pStyle w:val="NormalWeb"/>
        <w:spacing w:before="0" w:beforeAutospacing="0" w:after="0" w:afterAutospacing="0"/>
        <w:jc w:val="both"/>
        <w:rPr>
          <w:rFonts w:asciiTheme="majorHAnsi" w:hAnsiTheme="majorHAnsi" w:cs="Arial"/>
          <w:sz w:val="22"/>
          <w:szCs w:val="22"/>
          <w:lang w:val="es-AR"/>
        </w:rPr>
      </w:pPr>
      <w:r w:rsidRPr="007C06A5">
        <w:rPr>
          <w:rFonts w:asciiTheme="majorHAnsi" w:hAnsiTheme="majorHAnsi" w:cs="Arial"/>
          <w:sz w:val="22"/>
          <w:szCs w:val="22"/>
          <w:lang w:val="es-AR"/>
        </w:rPr>
        <w:t>Ud. no ha brindado una respuesta clara y concisa ante mis intimaciones cursadas en tiempo y forma, tornándose en su contra las presunciones establecidas en el Art. 57 LCT. Con la conducta reseñada Ud. ha faltado a sus principales deberes como empleador y se ha configurado un hecho gravemente injurioso hacia mi persona por afectar intereses materiales, morales y alimentarios, lo cual obsta a la prosecución de la relación laboral y justifica la actitud rescisoria comunicada en la presente. Lo hago responsable por su malicioso obrar así como respecto de la vinculación clandestina denunciada ya que su proceder es una actuación destinada a incumplir la ley laboral, impositiva y comercial, existiendo concilio de fraude destinado a ocultar hechos y conductas con la finalidad de sustraer al empleador del cumplimiento de sus obligaciones legales.</w:t>
      </w:r>
    </w:p>
    <w:p w14:paraId="70C2BA8F" w14:textId="77777777" w:rsidR="007C06A5" w:rsidRPr="007C06A5" w:rsidRDefault="007C06A5" w:rsidP="007C06A5">
      <w:pPr>
        <w:pStyle w:val="NormalWeb"/>
        <w:spacing w:before="0" w:beforeAutospacing="0" w:after="0" w:afterAutospacing="0"/>
        <w:jc w:val="both"/>
        <w:rPr>
          <w:rFonts w:asciiTheme="majorHAnsi" w:hAnsiTheme="majorHAnsi" w:cs="Arial"/>
          <w:sz w:val="22"/>
          <w:szCs w:val="22"/>
          <w:lang w:val="es-AR"/>
        </w:rPr>
      </w:pPr>
      <w:r w:rsidRPr="007C06A5">
        <w:rPr>
          <w:rFonts w:asciiTheme="majorHAnsi" w:hAnsiTheme="majorHAnsi" w:cs="Arial"/>
          <w:sz w:val="22"/>
          <w:szCs w:val="22"/>
          <w:lang w:val="es-AR"/>
        </w:rPr>
        <w:t>2- Lo intimo plazo perentorio 48 hs.: (1) me abone las pertinentes indemnizaciones legales conforme los salarios efectivamente percibidos por mi parte, (2) abone indemnizaciones previstas en los artículos y 245 de la LCT, Ley 24.013, 24013, 25323 preaviso, antigüedad, diferencias salariales y liquidación final.</w:t>
      </w:r>
    </w:p>
    <w:p w14:paraId="41DF9CB5" w14:textId="7EB7BEAE" w:rsidR="007008E7" w:rsidRPr="007C06A5" w:rsidRDefault="007C06A5" w:rsidP="007C06A5">
      <w:pPr>
        <w:pStyle w:val="NormalWeb"/>
        <w:spacing w:before="0" w:beforeAutospacing="0" w:after="0" w:afterAutospacing="0"/>
        <w:jc w:val="both"/>
        <w:rPr>
          <w:rFonts w:asciiTheme="majorHAnsi" w:hAnsiTheme="majorHAnsi" w:cs="Arial"/>
          <w:sz w:val="22"/>
          <w:szCs w:val="22"/>
          <w:lang w:val="es-AR"/>
        </w:rPr>
      </w:pPr>
      <w:r w:rsidRPr="007C06A5">
        <w:rPr>
          <w:rFonts w:asciiTheme="majorHAnsi" w:hAnsiTheme="majorHAnsi" w:cs="Arial"/>
          <w:sz w:val="22"/>
          <w:szCs w:val="22"/>
          <w:lang w:val="es-AR"/>
        </w:rPr>
        <w:t>QUEDA UD DEBIDAMENTE NOTIFICADO”</w:t>
      </w:r>
    </w:p>
    <w:p w14:paraId="390065D5" w14:textId="77777777" w:rsidR="00C72B64" w:rsidRDefault="00C72B64" w:rsidP="00E90C41">
      <w:pPr>
        <w:pStyle w:val="NormalWeb"/>
        <w:spacing w:before="0" w:beforeAutospacing="0" w:after="0" w:afterAutospacing="0"/>
        <w:jc w:val="both"/>
        <w:rPr>
          <w:rFonts w:asciiTheme="majorHAnsi" w:hAnsiTheme="majorHAnsi" w:cs="Arial"/>
          <w:lang w:val="es-AR"/>
        </w:rPr>
      </w:pPr>
    </w:p>
    <w:p w14:paraId="0CF394D8" w14:textId="5D0A67F3" w:rsidR="00F77790" w:rsidRDefault="00E90C41" w:rsidP="005F5B10">
      <w:pPr>
        <w:autoSpaceDE w:val="0"/>
        <w:autoSpaceDN w:val="0"/>
        <w:adjustRightInd w:val="0"/>
        <w:spacing w:line="360" w:lineRule="auto"/>
        <w:ind w:firstLine="1416"/>
        <w:jc w:val="both"/>
      </w:pPr>
      <w:r>
        <w:t>Luego de la CD ut supra transcripta, la</w:t>
      </w:r>
      <w:r w:rsidR="00043859">
        <w:t>s</w:t>
      </w:r>
      <w:r>
        <w:t xml:space="preserve"> demandada</w:t>
      </w:r>
      <w:r w:rsidR="00043859">
        <w:t>s</w:t>
      </w:r>
      <w:r>
        <w:t xml:space="preserve"> </w:t>
      </w:r>
      <w:r w:rsidR="00043859">
        <w:t xml:space="preserve">– tanto personas físicas como jurídicas - </w:t>
      </w:r>
      <w:r>
        <w:t>guard</w:t>
      </w:r>
      <w:r w:rsidR="00043859">
        <w:t>aron</w:t>
      </w:r>
      <w:r>
        <w:t xml:space="preserve"> silencio, consintiendo de este modo, lo expresado por mi mandante en la misma.</w:t>
      </w:r>
    </w:p>
    <w:p w14:paraId="0E69AD48" w14:textId="77777777" w:rsidR="00E90C41" w:rsidRPr="00292711" w:rsidRDefault="00E90C41" w:rsidP="005F5B10">
      <w:pPr>
        <w:autoSpaceDE w:val="0"/>
        <w:autoSpaceDN w:val="0"/>
        <w:adjustRightInd w:val="0"/>
        <w:spacing w:line="360" w:lineRule="auto"/>
        <w:ind w:firstLine="1416"/>
        <w:jc w:val="both"/>
      </w:pPr>
    </w:p>
    <w:p w14:paraId="478C66B5" w14:textId="77777777" w:rsidR="00772F26" w:rsidRDefault="00772F26" w:rsidP="005F5B10">
      <w:pPr>
        <w:autoSpaceDE w:val="0"/>
        <w:spacing w:line="360" w:lineRule="auto"/>
        <w:ind w:firstLine="1416"/>
        <w:jc w:val="both"/>
        <w:rPr>
          <w:color w:val="000000"/>
        </w:rPr>
      </w:pPr>
      <w:r w:rsidRPr="00292711">
        <w:rPr>
          <w:b/>
          <w:color w:val="000000"/>
        </w:rPr>
        <w:t>2-</w:t>
      </w:r>
      <w:r w:rsidRPr="00292711">
        <w:rPr>
          <w:color w:val="000000"/>
        </w:rPr>
        <w:t xml:space="preserve"> Los demandados no hicieron entrega de certificados Art. 80 LCT ni pago de indemnizaciones en las pertinentes audiencias de conciliación promovidas por mi mandante.</w:t>
      </w:r>
    </w:p>
    <w:p w14:paraId="704D0784" w14:textId="77777777" w:rsidR="0021272A" w:rsidRPr="00292711" w:rsidRDefault="0021272A" w:rsidP="005F5B10">
      <w:pPr>
        <w:autoSpaceDE w:val="0"/>
        <w:spacing w:line="360" w:lineRule="auto"/>
        <w:ind w:firstLine="1416"/>
        <w:jc w:val="both"/>
        <w:rPr>
          <w:color w:val="000000"/>
        </w:rPr>
      </w:pPr>
    </w:p>
    <w:p w14:paraId="56264405"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 xml:space="preserve">Sin perjuicio de ello, varios meses después de finalizado el vínculo laboral, esta parte formulo nuevamente la pertinente intimación a los fines de se le haga entrega del certificado Art. 80 LCT plazo de ley y pago de las indemnizaciones previstas en Arts. 232, 233, 245 LCT, sin que la demandada hubiera entregado los certificados mencionados ni </w:t>
      </w:r>
      <w:r w:rsidRPr="00292711">
        <w:rPr>
          <w:color w:val="000000"/>
        </w:rPr>
        <w:lastRenderedPageBreak/>
        <w:t>abonado los conceptos indemnizatorios, tornándose operativa las indemnizaciones previstas en el Art. 2 de la Ley 25.323 y Ley 25.345.</w:t>
      </w:r>
    </w:p>
    <w:p w14:paraId="150C5168" w14:textId="77777777" w:rsidR="00772F26" w:rsidRPr="00292711" w:rsidRDefault="00772F26" w:rsidP="005F5B10">
      <w:pPr>
        <w:autoSpaceDE w:val="0"/>
        <w:autoSpaceDN w:val="0"/>
        <w:adjustRightInd w:val="0"/>
        <w:spacing w:line="360" w:lineRule="auto"/>
        <w:ind w:firstLine="1416"/>
        <w:jc w:val="both"/>
        <w:rPr>
          <w:color w:val="000000"/>
        </w:rPr>
      </w:pPr>
    </w:p>
    <w:p w14:paraId="149BB13D" w14:textId="4607E9B9"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Dicha intimación fue cursada mediante la siguiente epístola</w:t>
      </w:r>
      <w:r w:rsidR="00C16A8F">
        <w:rPr>
          <w:color w:val="000000"/>
        </w:rPr>
        <w:t>, tanto a MAMA HUNGARA Y OTROS S.H y LENCINA – GABRIELE S.H</w:t>
      </w:r>
      <w:r w:rsidRPr="00292711">
        <w:rPr>
          <w:color w:val="000000"/>
        </w:rPr>
        <w:t>:</w:t>
      </w:r>
    </w:p>
    <w:p w14:paraId="33EB3C50" w14:textId="77777777" w:rsidR="00772F26" w:rsidRPr="00292711" w:rsidRDefault="00772F26" w:rsidP="005F5B10">
      <w:pPr>
        <w:autoSpaceDE w:val="0"/>
        <w:autoSpaceDN w:val="0"/>
        <w:adjustRightInd w:val="0"/>
        <w:spacing w:line="360" w:lineRule="auto"/>
        <w:jc w:val="right"/>
        <w:rPr>
          <w:color w:val="000000"/>
          <w:sz w:val="26"/>
          <w:szCs w:val="26"/>
        </w:rPr>
      </w:pPr>
    </w:p>
    <w:p w14:paraId="3A1F6DF5" w14:textId="71530926" w:rsidR="000E4EAF" w:rsidRPr="004C1CD2" w:rsidRDefault="000E4EAF" w:rsidP="000E4EAF">
      <w:pPr>
        <w:autoSpaceDE w:val="0"/>
        <w:autoSpaceDN w:val="0"/>
        <w:jc w:val="right"/>
        <w:rPr>
          <w:rFonts w:ascii="Cambria" w:hAnsi="Cambria"/>
          <w:color w:val="000000"/>
          <w:sz w:val="22"/>
          <w:szCs w:val="22"/>
          <w:lang w:val="es-AR"/>
        </w:rPr>
      </w:pPr>
      <w:r w:rsidRPr="004C1CD2">
        <w:rPr>
          <w:rFonts w:ascii="Cambria" w:hAnsi="Cambria"/>
          <w:color w:val="000000"/>
          <w:sz w:val="22"/>
          <w:szCs w:val="22"/>
          <w:lang w:val="es-AR"/>
        </w:rPr>
        <w:t xml:space="preserve">“BUENOS AIRES, ABRIL     2024. </w:t>
      </w:r>
    </w:p>
    <w:p w14:paraId="7F8362D8" w14:textId="77777777" w:rsidR="000E4EAF" w:rsidRPr="004C1CD2" w:rsidRDefault="000E4EAF" w:rsidP="000E4EAF">
      <w:pPr>
        <w:autoSpaceDE w:val="0"/>
        <w:autoSpaceDN w:val="0"/>
        <w:ind w:firstLine="708"/>
        <w:jc w:val="both"/>
        <w:rPr>
          <w:rFonts w:ascii="Cambria" w:hAnsi="Cambria"/>
          <w:bCs/>
          <w:sz w:val="22"/>
          <w:szCs w:val="22"/>
          <w:lang w:val="es-AR"/>
        </w:rPr>
      </w:pPr>
      <w:r w:rsidRPr="004C1CD2">
        <w:rPr>
          <w:rFonts w:ascii="Cambria" w:hAnsi="Cambria"/>
          <w:sz w:val="22"/>
          <w:szCs w:val="22"/>
          <w:lang w:val="es-AR"/>
        </w:rPr>
        <w:t xml:space="preserve">NO HABIENDOME ENTREGADO LAS CERTIFICACIONES PREVISTAS EN EL ART. 80 LCT EN LAS REITERADAS VECES QUE ME PRESENTE EN LA SEDE DE LA EMPRESA A SOLICITAR LAS MISMAS, NI TAMPOCO SE REALIZO DICHA ENTREGA EN LAS AUDIENCIAS DE CONCILIACION OPORTUNAMENTE CELEBRADAS PESE A LOS REQUERIMIENTOS EFECTUADOS EN TAL SENTIDO, MEDIANTE LA PRESENTE LO INTIMO PLAZO 48 HS. REALICE ENTREGA CERTIFICADOS ART. 80 LCT – CERTIFICACION DE SERVICIOS BAJO APERCIBIMIENTO DE RECLAMAR INDEMNIZACIONES ESTABLECIDAS EN LA LEY </w:t>
      </w:r>
      <w:r w:rsidRPr="004C1CD2">
        <w:rPr>
          <w:rFonts w:ascii="Cambria" w:hAnsi="Cambria"/>
          <w:bCs/>
          <w:sz w:val="22"/>
          <w:szCs w:val="22"/>
          <w:lang w:val="es-AR"/>
        </w:rPr>
        <w:t>25.345 Y MISMO PLAZO ABONE INDEMNIZACIONES PREVISTAS EN ARTS. 232, 233, 245 LCT BAJO APERCIBIMIENTO RECLAMO ART. 2 LEY 25323.</w:t>
      </w:r>
    </w:p>
    <w:p w14:paraId="743F9766" w14:textId="77777777" w:rsidR="000E4EAF" w:rsidRPr="004C1CD2" w:rsidRDefault="000E4EAF" w:rsidP="000E4EAF">
      <w:pPr>
        <w:autoSpaceDE w:val="0"/>
        <w:autoSpaceDN w:val="0"/>
        <w:ind w:firstLine="708"/>
        <w:jc w:val="both"/>
        <w:rPr>
          <w:rFonts w:ascii="Cambria" w:hAnsi="Cambria"/>
          <w:bCs/>
          <w:sz w:val="22"/>
          <w:szCs w:val="22"/>
          <w:lang w:val="es-AR"/>
        </w:rPr>
      </w:pPr>
      <w:r w:rsidRPr="004C1CD2">
        <w:rPr>
          <w:rFonts w:ascii="Cambria" w:hAnsi="Cambria"/>
          <w:bCs/>
          <w:sz w:val="22"/>
          <w:szCs w:val="22"/>
          <w:lang w:val="es-AR"/>
        </w:rPr>
        <w:t xml:space="preserve">A LOS FINES REQUERIDOS DEBERA CONCURRIR INDEFECTIBLEMENTE EN PLAZO INDICADO, EN EL HORARIO DE LUNES A VIERNES DE 14 A 19 HS AL DOMICILIO DE LA CALLE </w:t>
      </w:r>
      <w:r w:rsidRPr="004C1CD2">
        <w:rPr>
          <w:rFonts w:ascii="Cambria" w:hAnsi="Cambria"/>
          <w:caps/>
          <w:sz w:val="22"/>
          <w:szCs w:val="22"/>
          <w:lang w:val="es-AR"/>
        </w:rPr>
        <w:t>PARAMA 785 Piso 4 “A”</w:t>
      </w:r>
      <w:r w:rsidRPr="004C1CD2">
        <w:rPr>
          <w:rFonts w:ascii="Cambria" w:hAnsi="Cambria"/>
          <w:bCs/>
          <w:sz w:val="22"/>
          <w:szCs w:val="22"/>
          <w:lang w:val="es-AR"/>
        </w:rPr>
        <w:t>CAPITAL FEDERAL.</w:t>
      </w:r>
    </w:p>
    <w:p w14:paraId="0600E7BB" w14:textId="080957C4" w:rsidR="000E4EAF" w:rsidRPr="004C1CD2" w:rsidRDefault="000E4EAF" w:rsidP="000E4EAF">
      <w:pPr>
        <w:spacing w:before="6"/>
        <w:rPr>
          <w:rFonts w:ascii="Cambria" w:hAnsi="Cambria"/>
          <w:bCs/>
          <w:sz w:val="22"/>
          <w:szCs w:val="22"/>
        </w:rPr>
      </w:pPr>
      <w:r w:rsidRPr="004C1CD2">
        <w:rPr>
          <w:rFonts w:ascii="Cambria" w:hAnsi="Cambria"/>
          <w:bCs/>
          <w:sz w:val="22"/>
          <w:szCs w:val="22"/>
        </w:rPr>
        <w:t>QUEDA UD. DEBIDAMENTE NOTIFICADO”.</w:t>
      </w:r>
    </w:p>
    <w:p w14:paraId="79BFB924" w14:textId="77777777" w:rsidR="0021272A" w:rsidRDefault="0021272A" w:rsidP="0021272A">
      <w:pPr>
        <w:autoSpaceDE w:val="0"/>
        <w:autoSpaceDN w:val="0"/>
        <w:adjustRightInd w:val="0"/>
        <w:ind w:firstLine="708"/>
        <w:jc w:val="both"/>
        <w:rPr>
          <w:bCs/>
          <w:lang w:val="es-AR"/>
        </w:rPr>
      </w:pPr>
    </w:p>
    <w:p w14:paraId="550B76BA" w14:textId="7C575587" w:rsidR="0021272A" w:rsidRDefault="00DC47A4" w:rsidP="00F77790">
      <w:pPr>
        <w:autoSpaceDE w:val="0"/>
        <w:autoSpaceDN w:val="0"/>
        <w:adjustRightInd w:val="0"/>
        <w:spacing w:line="360" w:lineRule="auto"/>
        <w:jc w:val="both"/>
        <w:rPr>
          <w:color w:val="000000"/>
        </w:rPr>
      </w:pPr>
      <w:r>
        <w:rPr>
          <w:b/>
          <w:bCs/>
          <w:lang w:val="es-AR"/>
        </w:rPr>
        <w:t xml:space="preserve"> </w:t>
      </w:r>
      <w:r>
        <w:rPr>
          <w:b/>
          <w:bCs/>
          <w:lang w:val="es-AR"/>
        </w:rPr>
        <w:tab/>
      </w:r>
    </w:p>
    <w:p w14:paraId="33D6AABE" w14:textId="12C9FE5F" w:rsidR="00772F26" w:rsidRPr="00292711" w:rsidRDefault="009F2458" w:rsidP="005F5B10">
      <w:pPr>
        <w:autoSpaceDE w:val="0"/>
        <w:autoSpaceDN w:val="0"/>
        <w:adjustRightInd w:val="0"/>
        <w:spacing w:line="360" w:lineRule="auto"/>
        <w:ind w:firstLine="1134"/>
        <w:jc w:val="both"/>
        <w:rPr>
          <w:b/>
          <w:bCs/>
        </w:rPr>
      </w:pPr>
      <w:r>
        <w:rPr>
          <w:b/>
          <w:bCs/>
        </w:rPr>
        <w:t>I</w:t>
      </w:r>
      <w:r w:rsidR="00772F26" w:rsidRPr="00292711">
        <w:rPr>
          <w:b/>
          <w:bCs/>
        </w:rPr>
        <w:t>V-</w:t>
      </w:r>
      <w:r w:rsidR="00772F26" w:rsidRPr="00292711">
        <w:rPr>
          <w:b/>
          <w:bCs/>
        </w:rPr>
        <w:tab/>
        <w:t>LA RESPONSABILIDAD EMERGENTE DEL ACCIONAR DE</w:t>
      </w:r>
      <w:r w:rsidR="00F2479F">
        <w:rPr>
          <w:b/>
          <w:bCs/>
        </w:rPr>
        <w:t xml:space="preserve">L </w:t>
      </w:r>
      <w:r w:rsidR="00F77790">
        <w:rPr>
          <w:b/>
          <w:bCs/>
        </w:rPr>
        <w:t>LOS</w:t>
      </w:r>
      <w:r w:rsidR="00772F26" w:rsidRPr="00292711">
        <w:rPr>
          <w:b/>
          <w:bCs/>
        </w:rPr>
        <w:t xml:space="preserve"> DEMANDADO</w:t>
      </w:r>
      <w:r w:rsidR="00F77790">
        <w:rPr>
          <w:b/>
          <w:bCs/>
        </w:rPr>
        <w:t>S</w:t>
      </w:r>
      <w:r w:rsidR="00772F26" w:rsidRPr="00292711">
        <w:rPr>
          <w:b/>
          <w:bCs/>
        </w:rPr>
        <w:t xml:space="preserve"> POR LOS PAGOS EN NEGRO.</w:t>
      </w:r>
    </w:p>
    <w:p w14:paraId="4D610773" w14:textId="347FCB66" w:rsidR="00772F26" w:rsidRPr="00292711" w:rsidRDefault="00772F26" w:rsidP="005F5B10">
      <w:pPr>
        <w:autoSpaceDE w:val="0"/>
        <w:spacing w:line="360" w:lineRule="auto"/>
        <w:ind w:firstLine="1416"/>
        <w:jc w:val="both"/>
        <w:rPr>
          <w:color w:val="000000"/>
        </w:rPr>
      </w:pPr>
      <w:r>
        <w:rPr>
          <w:color w:val="000000"/>
        </w:rPr>
        <w:t xml:space="preserve">1- </w:t>
      </w:r>
      <w:r w:rsidRPr="00292711">
        <w:rPr>
          <w:color w:val="000000"/>
        </w:rPr>
        <w:t xml:space="preserve">El </w:t>
      </w:r>
      <w:r w:rsidRPr="00292711">
        <w:rPr>
          <w:b/>
          <w:color w:val="000000"/>
        </w:rPr>
        <w:t>fraude laboral</w:t>
      </w:r>
      <w:r w:rsidRPr="00292711">
        <w:rPr>
          <w:color w:val="000000"/>
        </w:rPr>
        <w:t xml:space="preserve"> denunciado, consistió en encubrir la relación laboral bajo el pago de salarios EN NEGRO</w:t>
      </w:r>
      <w:r w:rsidR="00E90C41">
        <w:rPr>
          <w:color w:val="000000"/>
        </w:rPr>
        <w:t xml:space="preserve"> y la falta de registración del vínculo habido</w:t>
      </w:r>
      <w:r w:rsidRPr="00292711">
        <w:rPr>
          <w:color w:val="000000"/>
        </w:rPr>
        <w:t>, eludiendo de este modo el pago de conceptos establecidos en la LCT como vacaciones, aguinaldo, horas extras, licencias por enfermedad, pago de aportes previsionales y jubilatorios, indemnización por despido y multas, etc., encubriendo la REAL relación laboral en contraposición con lo normado en el Art. 14 LCT, con los graves perjuicios morales y económicos que ello represento para el trabajador.</w:t>
      </w:r>
    </w:p>
    <w:p w14:paraId="1E67AB1C" w14:textId="77777777" w:rsidR="00772F26" w:rsidRPr="00732883" w:rsidRDefault="00772F26" w:rsidP="005F5B10">
      <w:pPr>
        <w:autoSpaceDE w:val="0"/>
        <w:spacing w:line="360" w:lineRule="auto"/>
        <w:ind w:firstLine="1416"/>
        <w:jc w:val="both"/>
        <w:rPr>
          <w:color w:val="000000"/>
          <w:lang w:val="es-AR"/>
        </w:rPr>
      </w:pPr>
    </w:p>
    <w:p w14:paraId="0A1C0CF8" w14:textId="77777777" w:rsidR="00772F26" w:rsidRPr="00292711" w:rsidRDefault="00772F26" w:rsidP="005F5B10">
      <w:pPr>
        <w:spacing w:line="360" w:lineRule="auto"/>
        <w:ind w:firstLine="1416"/>
        <w:jc w:val="both"/>
        <w:rPr>
          <w:lang w:val="es-AR"/>
        </w:rPr>
      </w:pPr>
      <w:r w:rsidRPr="00292711">
        <w:rPr>
          <w:lang w:val="es-AR"/>
        </w:rPr>
        <w:t>El pago de salarios clandestinos, no resulta de una especie de confabulación entre el empleador y el trabajador o de un acuerdo para perpetrar una simulación ilícita. Al contrario, es causado por la decisión del empleador quien, por razones personales o económicas, genera todas las consecuencias nefastas relacionadas con los aportes y contribuciones.</w:t>
      </w:r>
    </w:p>
    <w:p w14:paraId="712A379E" w14:textId="77777777" w:rsidR="00772F26" w:rsidRPr="00292711" w:rsidRDefault="00772F26" w:rsidP="005F5B10">
      <w:pPr>
        <w:spacing w:line="360" w:lineRule="auto"/>
        <w:ind w:firstLine="1416"/>
        <w:jc w:val="both"/>
        <w:rPr>
          <w:lang w:val="es-AR"/>
        </w:rPr>
      </w:pPr>
    </w:p>
    <w:p w14:paraId="7BA4AB12" w14:textId="77777777" w:rsidR="00772F26" w:rsidRPr="00292711" w:rsidRDefault="00772F26" w:rsidP="005F5B10">
      <w:pPr>
        <w:tabs>
          <w:tab w:val="left" w:pos="1276"/>
        </w:tabs>
        <w:spacing w:line="360" w:lineRule="auto"/>
        <w:ind w:firstLine="1416"/>
        <w:jc w:val="both"/>
        <w:rPr>
          <w:lang w:val="es-AR"/>
        </w:rPr>
      </w:pPr>
      <w:r w:rsidRPr="00292711">
        <w:rPr>
          <w:lang w:val="es-AR"/>
        </w:rPr>
        <w:t xml:space="preserve">Si bien es cierto que la acreditación de la remuneración pagada "en negro" debe ser apreciada con rigor, pues se trata de una modalidad que genera, naturalmente, una razonable incertidumbre, </w:t>
      </w:r>
      <w:r w:rsidRPr="00292711">
        <w:rPr>
          <w:b/>
          <w:bCs/>
          <w:lang w:val="es-AR"/>
        </w:rPr>
        <w:t>sin lugar a dudas en la presente causa surgirán más que suficientes elementos para demostrar la operatoria denunciada por esta parte y la falta de registración de la totalidad del salario percibido por mi mandante</w:t>
      </w:r>
      <w:r w:rsidRPr="00292711">
        <w:rPr>
          <w:lang w:val="es-AR"/>
        </w:rPr>
        <w:t>.</w:t>
      </w:r>
    </w:p>
    <w:p w14:paraId="7743C959" w14:textId="77777777" w:rsidR="00772F26" w:rsidRPr="00292711" w:rsidRDefault="00772F26" w:rsidP="005F5B10">
      <w:pPr>
        <w:spacing w:line="360" w:lineRule="auto"/>
        <w:ind w:firstLine="1416"/>
        <w:jc w:val="both"/>
        <w:rPr>
          <w:lang w:val="es-AR"/>
        </w:rPr>
      </w:pPr>
    </w:p>
    <w:p w14:paraId="7E904640" w14:textId="047A7D13" w:rsidR="00772F26" w:rsidRPr="00292711" w:rsidRDefault="00772F26" w:rsidP="005F5B10">
      <w:pPr>
        <w:spacing w:line="360" w:lineRule="auto"/>
        <w:ind w:firstLine="1416"/>
        <w:jc w:val="both"/>
        <w:rPr>
          <w:lang w:val="es-AR"/>
        </w:rPr>
      </w:pPr>
      <w:r w:rsidRPr="00292711">
        <w:rPr>
          <w:lang w:val="es-AR"/>
        </w:rPr>
        <w:t xml:space="preserve">El obrar contrario a la ley llevado a cabo por </w:t>
      </w:r>
      <w:r w:rsidR="00E90C41">
        <w:rPr>
          <w:lang w:val="es-AR"/>
        </w:rPr>
        <w:t>el</w:t>
      </w:r>
      <w:r w:rsidRPr="00292711">
        <w:rPr>
          <w:lang w:val="es-AR"/>
        </w:rPr>
        <w:t xml:space="preserve"> Demandado es imitado por muchísimas empresas dentro del país, lo cual contribuye solamente a la pauperización de </w:t>
      </w:r>
      <w:r w:rsidRPr="00292711">
        <w:rPr>
          <w:lang w:val="es-AR"/>
        </w:rPr>
        <w:lastRenderedPageBreak/>
        <w:t>las condiciones laborales, y pérdidas de ingresos para el estado y los servicios sociales que ascienden a millones de pesos por año.</w:t>
      </w:r>
    </w:p>
    <w:p w14:paraId="7FE40D3E" w14:textId="77777777" w:rsidR="00772F26" w:rsidRPr="00292711" w:rsidRDefault="00772F26" w:rsidP="005F5B10">
      <w:pPr>
        <w:spacing w:line="360" w:lineRule="auto"/>
        <w:ind w:firstLine="1416"/>
        <w:jc w:val="both"/>
        <w:rPr>
          <w:lang w:val="es-AR"/>
        </w:rPr>
      </w:pPr>
    </w:p>
    <w:p w14:paraId="3A0D5D87" w14:textId="5AC16AA3" w:rsidR="00772F26" w:rsidRDefault="00772F26" w:rsidP="00617EC3">
      <w:pPr>
        <w:spacing w:line="360" w:lineRule="auto"/>
        <w:ind w:firstLine="1416"/>
        <w:jc w:val="both"/>
        <w:rPr>
          <w:lang w:val="es-AR"/>
        </w:rPr>
      </w:pPr>
      <w:r w:rsidRPr="00292711">
        <w:rPr>
          <w:lang w:val="es-AR"/>
        </w:rPr>
        <w:t>Dicho obrar debe ser s</w:t>
      </w:r>
      <w:r w:rsidRPr="000C3330">
        <w:rPr>
          <w:lang w:val="es-AR"/>
        </w:rPr>
        <w:t>ancionado por la justicia laboral.</w:t>
      </w:r>
    </w:p>
    <w:p w14:paraId="0BDA5618" w14:textId="52259F66" w:rsidR="00617EC3" w:rsidRPr="0040462D" w:rsidRDefault="00617EC3" w:rsidP="00617EC3">
      <w:pPr>
        <w:spacing w:line="360" w:lineRule="auto"/>
        <w:ind w:firstLine="1416"/>
        <w:jc w:val="both"/>
        <w:rPr>
          <w:b/>
          <w:bCs/>
          <w:lang w:val="es-AR"/>
        </w:rPr>
      </w:pPr>
    </w:p>
    <w:p w14:paraId="1ACFD58A" w14:textId="1F799DD8" w:rsidR="00617EC3" w:rsidRPr="00617EC3" w:rsidRDefault="0040462D" w:rsidP="0040462D">
      <w:pPr>
        <w:spacing w:line="360" w:lineRule="auto"/>
        <w:ind w:firstLine="1416"/>
        <w:jc w:val="both"/>
        <w:rPr>
          <w:lang w:val="es-AR"/>
        </w:rPr>
      </w:pPr>
      <w:r>
        <w:rPr>
          <w:lang w:val="es-AR"/>
        </w:rPr>
        <w:t xml:space="preserve">2- </w:t>
      </w:r>
      <w:r w:rsidR="00617EC3" w:rsidRPr="00617EC3">
        <w:rPr>
          <w:lang w:val="es-AR"/>
        </w:rPr>
        <w:t xml:space="preserve">En este caso la responsabilidad de los codemandados </w:t>
      </w:r>
      <w:r w:rsidR="00292757" w:rsidRPr="00292757">
        <w:rPr>
          <w:lang w:val="es-AR"/>
        </w:rPr>
        <w:t>YARYURA TOBIAS FELIPE AGUSTIN</w:t>
      </w:r>
      <w:r w:rsidR="00292757">
        <w:rPr>
          <w:lang w:val="es-AR"/>
        </w:rPr>
        <w:t xml:space="preserve">; </w:t>
      </w:r>
      <w:r w:rsidR="00292757" w:rsidRPr="00292757">
        <w:rPr>
          <w:lang w:val="es-AR"/>
        </w:rPr>
        <w:t>SARAVIA JUAN</w:t>
      </w:r>
      <w:r w:rsidR="00292757">
        <w:rPr>
          <w:lang w:val="es-AR"/>
        </w:rPr>
        <w:t xml:space="preserve">; </w:t>
      </w:r>
      <w:r w:rsidR="00292757" w:rsidRPr="00292757">
        <w:rPr>
          <w:lang w:val="es-AR"/>
        </w:rPr>
        <w:t>LENCINA PATRICIA ROXANA</w:t>
      </w:r>
      <w:r w:rsidR="00292757">
        <w:rPr>
          <w:lang w:val="es-AR"/>
        </w:rPr>
        <w:t xml:space="preserve"> y </w:t>
      </w:r>
      <w:r w:rsidR="000C0F6A">
        <w:rPr>
          <w:lang w:val="es-AR"/>
        </w:rPr>
        <w:t>CRISTIAN</w:t>
      </w:r>
      <w:r w:rsidR="00292757" w:rsidRPr="00292757">
        <w:rPr>
          <w:lang w:val="es-AR"/>
        </w:rPr>
        <w:t xml:space="preserve"> GABRIELE</w:t>
      </w:r>
      <w:r>
        <w:rPr>
          <w:lang w:val="es-AR"/>
        </w:rPr>
        <w:t xml:space="preserve"> </w:t>
      </w:r>
      <w:r w:rsidR="00617EC3" w:rsidRPr="00617EC3">
        <w:rPr>
          <w:lang w:val="es-AR"/>
        </w:rPr>
        <w:t>posee</w:t>
      </w:r>
      <w:r w:rsidR="00292757">
        <w:rPr>
          <w:lang w:val="es-AR"/>
        </w:rPr>
        <w:t>n</w:t>
      </w:r>
      <w:r w:rsidR="00617EC3" w:rsidRPr="00617EC3">
        <w:rPr>
          <w:lang w:val="es-AR"/>
        </w:rPr>
        <w:t xml:space="preserve"> un doble factor de atribución: (1) En primer término son aquellos los reales</w:t>
      </w:r>
      <w:r>
        <w:rPr>
          <w:lang w:val="es-AR"/>
        </w:rPr>
        <w:t xml:space="preserve"> </w:t>
      </w:r>
      <w:r w:rsidR="00617EC3" w:rsidRPr="00617EC3">
        <w:rPr>
          <w:lang w:val="es-AR"/>
        </w:rPr>
        <w:t xml:space="preserve">dueños del negocio y empleador de mi mandante y en segundo lugar, (2) </w:t>
      </w:r>
      <w:r>
        <w:rPr>
          <w:lang w:val="es-AR"/>
        </w:rPr>
        <w:t xml:space="preserve">Son </w:t>
      </w:r>
      <w:r w:rsidR="000C0F6A">
        <w:rPr>
          <w:lang w:val="es-AR"/>
        </w:rPr>
        <w:t>DUEÑOS</w:t>
      </w:r>
      <w:bookmarkStart w:id="2" w:name="_GoBack"/>
      <w:bookmarkEnd w:id="2"/>
      <w:r w:rsidR="00617EC3" w:rsidRPr="00617EC3">
        <w:rPr>
          <w:lang w:val="es-AR"/>
        </w:rPr>
        <w:t xml:space="preserve"> la sociedad y su responsabilidad </w:t>
      </w:r>
      <w:r w:rsidR="00292757" w:rsidRPr="00617EC3">
        <w:rPr>
          <w:lang w:val="es-AR"/>
        </w:rPr>
        <w:t>está</w:t>
      </w:r>
      <w:r w:rsidR="00617EC3" w:rsidRPr="00617EC3">
        <w:rPr>
          <w:lang w:val="es-AR"/>
        </w:rPr>
        <w:t xml:space="preserve"> dada por ser los</w:t>
      </w:r>
      <w:r>
        <w:rPr>
          <w:lang w:val="es-AR"/>
        </w:rPr>
        <w:t xml:space="preserve"> </w:t>
      </w:r>
      <w:r w:rsidR="00617EC3" w:rsidRPr="00617EC3">
        <w:rPr>
          <w:lang w:val="es-AR"/>
        </w:rPr>
        <w:t xml:space="preserve">representantes legales de la sociedad </w:t>
      </w:r>
      <w:r w:rsidR="00292757">
        <w:rPr>
          <w:lang w:val="es-AR"/>
        </w:rPr>
        <w:t>MAMA HUNGARA CINE S.A.</w:t>
      </w:r>
      <w:r>
        <w:rPr>
          <w:lang w:val="es-AR"/>
        </w:rPr>
        <w:t xml:space="preserve"> </w:t>
      </w:r>
      <w:r w:rsidR="00617EC3" w:rsidRPr="00617EC3">
        <w:rPr>
          <w:lang w:val="es-AR"/>
        </w:rPr>
        <w:t>A continuación</w:t>
      </w:r>
      <w:r w:rsidR="00292757">
        <w:rPr>
          <w:lang w:val="es-AR"/>
        </w:rPr>
        <w:t>,</w:t>
      </w:r>
      <w:r w:rsidR="00617EC3" w:rsidRPr="00617EC3">
        <w:rPr>
          <w:lang w:val="es-AR"/>
        </w:rPr>
        <w:t xml:space="preserve"> se desarrollaran ambos presupuestos.</w:t>
      </w:r>
    </w:p>
    <w:p w14:paraId="323FDEDC" w14:textId="77777777" w:rsidR="00617EC3" w:rsidRPr="00617EC3" w:rsidRDefault="00617EC3" w:rsidP="00617EC3">
      <w:pPr>
        <w:spacing w:line="360" w:lineRule="auto"/>
        <w:ind w:firstLine="1416"/>
        <w:jc w:val="both"/>
        <w:rPr>
          <w:lang w:val="es-AR"/>
        </w:rPr>
      </w:pPr>
    </w:p>
    <w:p w14:paraId="2A486552" w14:textId="376658AD" w:rsidR="00617EC3" w:rsidRPr="00617EC3" w:rsidRDefault="00617EC3" w:rsidP="0040462D">
      <w:pPr>
        <w:spacing w:line="360" w:lineRule="auto"/>
        <w:ind w:firstLine="1416"/>
        <w:jc w:val="both"/>
        <w:rPr>
          <w:lang w:val="es-AR"/>
        </w:rPr>
      </w:pPr>
      <w:r w:rsidRPr="00617EC3">
        <w:rPr>
          <w:lang w:val="es-AR"/>
        </w:rPr>
        <w:t>1) A diferencia de que acontece en el proceso civil donde el acto que</w:t>
      </w:r>
      <w:r w:rsidR="0040462D">
        <w:rPr>
          <w:lang w:val="es-AR"/>
        </w:rPr>
        <w:t xml:space="preserve"> </w:t>
      </w:r>
      <w:r w:rsidRPr="00617EC3">
        <w:rPr>
          <w:lang w:val="es-AR"/>
        </w:rPr>
        <w:t>nace viciado por la conducta de una de las parte carece de virtualidad futura una vez</w:t>
      </w:r>
      <w:r w:rsidR="0040462D">
        <w:rPr>
          <w:lang w:val="es-AR"/>
        </w:rPr>
        <w:t xml:space="preserve"> </w:t>
      </w:r>
      <w:r w:rsidRPr="00617EC3">
        <w:rPr>
          <w:lang w:val="es-AR"/>
        </w:rPr>
        <w:t>declarada su nulidad, en materia laboral, el acto fraudulento que se pretende encubrir</w:t>
      </w:r>
      <w:r w:rsidR="0040462D">
        <w:rPr>
          <w:lang w:val="es-AR"/>
        </w:rPr>
        <w:t xml:space="preserve"> </w:t>
      </w:r>
      <w:r w:rsidRPr="00617EC3">
        <w:rPr>
          <w:lang w:val="es-AR"/>
        </w:rPr>
        <w:t>bajo una figura simulada, pasa a ser un acto regido por la ley de contrato de trabajo</w:t>
      </w:r>
      <w:r w:rsidR="0040462D">
        <w:rPr>
          <w:lang w:val="es-AR"/>
        </w:rPr>
        <w:t xml:space="preserve"> </w:t>
      </w:r>
      <w:r w:rsidRPr="00617EC3">
        <w:rPr>
          <w:lang w:val="es-AR"/>
        </w:rPr>
        <w:t>con los alcances e implicancias que el accionar fraudulento ha tratado justamente d</w:t>
      </w:r>
      <w:r w:rsidR="00F600BC">
        <w:rPr>
          <w:lang w:val="es-AR"/>
        </w:rPr>
        <w:t>e</w:t>
      </w:r>
      <w:r w:rsidR="0040462D">
        <w:rPr>
          <w:lang w:val="es-AR"/>
        </w:rPr>
        <w:t xml:space="preserve"> </w:t>
      </w:r>
      <w:r w:rsidRPr="00617EC3">
        <w:rPr>
          <w:lang w:val="es-AR"/>
        </w:rPr>
        <w:t>evitar.</w:t>
      </w:r>
    </w:p>
    <w:p w14:paraId="3663CDF6" w14:textId="77777777" w:rsidR="00617EC3" w:rsidRPr="00617EC3" w:rsidRDefault="00617EC3" w:rsidP="00617EC3">
      <w:pPr>
        <w:spacing w:line="360" w:lineRule="auto"/>
        <w:ind w:firstLine="1416"/>
        <w:jc w:val="both"/>
        <w:rPr>
          <w:lang w:val="es-AR"/>
        </w:rPr>
      </w:pPr>
    </w:p>
    <w:p w14:paraId="6116CD4C" w14:textId="21595D45" w:rsidR="00617EC3" w:rsidRDefault="00617EC3" w:rsidP="0040462D">
      <w:pPr>
        <w:spacing w:line="360" w:lineRule="auto"/>
        <w:ind w:firstLine="1416"/>
        <w:jc w:val="both"/>
        <w:rPr>
          <w:lang w:val="es-AR"/>
        </w:rPr>
      </w:pPr>
      <w:r w:rsidRPr="00617EC3">
        <w:rPr>
          <w:lang w:val="es-AR"/>
        </w:rPr>
        <w:t>Así señala el Art. 14: “Será nulo todo contrato por el cual las partes</w:t>
      </w:r>
      <w:r w:rsidR="0040462D">
        <w:rPr>
          <w:lang w:val="es-AR"/>
        </w:rPr>
        <w:t xml:space="preserve"> </w:t>
      </w:r>
      <w:r w:rsidRPr="00617EC3">
        <w:rPr>
          <w:lang w:val="es-AR"/>
        </w:rPr>
        <w:t>hayan procedido con simulación o fraude a la ley laboral, sea aparentando normas</w:t>
      </w:r>
      <w:r w:rsidR="0040462D">
        <w:rPr>
          <w:lang w:val="es-AR"/>
        </w:rPr>
        <w:t xml:space="preserve"> </w:t>
      </w:r>
      <w:r w:rsidRPr="00617EC3">
        <w:rPr>
          <w:lang w:val="es-AR"/>
        </w:rPr>
        <w:t>contractuales no laborales, interposición de personas o de cualquier otro medio.- En ta</w:t>
      </w:r>
      <w:r w:rsidR="0040462D">
        <w:rPr>
          <w:lang w:val="es-AR"/>
        </w:rPr>
        <w:t xml:space="preserve">l </w:t>
      </w:r>
      <w:r w:rsidRPr="00617EC3">
        <w:rPr>
          <w:lang w:val="es-AR"/>
        </w:rPr>
        <w:t>caso la relación quedará regida por esta ley”.-</w:t>
      </w:r>
    </w:p>
    <w:p w14:paraId="715007F5" w14:textId="77777777" w:rsidR="00F600BC" w:rsidRPr="00617EC3" w:rsidRDefault="00F600BC" w:rsidP="0040462D">
      <w:pPr>
        <w:spacing w:line="360" w:lineRule="auto"/>
        <w:ind w:firstLine="1416"/>
        <w:jc w:val="both"/>
        <w:rPr>
          <w:lang w:val="es-AR"/>
        </w:rPr>
      </w:pPr>
    </w:p>
    <w:p w14:paraId="50E871AC" w14:textId="0594A4AD" w:rsidR="00617EC3" w:rsidRPr="00617EC3" w:rsidRDefault="00617EC3" w:rsidP="0040462D">
      <w:pPr>
        <w:spacing w:line="360" w:lineRule="auto"/>
        <w:ind w:firstLine="1416"/>
        <w:jc w:val="both"/>
        <w:rPr>
          <w:lang w:val="es-AR"/>
        </w:rPr>
      </w:pPr>
      <w:r w:rsidRPr="00617EC3">
        <w:rPr>
          <w:lang w:val="es-AR"/>
        </w:rPr>
        <w:t>La responsabilidad de los Sres.</w:t>
      </w:r>
      <w:r w:rsidR="00F600BC">
        <w:rPr>
          <w:lang w:val="es-AR"/>
        </w:rPr>
        <w:t xml:space="preserve"> </w:t>
      </w:r>
      <w:r w:rsidR="00F600BC" w:rsidRPr="00292757">
        <w:rPr>
          <w:lang w:val="es-AR"/>
        </w:rPr>
        <w:t>YARYURA TOBIAS FELIPE AGUSTIN</w:t>
      </w:r>
      <w:r w:rsidR="00F600BC">
        <w:rPr>
          <w:lang w:val="es-AR"/>
        </w:rPr>
        <w:t xml:space="preserve">; </w:t>
      </w:r>
      <w:r w:rsidR="00F600BC" w:rsidRPr="00292757">
        <w:rPr>
          <w:lang w:val="es-AR"/>
        </w:rPr>
        <w:t>SARAVIA JUAN</w:t>
      </w:r>
      <w:r w:rsidR="00F600BC">
        <w:rPr>
          <w:lang w:val="es-AR"/>
        </w:rPr>
        <w:t xml:space="preserve">; </w:t>
      </w:r>
      <w:r w:rsidR="00F600BC" w:rsidRPr="00292757">
        <w:rPr>
          <w:lang w:val="es-AR"/>
        </w:rPr>
        <w:t>LENCINA PATRICIA ROXANA</w:t>
      </w:r>
      <w:r w:rsidR="00F600BC">
        <w:rPr>
          <w:lang w:val="es-AR"/>
        </w:rPr>
        <w:t xml:space="preserve"> y </w:t>
      </w:r>
      <w:r w:rsidR="000C0F6A">
        <w:rPr>
          <w:lang w:val="es-AR"/>
        </w:rPr>
        <w:t>CRISTIAN</w:t>
      </w:r>
      <w:r w:rsidR="00F600BC" w:rsidRPr="00292757">
        <w:rPr>
          <w:lang w:val="es-AR"/>
        </w:rPr>
        <w:t xml:space="preserve"> GABRIELE</w:t>
      </w:r>
      <w:r w:rsidR="0040462D" w:rsidRPr="0040462D">
        <w:rPr>
          <w:lang w:val="es-AR"/>
        </w:rPr>
        <w:t xml:space="preserve"> </w:t>
      </w:r>
      <w:r w:rsidRPr="00617EC3">
        <w:rPr>
          <w:lang w:val="es-AR"/>
        </w:rPr>
        <w:t>se centra en el hecho de que ya</w:t>
      </w:r>
      <w:r w:rsidR="0040462D">
        <w:rPr>
          <w:lang w:val="es-AR"/>
        </w:rPr>
        <w:t xml:space="preserve"> </w:t>
      </w:r>
      <w:r w:rsidRPr="00617EC3">
        <w:rPr>
          <w:lang w:val="es-AR"/>
        </w:rPr>
        <w:t>que es el verdadero dueño y explotador del emprendimiento comercial.</w:t>
      </w:r>
    </w:p>
    <w:p w14:paraId="005DA8FB" w14:textId="77777777" w:rsidR="00617EC3" w:rsidRPr="00617EC3" w:rsidRDefault="00617EC3" w:rsidP="00617EC3">
      <w:pPr>
        <w:spacing w:line="360" w:lineRule="auto"/>
        <w:ind w:firstLine="1416"/>
        <w:jc w:val="both"/>
        <w:rPr>
          <w:lang w:val="es-AR"/>
        </w:rPr>
      </w:pPr>
    </w:p>
    <w:p w14:paraId="2E6CA148" w14:textId="305C324C" w:rsidR="00617EC3" w:rsidRPr="00617EC3" w:rsidRDefault="00617EC3" w:rsidP="0040462D">
      <w:pPr>
        <w:spacing w:line="360" w:lineRule="auto"/>
        <w:ind w:firstLine="1416"/>
        <w:jc w:val="both"/>
        <w:rPr>
          <w:lang w:val="es-AR"/>
        </w:rPr>
      </w:pPr>
      <w:r w:rsidRPr="00617EC3">
        <w:rPr>
          <w:lang w:val="es-AR"/>
        </w:rPr>
        <w:t>Los demandados</w:t>
      </w:r>
      <w:r w:rsidR="0040462D" w:rsidRPr="0040462D">
        <w:rPr>
          <w:lang w:val="es-AR"/>
        </w:rPr>
        <w:t xml:space="preserve"> </w:t>
      </w:r>
      <w:r w:rsidR="00F600BC" w:rsidRPr="00292757">
        <w:rPr>
          <w:lang w:val="es-AR"/>
        </w:rPr>
        <w:t>YARYURA TOBIAS FELIPE AGUSTIN</w:t>
      </w:r>
      <w:r w:rsidR="00F600BC">
        <w:rPr>
          <w:lang w:val="es-AR"/>
        </w:rPr>
        <w:t xml:space="preserve">; </w:t>
      </w:r>
      <w:r w:rsidR="00F600BC" w:rsidRPr="00292757">
        <w:rPr>
          <w:lang w:val="es-AR"/>
        </w:rPr>
        <w:t>SARAVIA JUAN</w:t>
      </w:r>
      <w:r w:rsidR="00F600BC">
        <w:rPr>
          <w:lang w:val="es-AR"/>
        </w:rPr>
        <w:t xml:space="preserve">; </w:t>
      </w:r>
      <w:r w:rsidR="00F600BC" w:rsidRPr="00292757">
        <w:rPr>
          <w:lang w:val="es-AR"/>
        </w:rPr>
        <w:t>LENCINA PATRICIA ROXANA</w:t>
      </w:r>
      <w:r w:rsidR="00F600BC">
        <w:rPr>
          <w:lang w:val="es-AR"/>
        </w:rPr>
        <w:t xml:space="preserve"> y </w:t>
      </w:r>
      <w:r w:rsidR="000C0F6A">
        <w:rPr>
          <w:lang w:val="es-AR"/>
        </w:rPr>
        <w:t>CRISTIAN</w:t>
      </w:r>
      <w:r w:rsidR="00F600BC" w:rsidRPr="00292757">
        <w:rPr>
          <w:lang w:val="es-AR"/>
        </w:rPr>
        <w:t xml:space="preserve"> GABRIELE</w:t>
      </w:r>
      <w:r w:rsidR="00F600BC">
        <w:rPr>
          <w:lang w:val="es-AR"/>
        </w:rPr>
        <w:t xml:space="preserve"> </w:t>
      </w:r>
      <w:r w:rsidRPr="00617EC3">
        <w:rPr>
          <w:lang w:val="es-AR"/>
        </w:rPr>
        <w:t>han sido en todo momento el real</w:t>
      </w:r>
      <w:r w:rsidR="0040462D">
        <w:rPr>
          <w:lang w:val="es-AR"/>
        </w:rPr>
        <w:t xml:space="preserve"> </w:t>
      </w:r>
      <w:r w:rsidRPr="00617EC3">
        <w:rPr>
          <w:lang w:val="es-AR"/>
        </w:rPr>
        <w:t>EMPLEADOR del actor, ya que la interposición de la persona jurídica es solamente</w:t>
      </w:r>
      <w:r w:rsidR="0040462D">
        <w:rPr>
          <w:lang w:val="es-AR"/>
        </w:rPr>
        <w:t xml:space="preserve"> </w:t>
      </w:r>
      <w:r w:rsidRPr="00617EC3">
        <w:rPr>
          <w:lang w:val="es-AR"/>
        </w:rPr>
        <w:t>un medio que utilizan para minimizar los constantes reclamos laborales y económicos</w:t>
      </w:r>
      <w:r w:rsidR="0040462D">
        <w:rPr>
          <w:lang w:val="es-AR"/>
        </w:rPr>
        <w:t xml:space="preserve"> </w:t>
      </w:r>
      <w:r w:rsidRPr="00617EC3">
        <w:rPr>
          <w:lang w:val="es-AR"/>
        </w:rPr>
        <w:t>derivados de la explotación comercial.</w:t>
      </w:r>
    </w:p>
    <w:p w14:paraId="18740354" w14:textId="77777777" w:rsidR="00617EC3" w:rsidRPr="00617EC3" w:rsidRDefault="00617EC3" w:rsidP="00617EC3">
      <w:pPr>
        <w:spacing w:line="360" w:lineRule="auto"/>
        <w:ind w:firstLine="1416"/>
        <w:jc w:val="both"/>
        <w:rPr>
          <w:lang w:val="es-AR"/>
        </w:rPr>
      </w:pPr>
    </w:p>
    <w:p w14:paraId="165A084A" w14:textId="272EF60D" w:rsidR="00617EC3" w:rsidRPr="00617EC3" w:rsidRDefault="00617EC3" w:rsidP="0040462D">
      <w:pPr>
        <w:spacing w:line="360" w:lineRule="auto"/>
        <w:ind w:firstLine="1416"/>
        <w:jc w:val="both"/>
        <w:rPr>
          <w:lang w:val="es-AR"/>
        </w:rPr>
      </w:pPr>
      <w:r w:rsidRPr="00617EC3">
        <w:rPr>
          <w:lang w:val="es-AR"/>
        </w:rPr>
        <w:t xml:space="preserve">Los </w:t>
      </w:r>
      <w:r w:rsidR="0040462D">
        <w:rPr>
          <w:lang w:val="es-AR"/>
        </w:rPr>
        <w:t xml:space="preserve">demandados </w:t>
      </w:r>
      <w:r w:rsidRPr="00617EC3">
        <w:rPr>
          <w:lang w:val="es-AR"/>
        </w:rPr>
        <w:t>son los reales beneficiarios de la explotación</w:t>
      </w:r>
      <w:r w:rsidR="0040462D">
        <w:rPr>
          <w:lang w:val="es-AR"/>
        </w:rPr>
        <w:t xml:space="preserve"> </w:t>
      </w:r>
      <w:r w:rsidRPr="00617EC3">
        <w:rPr>
          <w:lang w:val="es-AR"/>
        </w:rPr>
        <w:t>comercial que empleo a mi mandante.</w:t>
      </w:r>
    </w:p>
    <w:p w14:paraId="16FCB1C3" w14:textId="77777777" w:rsidR="00617EC3" w:rsidRPr="00617EC3" w:rsidRDefault="00617EC3" w:rsidP="00617EC3">
      <w:pPr>
        <w:spacing w:line="360" w:lineRule="auto"/>
        <w:ind w:firstLine="1416"/>
        <w:jc w:val="both"/>
        <w:rPr>
          <w:lang w:val="es-AR"/>
        </w:rPr>
      </w:pPr>
    </w:p>
    <w:p w14:paraId="4FDB82E2" w14:textId="4FE40930" w:rsidR="00617EC3" w:rsidRPr="00617EC3" w:rsidRDefault="00617EC3" w:rsidP="0040462D">
      <w:pPr>
        <w:spacing w:line="360" w:lineRule="auto"/>
        <w:ind w:firstLine="1416"/>
        <w:jc w:val="both"/>
        <w:rPr>
          <w:lang w:val="es-AR"/>
        </w:rPr>
      </w:pPr>
      <w:r w:rsidRPr="00617EC3">
        <w:rPr>
          <w:lang w:val="es-AR"/>
        </w:rPr>
        <w:t>En nada inciden las distintas y sucesivas formas jurídicas de</w:t>
      </w:r>
      <w:r w:rsidR="0040462D">
        <w:rPr>
          <w:lang w:val="es-AR"/>
        </w:rPr>
        <w:t xml:space="preserve"> </w:t>
      </w:r>
      <w:r w:rsidRPr="00617EC3">
        <w:rPr>
          <w:lang w:val="es-AR"/>
        </w:rPr>
        <w:t>organización que se dieran durante el periodo en cuestión respecto del contrato de</w:t>
      </w:r>
      <w:r w:rsidR="0040462D">
        <w:rPr>
          <w:lang w:val="es-AR"/>
        </w:rPr>
        <w:t xml:space="preserve"> </w:t>
      </w:r>
      <w:r w:rsidRPr="00617EC3">
        <w:rPr>
          <w:lang w:val="es-AR"/>
        </w:rPr>
        <w:t>trabajo existente con la actora, lo que si bien podría tener relevancia entre las</w:t>
      </w:r>
      <w:r w:rsidR="0040462D">
        <w:rPr>
          <w:lang w:val="es-AR"/>
        </w:rPr>
        <w:t xml:space="preserve"> </w:t>
      </w:r>
      <w:r w:rsidRPr="00617EC3">
        <w:rPr>
          <w:lang w:val="es-AR"/>
        </w:rPr>
        <w:t xml:space="preserve">accionadas entre si o </w:t>
      </w:r>
      <w:r w:rsidRPr="00617EC3">
        <w:rPr>
          <w:lang w:val="es-AR"/>
        </w:rPr>
        <w:lastRenderedPageBreak/>
        <w:t>eventualmente, ante terceros, resulta inoponible al trabajador,</w:t>
      </w:r>
      <w:r w:rsidR="0040462D">
        <w:rPr>
          <w:lang w:val="es-AR"/>
        </w:rPr>
        <w:t xml:space="preserve"> </w:t>
      </w:r>
      <w:r w:rsidRPr="00617EC3">
        <w:rPr>
          <w:lang w:val="es-AR"/>
        </w:rPr>
        <w:t>quien siempre presto servicios para la misma unidad empresarial y para las mismas</w:t>
      </w:r>
      <w:r w:rsidR="0040462D">
        <w:rPr>
          <w:lang w:val="es-AR"/>
        </w:rPr>
        <w:t xml:space="preserve"> </w:t>
      </w:r>
      <w:r w:rsidRPr="00617EC3">
        <w:rPr>
          <w:lang w:val="es-AR"/>
        </w:rPr>
        <w:t>personas, fuera cual fuera la forma jurídica que se empleara .</w:t>
      </w:r>
    </w:p>
    <w:p w14:paraId="3338EE92" w14:textId="77777777" w:rsidR="00617EC3" w:rsidRPr="00617EC3" w:rsidRDefault="00617EC3" w:rsidP="00617EC3">
      <w:pPr>
        <w:spacing w:line="360" w:lineRule="auto"/>
        <w:ind w:firstLine="1416"/>
        <w:jc w:val="both"/>
        <w:rPr>
          <w:lang w:val="es-AR"/>
        </w:rPr>
      </w:pPr>
    </w:p>
    <w:p w14:paraId="71999999" w14:textId="61F167D6" w:rsidR="00617EC3" w:rsidRPr="00617EC3" w:rsidRDefault="00617EC3" w:rsidP="0040462D">
      <w:pPr>
        <w:spacing w:line="360" w:lineRule="auto"/>
        <w:ind w:firstLine="1416"/>
        <w:jc w:val="both"/>
        <w:rPr>
          <w:lang w:val="es-AR"/>
        </w:rPr>
      </w:pPr>
      <w:r w:rsidRPr="00617EC3">
        <w:rPr>
          <w:lang w:val="es-AR"/>
        </w:rPr>
        <w:t xml:space="preserve">Debe destacarse que los Sres </w:t>
      </w:r>
      <w:r w:rsidR="001B56BA" w:rsidRPr="00292757">
        <w:rPr>
          <w:lang w:val="es-AR"/>
        </w:rPr>
        <w:t>YARYURA TOBIAS FELIPE AGUSTIN</w:t>
      </w:r>
      <w:r w:rsidR="001B56BA">
        <w:rPr>
          <w:lang w:val="es-AR"/>
        </w:rPr>
        <w:t xml:space="preserve">; </w:t>
      </w:r>
      <w:r w:rsidR="001B56BA" w:rsidRPr="00292757">
        <w:rPr>
          <w:lang w:val="es-AR"/>
        </w:rPr>
        <w:t>SARAVIA JUAN</w:t>
      </w:r>
      <w:r w:rsidR="001B56BA">
        <w:rPr>
          <w:lang w:val="es-AR"/>
        </w:rPr>
        <w:t xml:space="preserve">; </w:t>
      </w:r>
      <w:r w:rsidR="001B56BA" w:rsidRPr="00292757">
        <w:rPr>
          <w:lang w:val="es-AR"/>
        </w:rPr>
        <w:t>LENCINA PATRICIA ROXANA</w:t>
      </w:r>
      <w:r w:rsidR="001B56BA">
        <w:rPr>
          <w:lang w:val="es-AR"/>
        </w:rPr>
        <w:t xml:space="preserve"> y </w:t>
      </w:r>
      <w:r w:rsidR="000C0F6A">
        <w:rPr>
          <w:lang w:val="es-AR"/>
        </w:rPr>
        <w:t>CRISTIAN</w:t>
      </w:r>
      <w:r w:rsidR="001B56BA" w:rsidRPr="00292757">
        <w:rPr>
          <w:lang w:val="es-AR"/>
        </w:rPr>
        <w:t xml:space="preserve"> GABRIELE</w:t>
      </w:r>
      <w:r w:rsidR="001B56BA">
        <w:rPr>
          <w:lang w:val="es-AR"/>
        </w:rPr>
        <w:t xml:space="preserve"> </w:t>
      </w:r>
      <w:r w:rsidRPr="00617EC3">
        <w:rPr>
          <w:lang w:val="es-AR"/>
        </w:rPr>
        <w:t>no solo evadieron sus</w:t>
      </w:r>
      <w:r w:rsidR="0040462D">
        <w:rPr>
          <w:lang w:val="es-AR"/>
        </w:rPr>
        <w:t xml:space="preserve"> </w:t>
      </w:r>
      <w:r w:rsidRPr="00617EC3">
        <w:rPr>
          <w:lang w:val="es-AR"/>
        </w:rPr>
        <w:t>responsabilidades previsionales, sino que además, también utiliz</w:t>
      </w:r>
      <w:r w:rsidR="001B56BA">
        <w:rPr>
          <w:lang w:val="es-AR"/>
        </w:rPr>
        <w:t>aron</w:t>
      </w:r>
      <w:r w:rsidRPr="00617EC3">
        <w:rPr>
          <w:lang w:val="es-AR"/>
        </w:rPr>
        <w:t xml:space="preserve"> este modus operandi</w:t>
      </w:r>
      <w:r w:rsidR="0040462D">
        <w:rPr>
          <w:lang w:val="es-AR"/>
        </w:rPr>
        <w:t xml:space="preserve"> </w:t>
      </w:r>
      <w:r w:rsidRPr="00617EC3">
        <w:rPr>
          <w:lang w:val="es-AR"/>
        </w:rPr>
        <w:t>para sustraerse de su obligación de pago de diversas remuneraciones, como ser el</w:t>
      </w:r>
      <w:r w:rsidR="0040462D">
        <w:rPr>
          <w:lang w:val="es-AR"/>
        </w:rPr>
        <w:t xml:space="preserve"> </w:t>
      </w:r>
      <w:r w:rsidRPr="00617EC3">
        <w:rPr>
          <w:lang w:val="es-AR"/>
        </w:rPr>
        <w:t>sueldo anual complementario y vacaciones desde el ingreso, así como otros</w:t>
      </w:r>
      <w:r w:rsidR="0040462D">
        <w:rPr>
          <w:lang w:val="es-AR"/>
        </w:rPr>
        <w:t xml:space="preserve"> </w:t>
      </w:r>
      <w:r w:rsidRPr="00617EC3">
        <w:rPr>
          <w:lang w:val="es-AR"/>
        </w:rPr>
        <w:t>suplementos de bonificación por antigüedad, etc., conforme los reales salarios</w:t>
      </w:r>
      <w:r w:rsidR="0040462D">
        <w:rPr>
          <w:lang w:val="es-AR"/>
        </w:rPr>
        <w:t xml:space="preserve"> </w:t>
      </w:r>
      <w:r w:rsidRPr="00617EC3">
        <w:rPr>
          <w:lang w:val="es-AR"/>
        </w:rPr>
        <w:t>percibidos por mi mandante</w:t>
      </w:r>
    </w:p>
    <w:p w14:paraId="2CA671B4" w14:textId="77777777" w:rsidR="00617EC3" w:rsidRPr="00617EC3" w:rsidRDefault="00617EC3" w:rsidP="00617EC3">
      <w:pPr>
        <w:spacing w:line="360" w:lineRule="auto"/>
        <w:ind w:firstLine="1416"/>
        <w:jc w:val="both"/>
        <w:rPr>
          <w:lang w:val="es-AR"/>
        </w:rPr>
      </w:pPr>
    </w:p>
    <w:p w14:paraId="0194CD31" w14:textId="5771AFC2" w:rsidR="00617EC3" w:rsidRPr="00617EC3" w:rsidRDefault="00617EC3" w:rsidP="0040462D">
      <w:pPr>
        <w:spacing w:line="360" w:lineRule="auto"/>
        <w:ind w:firstLine="1416"/>
        <w:jc w:val="both"/>
        <w:rPr>
          <w:lang w:val="es-AR"/>
        </w:rPr>
      </w:pPr>
      <w:r w:rsidRPr="00617EC3">
        <w:rPr>
          <w:lang w:val="es-AR"/>
        </w:rPr>
        <w:t>Y lo hizo adrede, amparándose en la clandestinidad de la relación y la</w:t>
      </w:r>
      <w:r w:rsidR="0040462D">
        <w:rPr>
          <w:lang w:val="es-AR"/>
        </w:rPr>
        <w:t xml:space="preserve"> </w:t>
      </w:r>
      <w:r w:rsidRPr="00617EC3">
        <w:rPr>
          <w:lang w:val="es-AR"/>
        </w:rPr>
        <w:t>necesidad alimentaria del trabajador.</w:t>
      </w:r>
    </w:p>
    <w:p w14:paraId="449073DE" w14:textId="77777777" w:rsidR="00617EC3" w:rsidRPr="00617EC3" w:rsidRDefault="00617EC3" w:rsidP="00617EC3">
      <w:pPr>
        <w:spacing w:line="360" w:lineRule="auto"/>
        <w:ind w:firstLine="1416"/>
        <w:jc w:val="both"/>
        <w:rPr>
          <w:lang w:val="es-AR"/>
        </w:rPr>
      </w:pPr>
    </w:p>
    <w:p w14:paraId="3797409F" w14:textId="08195B98" w:rsidR="00617EC3" w:rsidRPr="00617EC3" w:rsidRDefault="00617EC3" w:rsidP="0040462D">
      <w:pPr>
        <w:spacing w:line="360" w:lineRule="auto"/>
        <w:ind w:firstLine="1416"/>
        <w:jc w:val="both"/>
        <w:rPr>
          <w:lang w:val="es-AR"/>
        </w:rPr>
      </w:pPr>
      <w:r w:rsidRPr="00617EC3">
        <w:rPr>
          <w:lang w:val="es-AR"/>
        </w:rPr>
        <w:t>Es por ello que la ley responsabiliza a los socios y administradores del</w:t>
      </w:r>
      <w:r w:rsidR="0040462D">
        <w:rPr>
          <w:lang w:val="es-AR"/>
        </w:rPr>
        <w:t xml:space="preserve"> </w:t>
      </w:r>
      <w:r w:rsidRPr="00617EC3">
        <w:rPr>
          <w:lang w:val="es-AR"/>
        </w:rPr>
        <w:t>ente ideal únicamente en los supuestos de uso desviado de la figura societaria, en las</w:t>
      </w:r>
      <w:r w:rsidR="0040462D">
        <w:rPr>
          <w:lang w:val="es-AR"/>
        </w:rPr>
        <w:t xml:space="preserve"> </w:t>
      </w:r>
      <w:r w:rsidRPr="00617EC3">
        <w:rPr>
          <w:lang w:val="es-AR"/>
        </w:rPr>
        <w:t>que ésta encubre situaciones ajenas al objetivo social, como lo son las hipótesis</w:t>
      </w:r>
      <w:r w:rsidR="0040462D">
        <w:rPr>
          <w:lang w:val="es-AR"/>
        </w:rPr>
        <w:t xml:space="preserve"> </w:t>
      </w:r>
      <w:r w:rsidRPr="00617EC3">
        <w:rPr>
          <w:lang w:val="es-AR"/>
        </w:rPr>
        <w:t>relativas de utilización para posibilitar las maniobras como la denunciada en autos,</w:t>
      </w:r>
      <w:r w:rsidR="0040462D">
        <w:rPr>
          <w:lang w:val="es-AR"/>
        </w:rPr>
        <w:t xml:space="preserve"> </w:t>
      </w:r>
      <w:r w:rsidRPr="00617EC3">
        <w:rPr>
          <w:lang w:val="es-AR"/>
        </w:rPr>
        <w:t>que tienen su origen en el uso indebido de la personalidad jurídica.</w:t>
      </w:r>
    </w:p>
    <w:p w14:paraId="4096F2D9" w14:textId="77777777" w:rsidR="00617EC3" w:rsidRPr="00617EC3" w:rsidRDefault="00617EC3" w:rsidP="00617EC3">
      <w:pPr>
        <w:spacing w:line="360" w:lineRule="auto"/>
        <w:ind w:firstLine="1416"/>
        <w:jc w:val="both"/>
        <w:rPr>
          <w:lang w:val="es-AR"/>
        </w:rPr>
      </w:pPr>
    </w:p>
    <w:p w14:paraId="14986452" w14:textId="573D5C49" w:rsidR="00617EC3" w:rsidRPr="00617EC3" w:rsidRDefault="00617EC3" w:rsidP="006D7136">
      <w:pPr>
        <w:spacing w:line="360" w:lineRule="auto"/>
        <w:ind w:firstLine="1416"/>
        <w:jc w:val="both"/>
        <w:rPr>
          <w:lang w:val="es-AR"/>
        </w:rPr>
      </w:pPr>
      <w:r w:rsidRPr="00617EC3">
        <w:rPr>
          <w:lang w:val="es-AR"/>
        </w:rPr>
        <w:t>Es por ello que se ha sostenido que si la sociedad demandada incurría</w:t>
      </w:r>
      <w:r w:rsidR="006D7136">
        <w:rPr>
          <w:lang w:val="es-AR"/>
        </w:rPr>
        <w:t xml:space="preserve"> </w:t>
      </w:r>
      <w:r w:rsidRPr="00617EC3">
        <w:rPr>
          <w:lang w:val="es-AR"/>
        </w:rPr>
        <w:t xml:space="preserve">en la práctica de no registrar ni documentar </w:t>
      </w:r>
      <w:r w:rsidR="00366166">
        <w:rPr>
          <w:lang w:val="es-AR"/>
        </w:rPr>
        <w:t xml:space="preserve">el </w:t>
      </w:r>
      <w:r w:rsidRPr="00617EC3">
        <w:rPr>
          <w:lang w:val="es-AR"/>
        </w:rPr>
        <w:t>salario efectivamente</w:t>
      </w:r>
      <w:r w:rsidR="006D7136">
        <w:rPr>
          <w:lang w:val="es-AR"/>
        </w:rPr>
        <w:t xml:space="preserve"> </w:t>
      </w:r>
      <w:r w:rsidRPr="00617EC3">
        <w:rPr>
          <w:lang w:val="es-AR"/>
        </w:rPr>
        <w:t>convenido y pagado (práctica prohibida por la Ley de empleo, tal conducta genera la</w:t>
      </w:r>
      <w:r w:rsidR="006D7136">
        <w:rPr>
          <w:lang w:val="es-AR"/>
        </w:rPr>
        <w:t xml:space="preserve"> </w:t>
      </w:r>
      <w:r w:rsidRPr="00617EC3">
        <w:rPr>
          <w:lang w:val="es-AR"/>
        </w:rPr>
        <w:t>responsabilidad de los socios y los controlantes en los términos del Art. 54 LS citado.</w:t>
      </w:r>
      <w:r w:rsidR="006D7136">
        <w:rPr>
          <w:lang w:val="es-AR"/>
        </w:rPr>
        <w:t xml:space="preserve"> </w:t>
      </w:r>
      <w:r w:rsidRPr="00617EC3">
        <w:rPr>
          <w:lang w:val="es-AR"/>
        </w:rPr>
        <w:t>Tal accionar constituye un recurso para violar la ley, el orden público (arts. 7, 12, 13 y</w:t>
      </w:r>
      <w:r w:rsidR="006D7136">
        <w:rPr>
          <w:lang w:val="es-AR"/>
        </w:rPr>
        <w:t xml:space="preserve"> </w:t>
      </w:r>
      <w:r w:rsidRPr="00617EC3">
        <w:rPr>
          <w:lang w:val="es-AR"/>
        </w:rPr>
        <w:t>14 LCT.), la buena fe (art. 63 LCT.) y para frustrar derechos de terceros (el propio</w:t>
      </w:r>
      <w:r w:rsidR="006D7136">
        <w:rPr>
          <w:lang w:val="es-AR"/>
        </w:rPr>
        <w:t xml:space="preserve"> </w:t>
      </w:r>
      <w:r w:rsidRPr="00617EC3">
        <w:rPr>
          <w:lang w:val="es-AR"/>
        </w:rPr>
        <w:t>trabajador, el sistema de seguridad social, los integrantes del sector pasivo y la</w:t>
      </w:r>
      <w:r w:rsidR="006D7136">
        <w:rPr>
          <w:lang w:val="es-AR"/>
        </w:rPr>
        <w:t xml:space="preserve"> </w:t>
      </w:r>
      <w:r w:rsidRPr="00617EC3">
        <w:rPr>
          <w:lang w:val="es-AR"/>
        </w:rPr>
        <w:t>comunidad empresarial). C. Nac. Trab., sala 3ª, 2/5/2000, sent. 80729, `Vega, Claudia v. Julio Guitelman y Cía. S.A. y otro s/ despido&amp;#39;</w:t>
      </w:r>
    </w:p>
    <w:p w14:paraId="354D644C" w14:textId="77777777" w:rsidR="00617EC3" w:rsidRPr="00617EC3" w:rsidRDefault="00617EC3" w:rsidP="00617EC3">
      <w:pPr>
        <w:spacing w:line="360" w:lineRule="auto"/>
        <w:ind w:firstLine="1416"/>
        <w:jc w:val="both"/>
        <w:rPr>
          <w:lang w:val="es-AR"/>
        </w:rPr>
      </w:pPr>
    </w:p>
    <w:p w14:paraId="3C9E2F66" w14:textId="225AD0B8" w:rsidR="00617EC3" w:rsidRPr="00617EC3" w:rsidRDefault="00617EC3" w:rsidP="006D7136">
      <w:pPr>
        <w:spacing w:line="360" w:lineRule="auto"/>
        <w:ind w:firstLine="1416"/>
        <w:jc w:val="both"/>
        <w:rPr>
          <w:lang w:val="es-AR"/>
        </w:rPr>
      </w:pPr>
      <w:r w:rsidRPr="00617EC3">
        <w:rPr>
          <w:lang w:val="es-AR"/>
        </w:rPr>
        <w:t>Otro elemento para imputar solidariamente la responsabilidad</w:t>
      </w:r>
      <w:r w:rsidR="006D7136">
        <w:rPr>
          <w:lang w:val="es-AR"/>
        </w:rPr>
        <w:t xml:space="preserve"> </w:t>
      </w:r>
      <w:r w:rsidRPr="00617EC3">
        <w:rPr>
          <w:lang w:val="es-AR"/>
        </w:rPr>
        <w:t xml:space="preserve">reclamada es que los accionados </w:t>
      </w:r>
      <w:r w:rsidR="00DE187E">
        <w:rPr>
          <w:lang w:val="es-AR"/>
        </w:rPr>
        <w:t xml:space="preserve">- </w:t>
      </w:r>
      <w:r w:rsidR="00366166" w:rsidRPr="00292757">
        <w:rPr>
          <w:lang w:val="es-AR"/>
        </w:rPr>
        <w:t>YARYURA TOBIAS FELIPE AGUSTIN</w:t>
      </w:r>
      <w:r w:rsidR="00366166">
        <w:rPr>
          <w:lang w:val="es-AR"/>
        </w:rPr>
        <w:t xml:space="preserve">; </w:t>
      </w:r>
      <w:r w:rsidR="00366166" w:rsidRPr="00292757">
        <w:rPr>
          <w:lang w:val="es-AR"/>
        </w:rPr>
        <w:t>SARAVIA JUAN</w:t>
      </w:r>
      <w:r w:rsidR="00366166">
        <w:rPr>
          <w:lang w:val="es-AR"/>
        </w:rPr>
        <w:t xml:space="preserve">; </w:t>
      </w:r>
      <w:r w:rsidR="00366166" w:rsidRPr="00292757">
        <w:rPr>
          <w:lang w:val="es-AR"/>
        </w:rPr>
        <w:t>LENCINA PATRICIA ROXANA</w:t>
      </w:r>
      <w:r w:rsidR="00366166">
        <w:rPr>
          <w:lang w:val="es-AR"/>
        </w:rPr>
        <w:t xml:space="preserve"> y </w:t>
      </w:r>
      <w:r w:rsidR="000C0F6A">
        <w:rPr>
          <w:lang w:val="es-AR"/>
        </w:rPr>
        <w:t>CRISTIAN</w:t>
      </w:r>
      <w:r w:rsidR="00366166" w:rsidRPr="00292757">
        <w:rPr>
          <w:lang w:val="es-AR"/>
        </w:rPr>
        <w:t xml:space="preserve"> GABRIELE</w:t>
      </w:r>
      <w:r w:rsidR="00DE187E">
        <w:rPr>
          <w:lang w:val="es-AR"/>
        </w:rPr>
        <w:t xml:space="preserve"> - </w:t>
      </w:r>
      <w:r w:rsidRPr="00617EC3">
        <w:rPr>
          <w:lang w:val="es-AR"/>
        </w:rPr>
        <w:t>participaron activamente en la vida</w:t>
      </w:r>
      <w:r w:rsidR="006D7136">
        <w:rPr>
          <w:lang w:val="es-AR"/>
        </w:rPr>
        <w:t xml:space="preserve"> s</w:t>
      </w:r>
      <w:r w:rsidRPr="00617EC3">
        <w:rPr>
          <w:lang w:val="es-AR"/>
        </w:rPr>
        <w:t>ocietaria, teniendo trato diario con mi mandante y estando al tanto de las maniobras</w:t>
      </w:r>
      <w:r w:rsidR="006D7136">
        <w:rPr>
          <w:lang w:val="es-AR"/>
        </w:rPr>
        <w:t xml:space="preserve"> </w:t>
      </w:r>
      <w:r w:rsidRPr="00617EC3">
        <w:rPr>
          <w:lang w:val="es-AR"/>
        </w:rPr>
        <w:t>denunciadas en esta demanda, concurriendo periódicamente a la sede de la</w:t>
      </w:r>
      <w:r w:rsidR="006D7136">
        <w:rPr>
          <w:lang w:val="es-AR"/>
        </w:rPr>
        <w:t xml:space="preserve"> </w:t>
      </w:r>
      <w:r w:rsidRPr="00617EC3">
        <w:rPr>
          <w:lang w:val="es-AR"/>
        </w:rPr>
        <w:t>empresa para enterarse del desarrollo de los negocios societarios.</w:t>
      </w:r>
    </w:p>
    <w:p w14:paraId="1B8D1DB2" w14:textId="77777777" w:rsidR="00617EC3" w:rsidRPr="00617EC3" w:rsidRDefault="00617EC3" w:rsidP="00617EC3">
      <w:pPr>
        <w:spacing w:line="360" w:lineRule="auto"/>
        <w:ind w:firstLine="1416"/>
        <w:jc w:val="both"/>
        <w:rPr>
          <w:lang w:val="es-AR"/>
        </w:rPr>
      </w:pPr>
    </w:p>
    <w:p w14:paraId="304C4BC5" w14:textId="77777777" w:rsidR="00366166" w:rsidRDefault="00617EC3" w:rsidP="006D7136">
      <w:pPr>
        <w:spacing w:line="360" w:lineRule="auto"/>
        <w:ind w:firstLine="1416"/>
        <w:jc w:val="both"/>
        <w:rPr>
          <w:lang w:val="es-AR"/>
        </w:rPr>
      </w:pPr>
      <w:r w:rsidRPr="00617EC3">
        <w:rPr>
          <w:lang w:val="es-AR"/>
        </w:rPr>
        <w:t>No es lo mismo omitir el pago del salario o no efectuar el depósito de</w:t>
      </w:r>
      <w:r w:rsidR="006D7136">
        <w:rPr>
          <w:lang w:val="es-AR"/>
        </w:rPr>
        <w:t xml:space="preserve"> </w:t>
      </w:r>
      <w:r w:rsidRPr="00617EC3">
        <w:rPr>
          <w:lang w:val="es-AR"/>
        </w:rPr>
        <w:t>los aportes y contribuciones en tiempo oportuno (que son típicos incumplimientos de</w:t>
      </w:r>
      <w:r w:rsidR="006D7136">
        <w:rPr>
          <w:lang w:val="es-AR"/>
        </w:rPr>
        <w:t xml:space="preserve"> </w:t>
      </w:r>
      <w:r w:rsidRPr="00617EC3">
        <w:rPr>
          <w:lang w:val="es-AR"/>
        </w:rPr>
        <w:t>índole contractual) que urdir maniobras tendientes a encubrir la relación laboral o a</w:t>
      </w:r>
      <w:r w:rsidR="006D7136">
        <w:rPr>
          <w:lang w:val="es-AR"/>
        </w:rPr>
        <w:t xml:space="preserve"> </w:t>
      </w:r>
      <w:r w:rsidRPr="00617EC3">
        <w:rPr>
          <w:lang w:val="es-AR"/>
        </w:rPr>
        <w:t xml:space="preserve">disminuir la </w:t>
      </w:r>
      <w:r w:rsidRPr="00617EC3">
        <w:rPr>
          <w:lang w:val="es-AR"/>
        </w:rPr>
        <w:lastRenderedPageBreak/>
        <w:t>antigüedad real, o bien a ocultar toda o una parte de la remuneración</w:t>
      </w:r>
      <w:r w:rsidR="00366166">
        <w:rPr>
          <w:lang w:val="es-AR"/>
        </w:rPr>
        <w:t xml:space="preserve">, </w:t>
      </w:r>
      <w:r w:rsidRPr="00617EC3">
        <w:rPr>
          <w:lang w:val="es-AR"/>
        </w:rPr>
        <w:t>porque, más allá del incumplimiento que estos últimos actos suponen, configuran</w:t>
      </w:r>
      <w:r w:rsidR="006D7136">
        <w:rPr>
          <w:lang w:val="es-AR"/>
        </w:rPr>
        <w:t xml:space="preserve"> </w:t>
      </w:r>
      <w:r w:rsidRPr="00617EC3">
        <w:rPr>
          <w:lang w:val="es-AR"/>
        </w:rPr>
        <w:t>maniobras defraudatorias de las que resultan inmediata y directamente responsables</w:t>
      </w:r>
      <w:r w:rsidR="006D7136">
        <w:rPr>
          <w:lang w:val="es-AR"/>
        </w:rPr>
        <w:t xml:space="preserve"> </w:t>
      </w:r>
      <w:r w:rsidRPr="00617EC3">
        <w:rPr>
          <w:lang w:val="es-AR"/>
        </w:rPr>
        <w:t>las personas físicas que las pergeñan (arts. 172 y 173 y con cs. CPen.)</w:t>
      </w:r>
      <w:r w:rsidR="00366166">
        <w:rPr>
          <w:lang w:val="es-AR"/>
        </w:rPr>
        <w:t>.</w:t>
      </w:r>
    </w:p>
    <w:p w14:paraId="750F4DE9" w14:textId="77777777" w:rsidR="00366166" w:rsidRDefault="00366166" w:rsidP="006D7136">
      <w:pPr>
        <w:spacing w:line="360" w:lineRule="auto"/>
        <w:ind w:firstLine="1416"/>
        <w:jc w:val="both"/>
        <w:rPr>
          <w:lang w:val="es-AR"/>
        </w:rPr>
      </w:pPr>
    </w:p>
    <w:p w14:paraId="68E0AE8E" w14:textId="5665DEAD" w:rsidR="00617EC3" w:rsidRPr="00617EC3" w:rsidRDefault="00617EC3" w:rsidP="006D7136">
      <w:pPr>
        <w:spacing w:line="360" w:lineRule="auto"/>
        <w:ind w:firstLine="1416"/>
        <w:jc w:val="both"/>
        <w:rPr>
          <w:lang w:val="es-AR"/>
        </w:rPr>
      </w:pPr>
      <w:r w:rsidRPr="00617EC3">
        <w:rPr>
          <w:lang w:val="es-AR"/>
        </w:rPr>
        <w:t>Por ello,</w:t>
      </w:r>
      <w:r w:rsidR="006D7136">
        <w:rPr>
          <w:lang w:val="es-AR"/>
        </w:rPr>
        <w:t xml:space="preserve"> </w:t>
      </w:r>
      <w:r w:rsidRPr="00617EC3">
        <w:rPr>
          <w:lang w:val="es-AR"/>
        </w:rPr>
        <w:t>`cuando una sociedad anónima realiza actos simulatorios ilícitos tendientes a encubri</w:t>
      </w:r>
      <w:r w:rsidR="006D7136">
        <w:rPr>
          <w:lang w:val="es-AR"/>
        </w:rPr>
        <w:t xml:space="preserve">r </w:t>
      </w:r>
      <w:r w:rsidRPr="00617EC3">
        <w:rPr>
          <w:lang w:val="es-AR"/>
        </w:rPr>
        <w:t>un contrato de trabajo, resulta pertinente extender la responsabilidad patrimonial de la</w:t>
      </w:r>
      <w:r w:rsidR="006D7136">
        <w:rPr>
          <w:lang w:val="es-AR"/>
        </w:rPr>
        <w:t xml:space="preserve"> </w:t>
      </w:r>
      <w:r w:rsidRPr="00617EC3">
        <w:rPr>
          <w:lang w:val="es-AR"/>
        </w:rPr>
        <w:t>entidad a los directores por vía de lo dispuesto en el art. 274 LSC.; pero no porque</w:t>
      </w:r>
      <w:r w:rsidR="006D7136">
        <w:rPr>
          <w:lang w:val="es-AR"/>
        </w:rPr>
        <w:t xml:space="preserve"> </w:t>
      </w:r>
      <w:r w:rsidRPr="00617EC3">
        <w:rPr>
          <w:lang w:val="es-AR"/>
        </w:rPr>
        <w:t>deba caer el velo societario sino porque éstos organizaron maniobras que no sólo</w:t>
      </w:r>
      <w:r w:rsidR="006D7136">
        <w:rPr>
          <w:lang w:val="es-AR"/>
        </w:rPr>
        <w:t xml:space="preserve"> </w:t>
      </w:r>
      <w:r w:rsidRPr="00617EC3">
        <w:rPr>
          <w:lang w:val="es-AR"/>
        </w:rPr>
        <w:t>estaban dirigidas a incumplir obligaciones contractuales sino, además, a causar</w:t>
      </w:r>
      <w:r w:rsidR="006D7136">
        <w:rPr>
          <w:lang w:val="es-AR"/>
        </w:rPr>
        <w:t xml:space="preserve"> </w:t>
      </w:r>
      <w:r w:rsidRPr="00617EC3">
        <w:rPr>
          <w:lang w:val="es-AR"/>
        </w:rPr>
        <w:t>lesiones en el patrimonio del trabajador y en sus derechos previsionales, a defraudarlos</w:t>
      </w:r>
      <w:r w:rsidR="006D7136">
        <w:rPr>
          <w:lang w:val="es-AR"/>
        </w:rPr>
        <w:t xml:space="preserve"> </w:t>
      </w:r>
      <w:r w:rsidRPr="00617EC3">
        <w:rPr>
          <w:lang w:val="es-AR"/>
        </w:rPr>
        <w:t xml:space="preserve">personalmente y a defraudar al sistema de seguridad social. </w:t>
      </w:r>
      <w:r w:rsidR="00366166">
        <w:rPr>
          <w:lang w:val="es-AR"/>
        </w:rPr>
        <w:t>(</w:t>
      </w:r>
      <w:r w:rsidRPr="00617EC3">
        <w:rPr>
          <w:lang w:val="es-AR"/>
        </w:rPr>
        <w:t>C. Nac. Trab., sala 7ª, 6/9/2001, `Díaz, Ricardo D. v. Distribuidora Del Norte S.A. y otros, DT 2001-B-2311, con</w:t>
      </w:r>
      <w:r w:rsidR="006D7136">
        <w:rPr>
          <w:lang w:val="es-AR"/>
        </w:rPr>
        <w:t xml:space="preserve"> </w:t>
      </w:r>
      <w:r w:rsidRPr="00617EC3">
        <w:rPr>
          <w:lang w:val="es-AR"/>
        </w:rPr>
        <w:t>cita de Pirolo, Miguel A., `Aspectos Procesales de la responsabilidad solidaria, RDL 2001-297.</w:t>
      </w:r>
      <w:r w:rsidR="00366166">
        <w:rPr>
          <w:lang w:val="es-AR"/>
        </w:rPr>
        <w:t>)</w:t>
      </w:r>
    </w:p>
    <w:p w14:paraId="0E957613" w14:textId="77777777" w:rsidR="00617EC3" w:rsidRPr="00617EC3" w:rsidRDefault="00617EC3" w:rsidP="00617EC3">
      <w:pPr>
        <w:spacing w:line="360" w:lineRule="auto"/>
        <w:ind w:firstLine="1416"/>
        <w:jc w:val="both"/>
        <w:rPr>
          <w:lang w:val="es-AR"/>
        </w:rPr>
      </w:pPr>
    </w:p>
    <w:p w14:paraId="0860ED3E" w14:textId="4ACD0750" w:rsidR="00617EC3" w:rsidRPr="00617EC3" w:rsidRDefault="00617EC3" w:rsidP="006D7136">
      <w:pPr>
        <w:spacing w:line="360" w:lineRule="auto"/>
        <w:ind w:firstLine="1416"/>
        <w:jc w:val="both"/>
        <w:rPr>
          <w:lang w:val="es-AR"/>
        </w:rPr>
      </w:pPr>
      <w:r w:rsidRPr="00617EC3">
        <w:rPr>
          <w:lang w:val="es-AR"/>
        </w:rPr>
        <w:t>En resumen, cabe responsabilizar a las personas físicas demandadas, con</w:t>
      </w:r>
      <w:r w:rsidR="006D7136">
        <w:rPr>
          <w:lang w:val="es-AR"/>
        </w:rPr>
        <w:t xml:space="preserve"> </w:t>
      </w:r>
      <w:r w:rsidRPr="00617EC3">
        <w:rPr>
          <w:lang w:val="es-AR"/>
        </w:rPr>
        <w:t>sustento en los Arts. 54, 59, 157 y 274 LS, en forma solidaria e ilimitada, por los</w:t>
      </w:r>
      <w:r w:rsidR="006D7136">
        <w:rPr>
          <w:lang w:val="es-AR"/>
        </w:rPr>
        <w:t xml:space="preserve"> </w:t>
      </w:r>
      <w:r w:rsidRPr="00617EC3">
        <w:rPr>
          <w:lang w:val="es-AR"/>
        </w:rPr>
        <w:t>daños que son consecuencia de su conducta fraudulenta, lo que así solicito sea</w:t>
      </w:r>
      <w:r w:rsidR="006D7136">
        <w:rPr>
          <w:lang w:val="es-AR"/>
        </w:rPr>
        <w:t xml:space="preserve"> </w:t>
      </w:r>
      <w:r w:rsidRPr="00617EC3">
        <w:rPr>
          <w:lang w:val="es-AR"/>
        </w:rPr>
        <w:t>dictaminado por V.S.</w:t>
      </w:r>
    </w:p>
    <w:p w14:paraId="6FCE7EF5" w14:textId="77777777" w:rsidR="00772F26" w:rsidRDefault="00772F26" w:rsidP="00A444B2">
      <w:pPr>
        <w:spacing w:line="360" w:lineRule="auto"/>
        <w:jc w:val="both"/>
        <w:rPr>
          <w:b/>
          <w:bCs/>
          <w:color w:val="000000"/>
          <w:highlight w:val="cyan"/>
          <w:lang w:val="es-AR" w:eastAsia="es-AR"/>
        </w:rPr>
      </w:pPr>
    </w:p>
    <w:p w14:paraId="5FE97E2E" w14:textId="05375545" w:rsidR="008F1CE8" w:rsidRPr="002A571E" w:rsidRDefault="008F1CE8" w:rsidP="008F1CE8">
      <w:pPr>
        <w:autoSpaceDE w:val="0"/>
        <w:autoSpaceDN w:val="0"/>
        <w:adjustRightInd w:val="0"/>
        <w:spacing w:line="360" w:lineRule="auto"/>
        <w:ind w:firstLine="1416"/>
        <w:jc w:val="both"/>
        <w:rPr>
          <w:b/>
        </w:rPr>
      </w:pPr>
      <w:r w:rsidRPr="002A571E">
        <w:rPr>
          <w:b/>
          <w:bCs/>
        </w:rPr>
        <w:t xml:space="preserve">V- </w:t>
      </w:r>
      <w:r w:rsidRPr="002A571E">
        <w:rPr>
          <w:b/>
        </w:rPr>
        <w:t>LIQUIDACIÓN.</w:t>
      </w:r>
    </w:p>
    <w:p w14:paraId="1B9A8A3F" w14:textId="71D97CF6" w:rsidR="008F1CE8" w:rsidRPr="00CF63D3" w:rsidRDefault="008F1CE8" w:rsidP="008F1CE8">
      <w:pPr>
        <w:autoSpaceDE w:val="0"/>
        <w:autoSpaceDN w:val="0"/>
        <w:adjustRightInd w:val="0"/>
        <w:spacing w:line="360" w:lineRule="auto"/>
        <w:ind w:firstLine="1416"/>
        <w:jc w:val="both"/>
      </w:pPr>
      <w:r w:rsidRPr="002A571E">
        <w:t xml:space="preserve">A </w:t>
      </w:r>
      <w:r w:rsidR="00366166" w:rsidRPr="002A571E">
        <w:t>continuación,</w:t>
      </w:r>
      <w:r w:rsidRPr="002A571E">
        <w:t xml:space="preserve"> se detallan los rubros reclamados por mi mandante</w:t>
      </w:r>
      <w:r w:rsidRPr="003B7CBA">
        <w:t>:</w:t>
      </w:r>
    </w:p>
    <w:p w14:paraId="6E207E6A" w14:textId="77777777" w:rsidR="00366166" w:rsidRPr="00366166" w:rsidRDefault="00366166" w:rsidP="00366166">
      <w:pPr>
        <w:autoSpaceDE w:val="0"/>
        <w:autoSpaceDN w:val="0"/>
        <w:adjustRightInd w:val="0"/>
        <w:spacing w:line="360" w:lineRule="atLeast"/>
        <w:jc w:val="both"/>
        <w:rPr>
          <w:color w:val="000000"/>
          <w:u w:val="single"/>
        </w:rPr>
      </w:pPr>
      <w:r w:rsidRPr="00366166">
        <w:rPr>
          <w:color w:val="000000"/>
          <w:u w:val="single"/>
        </w:rPr>
        <w:t xml:space="preserve">Salario base: $360.000 </w:t>
      </w:r>
    </w:p>
    <w:p w14:paraId="3F0A5053" w14:textId="71B5AA85" w:rsidR="00366166" w:rsidRPr="00366166" w:rsidRDefault="00366166" w:rsidP="00366166">
      <w:pPr>
        <w:autoSpaceDE w:val="0"/>
        <w:autoSpaceDN w:val="0"/>
        <w:adjustRightInd w:val="0"/>
        <w:spacing w:line="360" w:lineRule="atLeast"/>
        <w:jc w:val="both"/>
        <w:rPr>
          <w:color w:val="000000"/>
        </w:rPr>
      </w:pPr>
      <w:r w:rsidRPr="00366166">
        <w:rPr>
          <w:color w:val="000000"/>
          <w:u w:val="single"/>
        </w:rPr>
        <w:t>Fecha de ingreso</w:t>
      </w:r>
      <w:r w:rsidRPr="00366166">
        <w:rPr>
          <w:color w:val="000000"/>
        </w:rPr>
        <w:t>: 01/10/2019</w:t>
      </w:r>
      <w:r w:rsidRPr="00366166">
        <w:t xml:space="preserve"> </w:t>
      </w:r>
    </w:p>
    <w:p w14:paraId="764486EF" w14:textId="1AD3810B" w:rsidR="00366166" w:rsidRPr="00366166" w:rsidRDefault="00366166" w:rsidP="00366166">
      <w:pPr>
        <w:autoSpaceDE w:val="0"/>
        <w:autoSpaceDN w:val="0"/>
        <w:adjustRightInd w:val="0"/>
        <w:spacing w:line="360" w:lineRule="atLeast"/>
        <w:jc w:val="both"/>
        <w:rPr>
          <w:color w:val="000000"/>
        </w:rPr>
      </w:pPr>
      <w:r w:rsidRPr="00366166">
        <w:rPr>
          <w:color w:val="000000"/>
        </w:rPr>
        <w:t>Egreso 27/11/2023</w:t>
      </w:r>
    </w:p>
    <w:p w14:paraId="3DF970A4" w14:textId="77777777" w:rsidR="00366166" w:rsidRPr="00366166" w:rsidRDefault="00366166" w:rsidP="00366166">
      <w:pPr>
        <w:autoSpaceDE w:val="0"/>
        <w:autoSpaceDN w:val="0"/>
        <w:adjustRightInd w:val="0"/>
        <w:spacing w:line="360" w:lineRule="atLeast"/>
        <w:jc w:val="both"/>
        <w:rPr>
          <w:color w:val="000000"/>
        </w:rPr>
      </w:pPr>
      <w:r w:rsidRPr="00366166">
        <w:rPr>
          <w:color w:val="000000"/>
        </w:rPr>
        <w:tab/>
      </w:r>
      <w:r w:rsidRPr="00366166">
        <w:rPr>
          <w:color w:val="000000"/>
        </w:rPr>
        <w:tab/>
      </w:r>
    </w:p>
    <w:p w14:paraId="25631A1F" w14:textId="615BB28B" w:rsidR="00366166" w:rsidRPr="00366166" w:rsidRDefault="00366166" w:rsidP="00366166">
      <w:pPr>
        <w:autoSpaceDE w:val="0"/>
        <w:autoSpaceDN w:val="0"/>
        <w:adjustRightInd w:val="0"/>
        <w:spacing w:line="360" w:lineRule="atLeast"/>
        <w:jc w:val="both"/>
        <w:rPr>
          <w:color w:val="000000"/>
        </w:rPr>
      </w:pPr>
      <w:r w:rsidRPr="00366166">
        <w:rPr>
          <w:color w:val="000000"/>
        </w:rPr>
        <w:t>- Antigüedad (4)</w:t>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t>$ 1.440.000</w:t>
      </w:r>
    </w:p>
    <w:p w14:paraId="65EDE93B" w14:textId="77777777" w:rsidR="00366166" w:rsidRPr="00366166" w:rsidRDefault="00366166" w:rsidP="00366166">
      <w:pPr>
        <w:autoSpaceDE w:val="0"/>
        <w:autoSpaceDN w:val="0"/>
        <w:adjustRightInd w:val="0"/>
        <w:spacing w:line="360" w:lineRule="atLeast"/>
        <w:jc w:val="both"/>
        <w:rPr>
          <w:color w:val="000000"/>
        </w:rPr>
      </w:pPr>
    </w:p>
    <w:p w14:paraId="731971B2" w14:textId="15DD580A" w:rsidR="00366166" w:rsidRPr="00366166" w:rsidRDefault="00366166" w:rsidP="00366166">
      <w:pPr>
        <w:autoSpaceDE w:val="0"/>
        <w:autoSpaceDN w:val="0"/>
        <w:adjustRightInd w:val="0"/>
        <w:spacing w:line="360" w:lineRule="atLeast"/>
        <w:jc w:val="both"/>
        <w:rPr>
          <w:color w:val="000000"/>
        </w:rPr>
      </w:pPr>
      <w:r w:rsidRPr="00366166">
        <w:rPr>
          <w:color w:val="000000"/>
        </w:rPr>
        <w:t>- Preaviso (1)</w:t>
      </w:r>
      <w:r w:rsidRPr="00366166">
        <w:rPr>
          <w:color w:val="000000"/>
        </w:rPr>
        <w:tab/>
        <w:t xml:space="preserve"> </w:t>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t>$ 360.000</w:t>
      </w:r>
    </w:p>
    <w:p w14:paraId="322B9DC5" w14:textId="77777777" w:rsidR="00366166" w:rsidRPr="00366166" w:rsidRDefault="00366166" w:rsidP="00366166">
      <w:pPr>
        <w:autoSpaceDE w:val="0"/>
        <w:autoSpaceDN w:val="0"/>
        <w:adjustRightInd w:val="0"/>
        <w:spacing w:line="360" w:lineRule="atLeast"/>
        <w:jc w:val="both"/>
        <w:rPr>
          <w:color w:val="000000"/>
        </w:rPr>
      </w:pPr>
    </w:p>
    <w:p w14:paraId="4E505BD1" w14:textId="77777777" w:rsidR="00366166" w:rsidRPr="00366166" w:rsidRDefault="00366166" w:rsidP="00366166">
      <w:pPr>
        <w:autoSpaceDE w:val="0"/>
        <w:autoSpaceDN w:val="0"/>
        <w:adjustRightInd w:val="0"/>
        <w:spacing w:line="360" w:lineRule="atLeast"/>
        <w:jc w:val="both"/>
        <w:rPr>
          <w:color w:val="000000"/>
        </w:rPr>
      </w:pPr>
      <w:r w:rsidRPr="00366166">
        <w:rPr>
          <w:color w:val="000000"/>
        </w:rPr>
        <w:t>- Salarios AGOS- SEP- OCT- NOVI- 2023</w:t>
      </w:r>
      <w:r w:rsidRPr="00366166">
        <w:rPr>
          <w:color w:val="000000"/>
        </w:rPr>
        <w:tab/>
      </w:r>
      <w:r w:rsidRPr="00366166">
        <w:rPr>
          <w:color w:val="000000"/>
        </w:rPr>
        <w:tab/>
      </w:r>
      <w:r w:rsidRPr="00366166">
        <w:rPr>
          <w:color w:val="000000"/>
        </w:rPr>
        <w:tab/>
      </w:r>
      <w:r w:rsidRPr="00366166">
        <w:rPr>
          <w:color w:val="000000"/>
        </w:rPr>
        <w:tab/>
        <w:t>$ 1.440.000</w:t>
      </w:r>
    </w:p>
    <w:p w14:paraId="7BDF452D" w14:textId="77777777" w:rsidR="00366166" w:rsidRPr="00366166" w:rsidRDefault="00366166" w:rsidP="00366166">
      <w:pPr>
        <w:autoSpaceDE w:val="0"/>
        <w:autoSpaceDN w:val="0"/>
        <w:adjustRightInd w:val="0"/>
        <w:spacing w:line="360" w:lineRule="atLeast"/>
        <w:jc w:val="both"/>
        <w:rPr>
          <w:color w:val="000000"/>
        </w:rPr>
      </w:pPr>
    </w:p>
    <w:p w14:paraId="3F6DD0E6" w14:textId="67872D6E" w:rsidR="00366166" w:rsidRPr="00366166" w:rsidRDefault="00366166" w:rsidP="00366166">
      <w:pPr>
        <w:autoSpaceDE w:val="0"/>
        <w:autoSpaceDN w:val="0"/>
        <w:adjustRightInd w:val="0"/>
        <w:spacing w:line="360" w:lineRule="atLeast"/>
        <w:jc w:val="both"/>
        <w:rPr>
          <w:color w:val="000000"/>
        </w:rPr>
      </w:pPr>
      <w:r w:rsidRPr="00366166">
        <w:rPr>
          <w:color w:val="000000"/>
        </w:rPr>
        <w:t xml:space="preserve">- SAC 2022- 2023- </w:t>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t>$289.260</w:t>
      </w:r>
    </w:p>
    <w:p w14:paraId="72F3E3A4" w14:textId="77777777" w:rsidR="00366166" w:rsidRPr="00366166" w:rsidRDefault="00366166" w:rsidP="00366166">
      <w:pPr>
        <w:autoSpaceDE w:val="0"/>
        <w:autoSpaceDN w:val="0"/>
        <w:adjustRightInd w:val="0"/>
        <w:spacing w:line="360" w:lineRule="atLeast"/>
        <w:jc w:val="both"/>
        <w:rPr>
          <w:color w:val="000000"/>
        </w:rPr>
      </w:pPr>
    </w:p>
    <w:p w14:paraId="1170ED7D" w14:textId="47E6BED6" w:rsidR="00366166" w:rsidRPr="00366166" w:rsidRDefault="00366166" w:rsidP="00366166">
      <w:pPr>
        <w:autoSpaceDE w:val="0"/>
        <w:autoSpaceDN w:val="0"/>
        <w:adjustRightInd w:val="0"/>
        <w:spacing w:line="360" w:lineRule="atLeast"/>
        <w:jc w:val="both"/>
        <w:rPr>
          <w:color w:val="000000"/>
        </w:rPr>
      </w:pPr>
      <w:r w:rsidRPr="00366166">
        <w:rPr>
          <w:color w:val="000000"/>
        </w:rPr>
        <w:t>- VACACIONES 2022- 2023</w:t>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t>$298.326</w:t>
      </w:r>
    </w:p>
    <w:p w14:paraId="34537EE5" w14:textId="77777777" w:rsidR="00366166" w:rsidRPr="00366166" w:rsidRDefault="00366166" w:rsidP="00366166">
      <w:pPr>
        <w:autoSpaceDE w:val="0"/>
        <w:autoSpaceDN w:val="0"/>
        <w:adjustRightInd w:val="0"/>
        <w:spacing w:line="360" w:lineRule="atLeast"/>
        <w:jc w:val="both"/>
        <w:rPr>
          <w:color w:val="000000"/>
        </w:rPr>
      </w:pPr>
    </w:p>
    <w:p w14:paraId="0237F0A9" w14:textId="77777777" w:rsidR="00366166" w:rsidRPr="00366166" w:rsidRDefault="00366166" w:rsidP="00366166">
      <w:pPr>
        <w:autoSpaceDE w:val="0"/>
        <w:autoSpaceDN w:val="0"/>
        <w:adjustRightInd w:val="0"/>
        <w:spacing w:line="360" w:lineRule="atLeast"/>
        <w:jc w:val="both"/>
        <w:rPr>
          <w:color w:val="000000"/>
        </w:rPr>
      </w:pPr>
      <w:r w:rsidRPr="00366166">
        <w:rPr>
          <w:color w:val="000000"/>
        </w:rPr>
        <w:t>- Art. 2 Ley 25.323 (50% incremento por acción judicial s/</w:t>
      </w:r>
    </w:p>
    <w:p w14:paraId="3718323A" w14:textId="7A33E477" w:rsidR="00366166" w:rsidRPr="00366166" w:rsidRDefault="00366166" w:rsidP="00366166">
      <w:pPr>
        <w:autoSpaceDE w:val="0"/>
        <w:autoSpaceDN w:val="0"/>
        <w:adjustRightInd w:val="0"/>
        <w:spacing w:line="360" w:lineRule="atLeast"/>
        <w:jc w:val="both"/>
        <w:rPr>
          <w:color w:val="000000"/>
        </w:rPr>
      </w:pPr>
      <w:proofErr w:type="spellStart"/>
      <w:proofErr w:type="gramStart"/>
      <w:r w:rsidRPr="00366166">
        <w:rPr>
          <w:color w:val="000000"/>
        </w:rPr>
        <w:t>Antigued</w:t>
      </w:r>
      <w:proofErr w:type="spellEnd"/>
      <w:r w:rsidRPr="00366166">
        <w:rPr>
          <w:color w:val="000000"/>
        </w:rPr>
        <w:t>.+</w:t>
      </w:r>
      <w:proofErr w:type="gramEnd"/>
      <w:r w:rsidRPr="00366166">
        <w:rPr>
          <w:color w:val="000000"/>
        </w:rPr>
        <w:t xml:space="preserve"> </w:t>
      </w:r>
      <w:proofErr w:type="spellStart"/>
      <w:r w:rsidRPr="00366166">
        <w:rPr>
          <w:color w:val="000000"/>
        </w:rPr>
        <w:t>Preav</w:t>
      </w:r>
      <w:proofErr w:type="spellEnd"/>
      <w:r w:rsidRPr="00366166">
        <w:rPr>
          <w:color w:val="000000"/>
        </w:rPr>
        <w:t>.)</w:t>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t>$ 900.000</w:t>
      </w:r>
    </w:p>
    <w:p w14:paraId="364BA2B4" w14:textId="77777777" w:rsidR="00366166" w:rsidRPr="00366166" w:rsidRDefault="00366166" w:rsidP="00366166">
      <w:pPr>
        <w:autoSpaceDE w:val="0"/>
        <w:autoSpaceDN w:val="0"/>
        <w:adjustRightInd w:val="0"/>
        <w:spacing w:line="360" w:lineRule="atLeast"/>
        <w:jc w:val="both"/>
        <w:rPr>
          <w:color w:val="000000"/>
        </w:rPr>
      </w:pPr>
    </w:p>
    <w:p w14:paraId="0EADB6C0" w14:textId="269467E6" w:rsidR="00366166" w:rsidRPr="00366166" w:rsidRDefault="00366166" w:rsidP="00366166">
      <w:pPr>
        <w:autoSpaceDE w:val="0"/>
        <w:autoSpaceDN w:val="0"/>
        <w:adjustRightInd w:val="0"/>
        <w:spacing w:line="360" w:lineRule="atLeast"/>
        <w:jc w:val="both"/>
        <w:rPr>
          <w:color w:val="000000"/>
        </w:rPr>
      </w:pPr>
      <w:r w:rsidRPr="00366166">
        <w:rPr>
          <w:color w:val="000000"/>
        </w:rPr>
        <w:t>- LEY 24013</w:t>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r>
      <w:r>
        <w:rPr>
          <w:color w:val="000000"/>
        </w:rPr>
        <w:tab/>
      </w:r>
      <w:r w:rsidRPr="00366166">
        <w:rPr>
          <w:color w:val="000000"/>
        </w:rPr>
        <w:t>$4.680.000</w:t>
      </w:r>
    </w:p>
    <w:p w14:paraId="394891AF" w14:textId="77777777" w:rsidR="00366166" w:rsidRPr="00366166" w:rsidRDefault="00366166" w:rsidP="00366166">
      <w:pPr>
        <w:autoSpaceDE w:val="0"/>
        <w:autoSpaceDN w:val="0"/>
        <w:adjustRightInd w:val="0"/>
        <w:spacing w:line="360" w:lineRule="atLeast"/>
        <w:jc w:val="both"/>
        <w:rPr>
          <w:color w:val="000000"/>
        </w:rPr>
      </w:pPr>
    </w:p>
    <w:p w14:paraId="3009A750" w14:textId="77777777" w:rsidR="00366166" w:rsidRPr="00366166" w:rsidRDefault="00366166" w:rsidP="00366166">
      <w:pPr>
        <w:autoSpaceDE w:val="0"/>
        <w:autoSpaceDN w:val="0"/>
        <w:adjustRightInd w:val="0"/>
        <w:spacing w:line="360" w:lineRule="atLeast"/>
        <w:jc w:val="both"/>
        <w:rPr>
          <w:color w:val="000000"/>
        </w:rPr>
      </w:pPr>
      <w:r w:rsidRPr="00366166">
        <w:rPr>
          <w:color w:val="000000"/>
        </w:rPr>
        <w:t xml:space="preserve"> - Art. 80 Ley 20.744 </w:t>
      </w:r>
      <w:proofErr w:type="spellStart"/>
      <w:r w:rsidRPr="00366166">
        <w:rPr>
          <w:color w:val="000000"/>
        </w:rPr>
        <w:t>certif</w:t>
      </w:r>
      <w:proofErr w:type="spellEnd"/>
      <w:r w:rsidRPr="00366166">
        <w:rPr>
          <w:color w:val="000000"/>
        </w:rPr>
        <w:t>. Trabajo</w:t>
      </w:r>
      <w:r w:rsidRPr="00366166">
        <w:rPr>
          <w:color w:val="000000"/>
        </w:rPr>
        <w:tab/>
      </w:r>
      <w:r w:rsidRPr="00366166">
        <w:rPr>
          <w:color w:val="000000"/>
        </w:rPr>
        <w:tab/>
      </w:r>
      <w:r w:rsidRPr="00366166">
        <w:rPr>
          <w:color w:val="000000"/>
        </w:rPr>
        <w:tab/>
      </w:r>
      <w:r w:rsidRPr="00366166">
        <w:rPr>
          <w:color w:val="000000"/>
        </w:rPr>
        <w:tab/>
      </w:r>
      <w:r w:rsidRPr="00366166">
        <w:rPr>
          <w:color w:val="000000"/>
        </w:rPr>
        <w:tab/>
        <w:t>$ 1.080.000</w:t>
      </w:r>
    </w:p>
    <w:p w14:paraId="7D647F80" w14:textId="77777777" w:rsidR="00366166" w:rsidRPr="00366166" w:rsidRDefault="00366166" w:rsidP="00366166">
      <w:pPr>
        <w:autoSpaceDE w:val="0"/>
        <w:autoSpaceDN w:val="0"/>
        <w:adjustRightInd w:val="0"/>
        <w:spacing w:line="360" w:lineRule="atLeast"/>
        <w:jc w:val="both"/>
        <w:rPr>
          <w:color w:val="000000"/>
        </w:rPr>
      </w:pPr>
    </w:p>
    <w:p w14:paraId="137C50BB" w14:textId="77777777" w:rsidR="00366166" w:rsidRPr="00366166" w:rsidRDefault="00366166" w:rsidP="00366166">
      <w:pPr>
        <w:pBdr>
          <w:top w:val="single" w:sz="4" w:space="1" w:color="auto"/>
          <w:left w:val="single" w:sz="4" w:space="4" w:color="auto"/>
          <w:bottom w:val="single" w:sz="4" w:space="1" w:color="auto"/>
          <w:right w:val="single" w:sz="4" w:space="4" w:color="auto"/>
        </w:pBdr>
        <w:autoSpaceDE w:val="0"/>
        <w:autoSpaceDN w:val="0"/>
        <w:adjustRightInd w:val="0"/>
        <w:spacing w:line="360" w:lineRule="atLeast"/>
        <w:jc w:val="both"/>
        <w:rPr>
          <w:b/>
          <w:bCs/>
          <w:color w:val="000000"/>
        </w:rPr>
      </w:pPr>
      <w:r w:rsidRPr="00366166">
        <w:rPr>
          <w:b/>
          <w:bCs/>
          <w:color w:val="000000"/>
        </w:rPr>
        <w:lastRenderedPageBreak/>
        <w:t>SUBTOTAL</w:t>
      </w:r>
      <w:r w:rsidRPr="00366166">
        <w:rPr>
          <w:b/>
          <w:bCs/>
          <w:color w:val="000000"/>
        </w:rPr>
        <w:tab/>
      </w:r>
      <w:r w:rsidRPr="00366166">
        <w:rPr>
          <w:b/>
          <w:bCs/>
          <w:color w:val="000000"/>
        </w:rPr>
        <w:tab/>
      </w:r>
      <w:r w:rsidRPr="00366166">
        <w:rPr>
          <w:b/>
          <w:bCs/>
          <w:color w:val="000000"/>
        </w:rPr>
        <w:tab/>
      </w:r>
      <w:r w:rsidRPr="00366166">
        <w:rPr>
          <w:b/>
          <w:bCs/>
          <w:color w:val="000000"/>
        </w:rPr>
        <w:tab/>
      </w:r>
      <w:r w:rsidRPr="00366166">
        <w:rPr>
          <w:b/>
          <w:bCs/>
          <w:color w:val="000000"/>
        </w:rPr>
        <w:tab/>
      </w:r>
      <w:r w:rsidRPr="00366166">
        <w:rPr>
          <w:b/>
          <w:bCs/>
          <w:color w:val="000000"/>
        </w:rPr>
        <w:tab/>
      </w:r>
      <w:r w:rsidRPr="00366166">
        <w:rPr>
          <w:b/>
          <w:bCs/>
          <w:color w:val="000000"/>
        </w:rPr>
        <w:tab/>
      </w:r>
      <w:r w:rsidRPr="00366166">
        <w:rPr>
          <w:b/>
          <w:bCs/>
          <w:color w:val="000000"/>
        </w:rPr>
        <w:tab/>
      </w:r>
      <w:r w:rsidRPr="00366166">
        <w:rPr>
          <w:b/>
          <w:bCs/>
          <w:color w:val="000000"/>
        </w:rPr>
        <w:tab/>
        <w:t>$ 10.487.586.-</w:t>
      </w:r>
    </w:p>
    <w:p w14:paraId="2AD9F5AD" w14:textId="6C725CF9" w:rsidR="002A571E" w:rsidRPr="002A571E" w:rsidRDefault="002A571E" w:rsidP="002A571E">
      <w:pPr>
        <w:autoSpaceDE w:val="0"/>
        <w:autoSpaceDN w:val="0"/>
        <w:adjustRightInd w:val="0"/>
        <w:spacing w:line="480" w:lineRule="auto"/>
        <w:rPr>
          <w:color w:val="000000"/>
        </w:rPr>
      </w:pPr>
    </w:p>
    <w:p w14:paraId="1A8A1BE6" w14:textId="7BD07904" w:rsidR="00772F26" w:rsidRPr="00A0726C" w:rsidRDefault="008F1CE8" w:rsidP="002A571E">
      <w:pPr>
        <w:spacing w:after="324" w:line="360" w:lineRule="auto"/>
        <w:jc w:val="both"/>
        <w:rPr>
          <w:color w:val="000000"/>
        </w:rPr>
      </w:pPr>
      <w:r>
        <w:rPr>
          <w:color w:val="000000"/>
        </w:rPr>
        <w:tab/>
      </w:r>
      <w:r>
        <w:rPr>
          <w:color w:val="000000"/>
        </w:rPr>
        <w:tab/>
      </w:r>
      <w:r w:rsidRPr="00A61756">
        <w:rPr>
          <w:color w:val="000000"/>
        </w:rPr>
        <w:t>De la</w:t>
      </w:r>
      <w:r>
        <w:rPr>
          <w:color w:val="000000"/>
        </w:rPr>
        <w:t xml:space="preserve"> </w:t>
      </w:r>
      <w:r w:rsidR="003513BC">
        <w:rPr>
          <w:color w:val="000000"/>
        </w:rPr>
        <w:t xml:space="preserve">liquidación </w:t>
      </w:r>
      <w:r w:rsidRPr="00A61756">
        <w:rPr>
          <w:color w:val="000000"/>
        </w:rPr>
        <w:t>que anteced</w:t>
      </w:r>
      <w:r w:rsidR="003513BC">
        <w:rPr>
          <w:color w:val="000000"/>
        </w:rPr>
        <w:t>e</w:t>
      </w:r>
      <w:r w:rsidRPr="00A61756">
        <w:rPr>
          <w:color w:val="000000"/>
        </w:rPr>
        <w:t xml:space="preserve"> se desprende que el monto total reclamado</w:t>
      </w:r>
      <w:r>
        <w:rPr>
          <w:color w:val="000000"/>
        </w:rPr>
        <w:t xml:space="preserve"> en concepto de despido </w:t>
      </w:r>
      <w:r w:rsidR="001D7813">
        <w:rPr>
          <w:color w:val="000000"/>
        </w:rPr>
        <w:t>indirecto</w:t>
      </w:r>
      <w:r w:rsidRPr="00A61756">
        <w:rPr>
          <w:color w:val="000000"/>
        </w:rPr>
        <w:t xml:space="preserve"> en la presente acción asciende a la suma de </w:t>
      </w:r>
      <w:r w:rsidRPr="005A094B">
        <w:rPr>
          <w:b/>
          <w:bCs/>
          <w:color w:val="000000"/>
        </w:rPr>
        <w:t xml:space="preserve">PESOS </w:t>
      </w:r>
      <w:r w:rsidR="00366166">
        <w:rPr>
          <w:b/>
          <w:bCs/>
          <w:color w:val="000000"/>
        </w:rPr>
        <w:t>DIEZ MILLONES CUATROCIENTOS OCHENTA Y SIETE MIL QUINIENTOS OCHENTA Y SEIS</w:t>
      </w:r>
      <w:r w:rsidR="002A571E">
        <w:rPr>
          <w:b/>
          <w:bCs/>
          <w:color w:val="000000"/>
        </w:rPr>
        <w:t xml:space="preserve"> ($</w:t>
      </w:r>
      <w:r w:rsidR="00366166">
        <w:rPr>
          <w:b/>
          <w:bCs/>
          <w:color w:val="000000"/>
        </w:rPr>
        <w:t>10.487.586</w:t>
      </w:r>
      <w:r w:rsidR="002A571E">
        <w:rPr>
          <w:b/>
          <w:bCs/>
          <w:color w:val="000000"/>
        </w:rPr>
        <w:t xml:space="preserve">.-) </w:t>
      </w:r>
      <w:r w:rsidRPr="00A61756">
        <w:rPr>
          <w:color w:val="000000"/>
        </w:rPr>
        <w:t>o lo que en mayor medida resulte de las probanzas de autos, con más sus intereses, costos y costas correspondientes</w:t>
      </w:r>
      <w:r w:rsidR="00A0726C">
        <w:rPr>
          <w:color w:val="000000"/>
        </w:rPr>
        <w:t>.</w:t>
      </w:r>
    </w:p>
    <w:p w14:paraId="3F5D02B9" w14:textId="70C49119" w:rsidR="00772F26" w:rsidRPr="00292711" w:rsidRDefault="00772F26" w:rsidP="005F5B10">
      <w:pPr>
        <w:autoSpaceDE w:val="0"/>
        <w:autoSpaceDN w:val="0"/>
        <w:adjustRightInd w:val="0"/>
        <w:spacing w:line="360" w:lineRule="auto"/>
        <w:jc w:val="both"/>
        <w:rPr>
          <w:b/>
          <w:lang w:val="es-AR"/>
        </w:rPr>
      </w:pPr>
      <w:r w:rsidRPr="00292711">
        <w:rPr>
          <w:b/>
        </w:rPr>
        <w:tab/>
      </w:r>
      <w:r w:rsidRPr="00292711">
        <w:rPr>
          <w:b/>
        </w:rPr>
        <w:tab/>
      </w:r>
      <w:r w:rsidR="003513BC">
        <w:rPr>
          <w:b/>
          <w:lang w:val="es-AR"/>
        </w:rPr>
        <w:t>VI</w:t>
      </w:r>
      <w:r w:rsidRPr="00292711">
        <w:rPr>
          <w:b/>
          <w:lang w:val="es-AR"/>
        </w:rPr>
        <w:t>-</w:t>
      </w:r>
      <w:r w:rsidRPr="00292711">
        <w:rPr>
          <w:b/>
          <w:lang w:val="es-AR"/>
        </w:rPr>
        <w:tab/>
        <w:t>PRUEBA</w:t>
      </w:r>
    </w:p>
    <w:p w14:paraId="6E3E4793" w14:textId="77777777" w:rsidR="00772F26" w:rsidRPr="00292711" w:rsidRDefault="00772F26" w:rsidP="005F5B10">
      <w:pPr>
        <w:autoSpaceDE w:val="0"/>
        <w:autoSpaceDN w:val="0"/>
        <w:adjustRightInd w:val="0"/>
        <w:spacing w:line="360" w:lineRule="auto"/>
        <w:ind w:left="708" w:firstLine="708"/>
        <w:jc w:val="both"/>
      </w:pPr>
      <w:r w:rsidRPr="00292711">
        <w:t>Como medios de prueba ofrezco los siguientes:</w:t>
      </w:r>
    </w:p>
    <w:p w14:paraId="664CC078" w14:textId="77777777" w:rsidR="00772F26" w:rsidRPr="00292711" w:rsidRDefault="00772F26" w:rsidP="005F5B10">
      <w:pPr>
        <w:autoSpaceDE w:val="0"/>
        <w:autoSpaceDN w:val="0"/>
        <w:adjustRightInd w:val="0"/>
        <w:spacing w:line="360" w:lineRule="auto"/>
        <w:ind w:left="708" w:firstLine="708"/>
        <w:jc w:val="both"/>
      </w:pPr>
    </w:p>
    <w:p w14:paraId="2980B55B" w14:textId="77777777" w:rsidR="00772F26" w:rsidRPr="00292711" w:rsidRDefault="00772F26" w:rsidP="005F5B10">
      <w:pPr>
        <w:numPr>
          <w:ilvl w:val="0"/>
          <w:numId w:val="4"/>
        </w:numPr>
        <w:autoSpaceDE w:val="0"/>
        <w:autoSpaceDN w:val="0"/>
        <w:adjustRightInd w:val="0"/>
        <w:spacing w:line="360" w:lineRule="auto"/>
        <w:contextualSpacing/>
        <w:jc w:val="both"/>
        <w:rPr>
          <w:bCs/>
        </w:rPr>
      </w:pPr>
      <w:r w:rsidRPr="00292711">
        <w:rPr>
          <w:bCs/>
          <w:u w:val="single"/>
        </w:rPr>
        <w:t>CONFESIONAL</w:t>
      </w:r>
      <w:r w:rsidRPr="00292711">
        <w:rPr>
          <w:bCs/>
        </w:rPr>
        <w:t>:</w:t>
      </w:r>
    </w:p>
    <w:p w14:paraId="041A0974" w14:textId="19F6F27A" w:rsidR="00772F26" w:rsidRPr="00292711" w:rsidRDefault="00772F26" w:rsidP="005F5B10">
      <w:pPr>
        <w:autoSpaceDE w:val="0"/>
        <w:autoSpaceDN w:val="0"/>
        <w:adjustRightInd w:val="0"/>
        <w:spacing w:line="360" w:lineRule="auto"/>
        <w:ind w:firstLine="1416"/>
        <w:jc w:val="both"/>
      </w:pPr>
      <w:r w:rsidRPr="007B522A">
        <w:t>Se cite a</w:t>
      </w:r>
      <w:r w:rsidR="003513BC">
        <w:t xml:space="preserve"> </w:t>
      </w:r>
      <w:r w:rsidRPr="007B522A">
        <w:t>l</w:t>
      </w:r>
      <w:r w:rsidR="003513BC">
        <w:t>os</w:t>
      </w:r>
      <w:r w:rsidRPr="007B522A">
        <w:t xml:space="preserve"> </w:t>
      </w:r>
      <w:r w:rsidRPr="00464BAF">
        <w:rPr>
          <w:b/>
        </w:rPr>
        <w:t>Demanda</w:t>
      </w:r>
      <w:r w:rsidR="003513BC">
        <w:rPr>
          <w:b/>
        </w:rPr>
        <w:t>d</w:t>
      </w:r>
      <w:r w:rsidRPr="00464BAF">
        <w:rPr>
          <w:b/>
        </w:rPr>
        <w:t>o</w:t>
      </w:r>
      <w:r w:rsidR="003513BC">
        <w:rPr>
          <w:b/>
        </w:rPr>
        <w:t>s</w:t>
      </w:r>
      <w:r w:rsidRPr="00464BAF">
        <w:rPr>
          <w:b/>
        </w:rPr>
        <w:t xml:space="preserve"> </w:t>
      </w:r>
      <w:r w:rsidRPr="007B522A">
        <w:t>a responder el pliego de posiciones bajo sobre cerrado que oportunamente se acompañará.</w:t>
      </w:r>
    </w:p>
    <w:p w14:paraId="75E95525" w14:textId="77777777" w:rsidR="00772F26" w:rsidRPr="00292711" w:rsidRDefault="00772F26" w:rsidP="005F5B10">
      <w:pPr>
        <w:autoSpaceDE w:val="0"/>
        <w:autoSpaceDN w:val="0"/>
        <w:adjustRightInd w:val="0"/>
        <w:spacing w:line="360" w:lineRule="auto"/>
        <w:ind w:firstLine="1416"/>
        <w:jc w:val="both"/>
      </w:pPr>
    </w:p>
    <w:p w14:paraId="13745A84" w14:textId="77777777" w:rsidR="00772F26" w:rsidRPr="00292711" w:rsidRDefault="00772F26" w:rsidP="005F5B10">
      <w:pPr>
        <w:autoSpaceDE w:val="0"/>
        <w:autoSpaceDN w:val="0"/>
        <w:adjustRightInd w:val="0"/>
        <w:spacing w:line="360" w:lineRule="auto"/>
        <w:ind w:firstLine="1416"/>
        <w:jc w:val="both"/>
        <w:rPr>
          <w:bCs/>
        </w:rPr>
      </w:pPr>
      <w:r w:rsidRPr="00292711">
        <w:rPr>
          <w:bCs/>
        </w:rPr>
        <w:t xml:space="preserve">2) </w:t>
      </w:r>
      <w:r w:rsidRPr="00292711">
        <w:rPr>
          <w:bCs/>
          <w:u w:val="single"/>
        </w:rPr>
        <w:t>DOCUMENTAL</w:t>
      </w:r>
      <w:r w:rsidRPr="00292711">
        <w:rPr>
          <w:bCs/>
        </w:rPr>
        <w:t>:</w:t>
      </w:r>
    </w:p>
    <w:p w14:paraId="36CB339E" w14:textId="172A0B29" w:rsidR="00366166" w:rsidRDefault="00772F26" w:rsidP="007B522A">
      <w:pPr>
        <w:autoSpaceDE w:val="0"/>
        <w:autoSpaceDN w:val="0"/>
        <w:adjustRightInd w:val="0"/>
        <w:spacing w:line="360" w:lineRule="auto"/>
        <w:ind w:firstLine="1418"/>
        <w:jc w:val="both"/>
        <w:rPr>
          <w:lang w:val="es-AR"/>
        </w:rPr>
      </w:pPr>
      <w:r>
        <w:t>1-</w:t>
      </w:r>
      <w:r w:rsidRPr="00292711">
        <w:rPr>
          <w:lang w:val="es-AR"/>
        </w:rPr>
        <w:t xml:space="preserve"> </w:t>
      </w:r>
      <w:r w:rsidR="00366166">
        <w:rPr>
          <w:lang w:val="es-AR"/>
        </w:rPr>
        <w:t>Acta Poder</w:t>
      </w:r>
    </w:p>
    <w:p w14:paraId="1A0171C2" w14:textId="52651436" w:rsidR="00772F26" w:rsidRPr="00292711" w:rsidRDefault="00366166" w:rsidP="007B522A">
      <w:pPr>
        <w:autoSpaceDE w:val="0"/>
        <w:autoSpaceDN w:val="0"/>
        <w:adjustRightInd w:val="0"/>
        <w:spacing w:line="360" w:lineRule="auto"/>
        <w:ind w:firstLine="1418"/>
        <w:jc w:val="both"/>
        <w:rPr>
          <w:lang w:val="es-AR"/>
        </w:rPr>
      </w:pPr>
      <w:r>
        <w:rPr>
          <w:lang w:val="es-AR"/>
        </w:rPr>
        <w:t xml:space="preserve">2- </w:t>
      </w:r>
      <w:r w:rsidR="00772F26" w:rsidRPr="00292711">
        <w:rPr>
          <w:lang w:val="es-AR"/>
        </w:rPr>
        <w:t>Intercambio telegráfico</w:t>
      </w:r>
      <w:r w:rsidR="00140DEF">
        <w:rPr>
          <w:lang w:val="es-AR"/>
        </w:rPr>
        <w:t xml:space="preserve">, </w:t>
      </w:r>
      <w:r w:rsidR="00772F26" w:rsidRPr="00292711">
        <w:rPr>
          <w:lang w:val="es-AR"/>
        </w:rPr>
        <w:t>actas de conciliación laboral (Anexo I)</w:t>
      </w:r>
      <w:r w:rsidR="00E50342">
        <w:rPr>
          <w:lang w:val="es-AR"/>
        </w:rPr>
        <w:t xml:space="preserve"> </w:t>
      </w:r>
    </w:p>
    <w:p w14:paraId="4475DBA5" w14:textId="77777777" w:rsidR="00772F26" w:rsidRDefault="00772F26" w:rsidP="005836FF">
      <w:pPr>
        <w:spacing w:line="360" w:lineRule="auto"/>
        <w:ind w:firstLine="1418"/>
        <w:jc w:val="both"/>
        <w:rPr>
          <w:color w:val="000000"/>
          <w:lang w:val="es-AR" w:eastAsia="es-AR"/>
        </w:rPr>
      </w:pPr>
    </w:p>
    <w:p w14:paraId="78781D4F" w14:textId="77777777" w:rsidR="00772F26" w:rsidRPr="00464BAF" w:rsidRDefault="00772F26" w:rsidP="005836FF">
      <w:pPr>
        <w:spacing w:line="360" w:lineRule="auto"/>
        <w:ind w:firstLine="1418"/>
        <w:jc w:val="both"/>
        <w:rPr>
          <w:color w:val="000000"/>
          <w:lang w:val="es-AR" w:eastAsia="es-AR"/>
        </w:rPr>
      </w:pPr>
      <w:r w:rsidRPr="00464BAF">
        <w:rPr>
          <w:color w:val="000000"/>
          <w:lang w:val="es-AR" w:eastAsia="es-AR"/>
        </w:rPr>
        <w:t xml:space="preserve">3) </w:t>
      </w:r>
      <w:r w:rsidRPr="00464BAF">
        <w:rPr>
          <w:color w:val="000000"/>
          <w:u w:val="single"/>
          <w:lang w:val="es-AR" w:eastAsia="es-AR"/>
        </w:rPr>
        <w:t>PERICIAL CONTABLE</w:t>
      </w:r>
      <w:r w:rsidRPr="00464BAF">
        <w:rPr>
          <w:color w:val="000000"/>
          <w:lang w:val="es-AR" w:eastAsia="es-AR"/>
        </w:rPr>
        <w:t>:</w:t>
      </w:r>
    </w:p>
    <w:p w14:paraId="33094DC5" w14:textId="77777777" w:rsidR="00772F26" w:rsidRPr="00464BAF" w:rsidRDefault="00772F26" w:rsidP="00225332">
      <w:pPr>
        <w:spacing w:line="360" w:lineRule="auto"/>
        <w:ind w:firstLine="1281"/>
        <w:jc w:val="both"/>
        <w:rPr>
          <w:color w:val="000000"/>
          <w:lang w:val="es-AR" w:eastAsia="es-AR"/>
        </w:rPr>
      </w:pPr>
      <w:r w:rsidRPr="00464BAF">
        <w:rPr>
          <w:color w:val="000000"/>
          <w:lang w:val="es-AR" w:eastAsia="es-AR"/>
        </w:rPr>
        <w:t>Solicito del experto contable que:</w:t>
      </w:r>
    </w:p>
    <w:p w14:paraId="06F951F7" w14:textId="0046C37F" w:rsidR="00772F26" w:rsidRPr="00464BAF" w:rsidRDefault="00772F26" w:rsidP="005836FF">
      <w:pPr>
        <w:spacing w:line="360" w:lineRule="auto"/>
        <w:ind w:firstLine="1281"/>
        <w:jc w:val="both"/>
        <w:rPr>
          <w:color w:val="000000"/>
          <w:lang w:val="es-AR" w:eastAsia="es-AR"/>
        </w:rPr>
      </w:pPr>
      <w:r w:rsidRPr="00464BAF">
        <w:rPr>
          <w:color w:val="000000"/>
          <w:lang w:val="es-AR" w:eastAsia="es-AR"/>
        </w:rPr>
        <w:t xml:space="preserve">a) Si </w:t>
      </w:r>
      <w:r w:rsidR="00DA411B">
        <w:rPr>
          <w:color w:val="000000"/>
          <w:lang w:val="es-AR" w:eastAsia="es-AR"/>
        </w:rPr>
        <w:t>el</w:t>
      </w:r>
      <w:r w:rsidRPr="00464BAF">
        <w:rPr>
          <w:color w:val="000000"/>
          <w:lang w:val="es-AR" w:eastAsia="es-AR"/>
        </w:rPr>
        <w:t xml:space="preserve"> demandado lleva sus libros rubricados y al día, sin deficiencias de orden contable, enumerando dichos libros o registros, sus respectivas fechas de rubricación y autoridad que la efectuó.</w:t>
      </w:r>
    </w:p>
    <w:p w14:paraId="25CA2A94" w14:textId="77777777" w:rsidR="00772F26" w:rsidRPr="00EE1883" w:rsidRDefault="00772F26" w:rsidP="005836FF">
      <w:pPr>
        <w:spacing w:line="360" w:lineRule="auto"/>
        <w:ind w:firstLine="1281"/>
        <w:jc w:val="both"/>
        <w:rPr>
          <w:color w:val="000000"/>
          <w:lang w:val="es-AR" w:eastAsia="es-AR"/>
        </w:rPr>
      </w:pPr>
      <w:r w:rsidRPr="00464BAF">
        <w:rPr>
          <w:color w:val="000000"/>
          <w:lang w:val="es-AR" w:eastAsia="es-AR"/>
        </w:rPr>
        <w:t>b) Si la sociedad demandada cumple con los requisitos de la LCT, Convenios Colectivos y Estatutos legales, con la determinación precisa de los datos allí establecidos con relación a sus empleados.</w:t>
      </w:r>
    </w:p>
    <w:p w14:paraId="57D02BEF" w14:textId="0AC54D36" w:rsidR="00772F26" w:rsidRPr="00464BAF" w:rsidRDefault="00772F26" w:rsidP="005836FF">
      <w:pPr>
        <w:spacing w:line="360" w:lineRule="auto"/>
        <w:ind w:firstLine="1281"/>
        <w:jc w:val="both"/>
        <w:rPr>
          <w:color w:val="000000"/>
          <w:lang w:val="es-AR" w:eastAsia="es-AR"/>
        </w:rPr>
      </w:pPr>
      <w:r w:rsidRPr="00EE1883">
        <w:rPr>
          <w:color w:val="000000"/>
          <w:lang w:val="es-AR" w:eastAsia="es-AR"/>
        </w:rPr>
        <w:t xml:space="preserve">c) </w:t>
      </w:r>
      <w:r w:rsidR="00EE1883" w:rsidRPr="00EE1883">
        <w:rPr>
          <w:color w:val="000000"/>
          <w:lang w:val="es-AR" w:eastAsia="es-AR"/>
        </w:rPr>
        <w:t>T</w:t>
      </w:r>
      <w:r w:rsidRPr="00EE1883">
        <w:rPr>
          <w:bCs/>
          <w:color w:val="000000"/>
          <w:lang w:val="es-AR" w:eastAsia="es-AR"/>
        </w:rPr>
        <w:t>oma</w:t>
      </w:r>
      <w:r w:rsidR="00EE1883" w:rsidRPr="00EE1883">
        <w:rPr>
          <w:bCs/>
          <w:color w:val="000000"/>
          <w:lang w:val="es-AR" w:eastAsia="es-AR"/>
        </w:rPr>
        <w:t>ndo</w:t>
      </w:r>
      <w:r w:rsidRPr="00EE1883">
        <w:rPr>
          <w:bCs/>
          <w:color w:val="000000"/>
          <w:lang w:val="es-AR" w:eastAsia="es-AR"/>
        </w:rPr>
        <w:t xml:space="preserve"> como base un salario base denunciado por esta parte en el escrito de demanda y la </w:t>
      </w:r>
      <w:r w:rsidR="00612279" w:rsidRPr="00EE1883">
        <w:rPr>
          <w:bCs/>
          <w:color w:val="000000"/>
          <w:lang w:val="es-AR" w:eastAsia="es-AR"/>
        </w:rPr>
        <w:t>antigüedad</w:t>
      </w:r>
      <w:r w:rsidRPr="00EE1883">
        <w:rPr>
          <w:color w:val="000000"/>
          <w:lang w:val="es-AR" w:eastAsia="es-AR"/>
        </w:rPr>
        <w:t xml:space="preserve"> determinará al momento del despido y liquidará las indemnizaciones legales debidas al acto</w:t>
      </w:r>
      <w:r w:rsidRPr="00464BAF">
        <w:rPr>
          <w:color w:val="000000"/>
          <w:u w:val="single"/>
          <w:lang w:val="es-AR" w:eastAsia="es-AR"/>
        </w:rPr>
        <w:t>r</w:t>
      </w:r>
      <w:r w:rsidRPr="00464BAF">
        <w:rPr>
          <w:color w:val="000000"/>
          <w:lang w:val="es-AR" w:eastAsia="es-AR"/>
        </w:rPr>
        <w:t>.</w:t>
      </w:r>
    </w:p>
    <w:p w14:paraId="68324431" w14:textId="1B9F0614" w:rsidR="00772F26" w:rsidRPr="00464BAF" w:rsidRDefault="00772F26" w:rsidP="005836FF">
      <w:pPr>
        <w:spacing w:line="360" w:lineRule="auto"/>
        <w:ind w:firstLine="1281"/>
        <w:jc w:val="both"/>
        <w:rPr>
          <w:color w:val="000000"/>
          <w:lang w:val="es-AR" w:eastAsia="es-AR"/>
        </w:rPr>
      </w:pPr>
      <w:r w:rsidRPr="00464BAF">
        <w:rPr>
          <w:color w:val="000000"/>
          <w:lang w:val="es-AR" w:eastAsia="es-AR"/>
        </w:rPr>
        <w:t xml:space="preserve">d) Practicará el período liquidación de todos los rubros reclamados en la demanda, contemplando el caso de que prosperar la misma y tomando como base el salario denunciado por esta parte en el escrito de demanda. </w:t>
      </w:r>
    </w:p>
    <w:p w14:paraId="1B74B356" w14:textId="3AB98661" w:rsidR="00D005E0" w:rsidRPr="003513BC" w:rsidRDefault="00772F26" w:rsidP="003513BC">
      <w:pPr>
        <w:spacing w:line="360" w:lineRule="auto"/>
        <w:ind w:firstLine="1281"/>
        <w:jc w:val="both"/>
        <w:rPr>
          <w:color w:val="000000"/>
          <w:lang w:val="es-AR" w:eastAsia="es-AR"/>
        </w:rPr>
      </w:pPr>
      <w:r w:rsidRPr="00464BAF">
        <w:rPr>
          <w:color w:val="000000"/>
          <w:lang w:val="es-AR" w:eastAsia="es-AR"/>
        </w:rPr>
        <w:t>e) Si fuera el caso de que la demandada no llevara sus libros o registros o los mismos fueran llevados sin observancias de las normas legales respectivas, el perito practicará liquidación de todos los rubros consignados en la demanda teniendo en cuenta a tal efecto los hechos narrados en la misma y las pautas de liquidación de las indemnizaciones que surgen de este ofrecimiento de prueba.</w:t>
      </w:r>
    </w:p>
    <w:p w14:paraId="7A64A457" w14:textId="013E66EB" w:rsidR="00772F26" w:rsidRPr="00140DEF" w:rsidRDefault="003513BC" w:rsidP="00140DEF">
      <w:pPr>
        <w:spacing w:after="324" w:line="360" w:lineRule="auto"/>
        <w:ind w:firstLine="1418"/>
        <w:jc w:val="both"/>
        <w:rPr>
          <w:color w:val="000000"/>
        </w:rPr>
      </w:pPr>
      <w:r>
        <w:rPr>
          <w:color w:val="000000"/>
        </w:rPr>
        <w:t>f</w:t>
      </w:r>
      <w:r w:rsidR="00D005E0" w:rsidRPr="00DB44B1">
        <w:rPr>
          <w:color w:val="000000"/>
        </w:rPr>
        <w:t>) Toda otra información que tuviera relación de modo directo o indirecto co</w:t>
      </w:r>
      <w:r w:rsidR="00D005E0">
        <w:rPr>
          <w:color w:val="000000"/>
        </w:rPr>
        <w:t>n</w:t>
      </w:r>
      <w:r w:rsidR="00D005E0" w:rsidRPr="00DB44B1">
        <w:rPr>
          <w:color w:val="000000"/>
        </w:rPr>
        <w:t xml:space="preserve"> la presente </w:t>
      </w:r>
      <w:proofErr w:type="spellStart"/>
      <w:r w:rsidR="00D005E0" w:rsidRPr="00DB44B1">
        <w:rPr>
          <w:color w:val="000000"/>
        </w:rPr>
        <w:t>litis</w:t>
      </w:r>
      <w:proofErr w:type="spellEnd"/>
      <w:r w:rsidR="00D005E0" w:rsidRPr="00DB44B1">
        <w:rPr>
          <w:color w:val="000000"/>
        </w:rPr>
        <w:t>.</w:t>
      </w:r>
    </w:p>
    <w:p w14:paraId="02018C47" w14:textId="77777777" w:rsidR="00772F26" w:rsidRPr="00292711" w:rsidRDefault="00772F26" w:rsidP="005F5B10">
      <w:pPr>
        <w:autoSpaceDE w:val="0"/>
        <w:autoSpaceDN w:val="0"/>
        <w:adjustRightInd w:val="0"/>
        <w:spacing w:line="360" w:lineRule="auto"/>
        <w:ind w:firstLine="576"/>
        <w:jc w:val="both"/>
        <w:rPr>
          <w:u w:val="single"/>
        </w:rPr>
      </w:pPr>
      <w:r w:rsidRPr="00292711">
        <w:lastRenderedPageBreak/>
        <w:tab/>
      </w:r>
      <w:r w:rsidRPr="00292711">
        <w:tab/>
      </w:r>
      <w:r>
        <w:t>4</w:t>
      </w:r>
      <w:r w:rsidRPr="00292711">
        <w:t xml:space="preserve">) </w:t>
      </w:r>
      <w:r w:rsidRPr="00292711">
        <w:rPr>
          <w:u w:val="single"/>
        </w:rPr>
        <w:t>INFORMATIVA.</w:t>
      </w:r>
    </w:p>
    <w:p w14:paraId="47B225AE" w14:textId="5A21B630" w:rsidR="000F57FF" w:rsidRDefault="00772F26" w:rsidP="00082625">
      <w:pPr>
        <w:spacing w:line="360" w:lineRule="auto"/>
        <w:ind w:firstLine="1440"/>
        <w:jc w:val="both"/>
      </w:pPr>
      <w:r w:rsidRPr="00292711">
        <w:rPr>
          <w:lang w:val="es-AR"/>
        </w:rPr>
        <w:t xml:space="preserve">1- </w:t>
      </w:r>
      <w:r w:rsidR="00D005E0" w:rsidRPr="00735708">
        <w:t>(EN SUBSIDIO) Ante el supuesto caso que se desconozca la autenticidad de las piezas postales acompañadas en esta demanda, subsidiariamente solicito se libre oficio al Correo Argentino, para que informe autenticidad de las mismas, así como las fechas de envío y recepción, remitente y destinatarios.</w:t>
      </w:r>
    </w:p>
    <w:p w14:paraId="6F6399E9" w14:textId="77777777" w:rsidR="00EA4EE7" w:rsidRDefault="00EA4EE7" w:rsidP="00082625">
      <w:pPr>
        <w:spacing w:line="360" w:lineRule="auto"/>
        <w:ind w:firstLine="1440"/>
        <w:jc w:val="both"/>
      </w:pPr>
    </w:p>
    <w:p w14:paraId="381E2BC2" w14:textId="6681C370" w:rsidR="00EA4EE7" w:rsidRPr="00EA4EE7" w:rsidRDefault="00EA4EE7" w:rsidP="00082625">
      <w:pPr>
        <w:spacing w:line="360" w:lineRule="auto"/>
        <w:ind w:firstLine="1440"/>
        <w:jc w:val="both"/>
        <w:rPr>
          <w:u w:val="single"/>
        </w:rPr>
      </w:pPr>
      <w:r w:rsidRPr="00EA4EE7">
        <w:rPr>
          <w:u w:val="single"/>
        </w:rPr>
        <w:t>5) TESTIMONIAL.</w:t>
      </w:r>
    </w:p>
    <w:p w14:paraId="235F23F9" w14:textId="4A321708" w:rsidR="00EA4EE7" w:rsidRDefault="00EA4EE7" w:rsidP="008F50D3">
      <w:pPr>
        <w:spacing w:line="360" w:lineRule="auto"/>
        <w:ind w:firstLine="1440"/>
        <w:jc w:val="both"/>
      </w:pPr>
      <w:r>
        <w:t>Se cite a prestar declaración testimonial a:</w:t>
      </w:r>
    </w:p>
    <w:p w14:paraId="6CFE3392" w14:textId="28B23D6B" w:rsidR="00EA4EE7" w:rsidRDefault="00EA4EE7" w:rsidP="008F50D3">
      <w:pPr>
        <w:pStyle w:val="Prrafodelista"/>
        <w:numPr>
          <w:ilvl w:val="0"/>
          <w:numId w:val="20"/>
        </w:numPr>
        <w:spacing w:line="360" w:lineRule="auto"/>
        <w:jc w:val="both"/>
      </w:pPr>
      <w:r>
        <w:t xml:space="preserve">Facundo Jorge Daniel Manzano con domicilio en </w:t>
      </w:r>
      <w:r w:rsidR="008F50D3">
        <w:rPr>
          <w:lang w:val="es-ES"/>
        </w:rPr>
        <w:t>Lisandro de la Torre 2345, Ciudad Autónoma de Buenos Aires</w:t>
      </w:r>
    </w:p>
    <w:p w14:paraId="6F0D598E" w14:textId="2D56E78B" w:rsidR="00EA4EE7" w:rsidRDefault="00EA4EE7" w:rsidP="008F50D3">
      <w:pPr>
        <w:pStyle w:val="Prrafodelista"/>
        <w:numPr>
          <w:ilvl w:val="0"/>
          <w:numId w:val="20"/>
        </w:numPr>
        <w:spacing w:line="360" w:lineRule="auto"/>
        <w:jc w:val="both"/>
      </w:pPr>
      <w:r>
        <w:t xml:space="preserve">Laura Rodriguez con domicilio en </w:t>
      </w:r>
      <w:r w:rsidR="008F50D3">
        <w:rPr>
          <w:lang w:val="es-ES"/>
        </w:rPr>
        <w:t>Avda. Rivadavia 1432 Piso 3° “A”, Ciudad Autónoma de Buenos Aires.</w:t>
      </w:r>
      <w:r>
        <w:t xml:space="preserve"> </w:t>
      </w:r>
    </w:p>
    <w:p w14:paraId="6E317D9E" w14:textId="0AE89604" w:rsidR="00EA4EE7" w:rsidRDefault="00EA4EE7" w:rsidP="008F50D3">
      <w:pPr>
        <w:pStyle w:val="Prrafodelista"/>
        <w:numPr>
          <w:ilvl w:val="0"/>
          <w:numId w:val="20"/>
        </w:numPr>
        <w:spacing w:line="360" w:lineRule="auto"/>
      </w:pPr>
      <w:r>
        <w:t xml:space="preserve">Patricia Zulema Vento con domicilio en </w:t>
      </w:r>
      <w:r w:rsidR="008F50D3" w:rsidRPr="008F50D3">
        <w:t>José León Suarez 1547 Dto. C, Ciudad Autónoma de Buenos Aires;</w:t>
      </w:r>
    </w:p>
    <w:p w14:paraId="6CC7C01F" w14:textId="72DEEDC4" w:rsidR="00EA4EE7" w:rsidRDefault="00EA4EE7" w:rsidP="008F50D3">
      <w:pPr>
        <w:pStyle w:val="Prrafodelista"/>
        <w:numPr>
          <w:ilvl w:val="0"/>
          <w:numId w:val="20"/>
        </w:numPr>
        <w:spacing w:line="360" w:lineRule="auto"/>
        <w:jc w:val="both"/>
      </w:pPr>
      <w:r>
        <w:t>Abril Aylen Ferreyra con domicilio en</w:t>
      </w:r>
      <w:r w:rsidR="008F50D3">
        <w:t xml:space="preserve"> Defensa 678 PB “A”, Ciudad Autónoma de Buenos Aires.</w:t>
      </w:r>
    </w:p>
    <w:p w14:paraId="61983D62" w14:textId="77777777" w:rsidR="00E848C2" w:rsidRDefault="00E848C2" w:rsidP="008F50D3">
      <w:pPr>
        <w:spacing w:line="480" w:lineRule="auto"/>
        <w:ind w:firstLine="1440"/>
        <w:jc w:val="both"/>
      </w:pPr>
    </w:p>
    <w:p w14:paraId="54F4881E" w14:textId="04704903" w:rsidR="00772F26" w:rsidRDefault="00772F26" w:rsidP="00464BAF">
      <w:pPr>
        <w:autoSpaceDE w:val="0"/>
        <w:autoSpaceDN w:val="0"/>
        <w:adjustRightInd w:val="0"/>
        <w:spacing w:after="200" w:line="360" w:lineRule="auto"/>
        <w:jc w:val="both"/>
        <w:rPr>
          <w:b/>
          <w:bCs/>
          <w:color w:val="000000"/>
          <w:lang w:val="es-AR"/>
        </w:rPr>
      </w:pPr>
      <w:r>
        <w:rPr>
          <w:b/>
          <w:bCs/>
          <w:color w:val="000000"/>
          <w:lang w:val="es-AR"/>
        </w:rPr>
        <w:t xml:space="preserve">                     </w:t>
      </w:r>
      <w:r w:rsidR="003513BC">
        <w:rPr>
          <w:b/>
          <w:bCs/>
          <w:color w:val="000000"/>
          <w:lang w:val="es-AR"/>
        </w:rPr>
        <w:t>VII</w:t>
      </w:r>
      <w:r>
        <w:rPr>
          <w:b/>
          <w:bCs/>
          <w:color w:val="000000"/>
          <w:lang w:val="es-AR"/>
        </w:rPr>
        <w:t xml:space="preserve">- DOCUMENTAL EN PODER DE LAS PARTES - SOLICITA INTIMACIÓN ART. 388 CPCCN. SE CURSE INTIMACION CONJUNTAMENTE CON TRASLADO DE DEMANDA. </w:t>
      </w:r>
    </w:p>
    <w:p w14:paraId="36B9522C" w14:textId="220ED25C" w:rsidR="00232292" w:rsidRPr="003513BC" w:rsidRDefault="00772F26" w:rsidP="003513BC">
      <w:pPr>
        <w:spacing w:line="360" w:lineRule="auto"/>
        <w:ind w:firstLine="1418"/>
        <w:jc w:val="both"/>
      </w:pPr>
      <w:r>
        <w:rPr>
          <w:color w:val="000000"/>
          <w:lang w:val="es-AR"/>
        </w:rPr>
        <w:t xml:space="preserve">1- </w:t>
      </w:r>
      <w:r w:rsidR="00E50342">
        <w:rPr>
          <w:bCs/>
        </w:rPr>
        <w:t>A</w:t>
      </w:r>
      <w:r w:rsidR="00C51818">
        <w:rPr>
          <w:bCs/>
        </w:rPr>
        <w:t>l</w:t>
      </w:r>
      <w:r w:rsidR="00E50342">
        <w:rPr>
          <w:bCs/>
        </w:rPr>
        <w:t xml:space="preserve"> demandado</w:t>
      </w:r>
      <w:r w:rsidR="00232292">
        <w:rPr>
          <w:bCs/>
        </w:rPr>
        <w:t xml:space="preserve"> a </w:t>
      </w:r>
      <w:r w:rsidR="00232292">
        <w:rPr>
          <w:color w:val="000000"/>
        </w:rPr>
        <w:t>los fines de que acompañe en autos el legajo del trabajador en especial donde consten todos los antecedentes, recibos de sueldo y liquidaciones abonadas;</w:t>
      </w:r>
    </w:p>
    <w:p w14:paraId="4759AF97" w14:textId="77777777" w:rsidR="00232292" w:rsidRDefault="00232292" w:rsidP="00464BAF">
      <w:pPr>
        <w:autoSpaceDE w:val="0"/>
        <w:autoSpaceDN w:val="0"/>
        <w:adjustRightInd w:val="0"/>
        <w:spacing w:line="360" w:lineRule="auto"/>
        <w:ind w:firstLine="1440"/>
        <w:jc w:val="both"/>
        <w:rPr>
          <w:b/>
          <w:bCs/>
          <w:color w:val="000000"/>
          <w:lang w:val="es-AR"/>
        </w:rPr>
      </w:pPr>
    </w:p>
    <w:p w14:paraId="56B218DC" w14:textId="77777777" w:rsidR="00772F26" w:rsidRDefault="00772F26" w:rsidP="00464BAF">
      <w:pPr>
        <w:autoSpaceDE w:val="0"/>
        <w:autoSpaceDN w:val="0"/>
        <w:adjustRightInd w:val="0"/>
        <w:spacing w:line="360" w:lineRule="atLeast"/>
        <w:ind w:firstLine="1440"/>
        <w:jc w:val="both"/>
        <w:rPr>
          <w:color w:val="000000"/>
          <w:u w:val="single"/>
          <w:lang w:val="es-AR"/>
        </w:rPr>
      </w:pPr>
      <w:r>
        <w:rPr>
          <w:color w:val="000000"/>
          <w:u w:val="single"/>
          <w:lang w:val="es-AR"/>
        </w:rPr>
        <w:t>SOLICITO SE CURSE INTIMACION REQUERIDA CONJUNTAMENTE CON TRASLADO DE DEMANDA.</w:t>
      </w:r>
    </w:p>
    <w:p w14:paraId="09708412" w14:textId="77777777" w:rsidR="00772F26" w:rsidRPr="00464BAF" w:rsidRDefault="00772F26" w:rsidP="005F5B10">
      <w:pPr>
        <w:autoSpaceDE w:val="0"/>
        <w:autoSpaceDN w:val="0"/>
        <w:adjustRightInd w:val="0"/>
        <w:spacing w:line="360" w:lineRule="auto"/>
        <w:ind w:firstLine="120"/>
        <w:jc w:val="both"/>
        <w:rPr>
          <w:lang w:val="es-AR"/>
        </w:rPr>
      </w:pPr>
    </w:p>
    <w:p w14:paraId="3C875957" w14:textId="13754A6B" w:rsidR="00772F26" w:rsidRPr="00292711" w:rsidRDefault="003513BC" w:rsidP="001B368C">
      <w:pPr>
        <w:autoSpaceDE w:val="0"/>
        <w:autoSpaceDN w:val="0"/>
        <w:adjustRightInd w:val="0"/>
        <w:spacing w:line="360" w:lineRule="auto"/>
        <w:ind w:firstLine="1418"/>
        <w:jc w:val="both"/>
        <w:rPr>
          <w:b/>
          <w:bCs/>
          <w:color w:val="000000"/>
        </w:rPr>
      </w:pPr>
      <w:r>
        <w:rPr>
          <w:b/>
          <w:bCs/>
        </w:rPr>
        <w:t>VIII</w:t>
      </w:r>
      <w:r w:rsidR="00772F26" w:rsidRPr="00292711">
        <w:rPr>
          <w:b/>
          <w:bCs/>
        </w:rPr>
        <w:t xml:space="preserve">- </w:t>
      </w:r>
      <w:r w:rsidR="00772F26" w:rsidRPr="00292711">
        <w:rPr>
          <w:b/>
          <w:bCs/>
          <w:color w:val="000000"/>
        </w:rPr>
        <w:t>INTIMACION PREVIA RECLAMANDO INDEMNIZACIONES- ART. 2 LEY 25.323 Y CERTIFICADO ART. 80 LCT.</w:t>
      </w:r>
    </w:p>
    <w:p w14:paraId="2F7B3E4A" w14:textId="68072757" w:rsidR="00772F26" w:rsidRPr="00292711" w:rsidRDefault="00772F26" w:rsidP="005F5B10">
      <w:pPr>
        <w:autoSpaceDE w:val="0"/>
        <w:autoSpaceDN w:val="0"/>
        <w:adjustRightInd w:val="0"/>
        <w:spacing w:line="360" w:lineRule="auto"/>
        <w:ind w:firstLine="1440"/>
        <w:jc w:val="both"/>
      </w:pPr>
      <w:r w:rsidRPr="00292711">
        <w:rPr>
          <w:color w:val="000000"/>
        </w:rPr>
        <w:t xml:space="preserve">Conforme se desprende de las misivas acompañadas, mi mandante requirió la entrega del certificado Art. 80 LCT y pago de indemnizaciones previstas en arts. 232, 233, 245 LCT, sin que la demandada hubiera entregado los mismos, por lo cual se torna operativo el incremento de la </w:t>
      </w:r>
      <w:r w:rsidR="001969C7" w:rsidRPr="00292711">
        <w:rPr>
          <w:color w:val="000000"/>
        </w:rPr>
        <w:t>indemnización</w:t>
      </w:r>
      <w:r w:rsidRPr="00292711">
        <w:rPr>
          <w:color w:val="000000"/>
        </w:rPr>
        <w:t xml:space="preserve"> previstas las leyes 25.345 y 25323.</w:t>
      </w:r>
    </w:p>
    <w:p w14:paraId="26117500" w14:textId="77777777" w:rsidR="00772F26" w:rsidRPr="00292711" w:rsidRDefault="00772F26" w:rsidP="005F5B10">
      <w:pPr>
        <w:autoSpaceDE w:val="0"/>
        <w:autoSpaceDN w:val="0"/>
        <w:adjustRightInd w:val="0"/>
        <w:spacing w:line="360" w:lineRule="auto"/>
        <w:ind w:firstLine="1440"/>
        <w:jc w:val="both"/>
        <w:rPr>
          <w:b/>
        </w:rPr>
      </w:pPr>
    </w:p>
    <w:p w14:paraId="06C24BDB" w14:textId="0121FAF7" w:rsidR="00772F26" w:rsidRPr="00292711" w:rsidRDefault="003513BC" w:rsidP="005F5B10">
      <w:pPr>
        <w:autoSpaceDE w:val="0"/>
        <w:autoSpaceDN w:val="0"/>
        <w:adjustRightInd w:val="0"/>
        <w:spacing w:line="360" w:lineRule="auto"/>
        <w:ind w:firstLine="1440"/>
        <w:jc w:val="both"/>
        <w:rPr>
          <w:b/>
        </w:rPr>
      </w:pPr>
      <w:r>
        <w:rPr>
          <w:b/>
        </w:rPr>
        <w:t>IX</w:t>
      </w:r>
      <w:r w:rsidR="00772F26" w:rsidRPr="00292711">
        <w:rPr>
          <w:b/>
        </w:rPr>
        <w:t>-</w:t>
      </w:r>
      <w:r w:rsidR="00772F26" w:rsidRPr="00292711">
        <w:rPr>
          <w:b/>
        </w:rPr>
        <w:tab/>
        <w:t>ACREDITA CUMPLIMIENTO DE CONCILIACIÓN LABORAL OBLIGATORIA. DECLARA NO INICIO DE MISMO PLEITO.</w:t>
      </w:r>
    </w:p>
    <w:p w14:paraId="66E4D5A4" w14:textId="77777777" w:rsidR="00772F26" w:rsidRPr="00292711" w:rsidRDefault="00772F26" w:rsidP="005F5B10">
      <w:pPr>
        <w:autoSpaceDE w:val="0"/>
        <w:autoSpaceDN w:val="0"/>
        <w:adjustRightInd w:val="0"/>
        <w:spacing w:line="360" w:lineRule="auto"/>
        <w:ind w:firstLine="1440"/>
        <w:jc w:val="both"/>
      </w:pPr>
      <w:r w:rsidRPr="00292711">
        <w:t xml:space="preserve">Se adjuntan constancias respectivas de haber cumplido con el procedimiento de Conciliación Laboral Obligatoria, por lo </w:t>
      </w:r>
      <w:proofErr w:type="gramStart"/>
      <w:r w:rsidRPr="00292711">
        <w:t>cual</w:t>
      </w:r>
      <w:proofErr w:type="gramEnd"/>
      <w:r w:rsidRPr="00292711">
        <w:t xml:space="preserve"> habiéndose cumplido con la instancia previa mencionada, se encuentra expedita la vía judicial incoada.</w:t>
      </w:r>
    </w:p>
    <w:p w14:paraId="73E4E08C" w14:textId="77777777" w:rsidR="00772F26" w:rsidRPr="00292711" w:rsidRDefault="00772F26" w:rsidP="005F5B10">
      <w:pPr>
        <w:autoSpaceDE w:val="0"/>
        <w:autoSpaceDN w:val="0"/>
        <w:adjustRightInd w:val="0"/>
        <w:spacing w:line="360" w:lineRule="auto"/>
        <w:ind w:firstLine="1440"/>
        <w:jc w:val="both"/>
      </w:pPr>
    </w:p>
    <w:p w14:paraId="2E87513F" w14:textId="1624AC95" w:rsidR="00772F26" w:rsidRPr="00292711" w:rsidRDefault="00772F26" w:rsidP="005F5B10">
      <w:pPr>
        <w:autoSpaceDE w:val="0"/>
        <w:autoSpaceDN w:val="0"/>
        <w:adjustRightInd w:val="0"/>
        <w:spacing w:line="360" w:lineRule="auto"/>
        <w:ind w:firstLine="1440"/>
        <w:jc w:val="both"/>
        <w:rPr>
          <w:b/>
          <w:lang w:val="es-AR"/>
        </w:rPr>
      </w:pPr>
      <w:r w:rsidRPr="00292711">
        <w:rPr>
          <w:b/>
          <w:lang w:val="es-AR"/>
        </w:rPr>
        <w:lastRenderedPageBreak/>
        <w:t>Asimismo</w:t>
      </w:r>
      <w:r w:rsidR="00366166">
        <w:rPr>
          <w:b/>
          <w:lang w:val="es-AR"/>
        </w:rPr>
        <w:t>,</w:t>
      </w:r>
      <w:r w:rsidRPr="00292711">
        <w:rPr>
          <w:b/>
          <w:lang w:val="es-AR"/>
        </w:rPr>
        <w:t xml:space="preserve"> se declara bajo juramento no haber iniciado en el fuero idéntico reclamo que el impetrado en este acto.</w:t>
      </w:r>
    </w:p>
    <w:p w14:paraId="1844B76E" w14:textId="77777777" w:rsidR="00772F26" w:rsidRPr="00292711" w:rsidRDefault="00772F26" w:rsidP="005F5B10">
      <w:pPr>
        <w:autoSpaceDE w:val="0"/>
        <w:autoSpaceDN w:val="0"/>
        <w:adjustRightInd w:val="0"/>
        <w:spacing w:line="360" w:lineRule="auto"/>
        <w:ind w:firstLine="1440"/>
        <w:jc w:val="both"/>
      </w:pPr>
    </w:p>
    <w:p w14:paraId="1F3DACC3" w14:textId="5BA1D288" w:rsidR="00772F26" w:rsidRPr="00292711" w:rsidRDefault="00772F26" w:rsidP="005F5B10">
      <w:pPr>
        <w:autoSpaceDE w:val="0"/>
        <w:autoSpaceDN w:val="0"/>
        <w:adjustRightInd w:val="0"/>
        <w:spacing w:line="360" w:lineRule="auto"/>
        <w:ind w:firstLine="1440"/>
        <w:jc w:val="both"/>
        <w:rPr>
          <w:b/>
        </w:rPr>
      </w:pPr>
      <w:r w:rsidRPr="00292711">
        <w:rPr>
          <w:b/>
          <w:bCs/>
        </w:rPr>
        <w:t>X-</w:t>
      </w:r>
      <w:r w:rsidRPr="00292711">
        <w:rPr>
          <w:b/>
          <w:bCs/>
        </w:rPr>
        <w:tab/>
      </w:r>
      <w:r w:rsidRPr="00292711">
        <w:rPr>
          <w:b/>
        </w:rPr>
        <w:t>PLANTEA EL CASO FEDERAL.</w:t>
      </w:r>
    </w:p>
    <w:p w14:paraId="1C19785A" w14:textId="77777777" w:rsidR="00772F26" w:rsidRPr="00292711" w:rsidRDefault="00772F26" w:rsidP="005F5B10">
      <w:pPr>
        <w:autoSpaceDE w:val="0"/>
        <w:autoSpaceDN w:val="0"/>
        <w:adjustRightInd w:val="0"/>
        <w:spacing w:line="360" w:lineRule="auto"/>
        <w:ind w:firstLine="1440"/>
        <w:jc w:val="both"/>
      </w:pPr>
      <w:r w:rsidRPr="00292711">
        <w:t>Se formula expreso planteo del caso federal para el supuesto improbable de que V.S. no haga lugar al reclamo impetrado por esta parte, a fin de articular oportunamente el recurso extraordinario ante la Corte Suprema de Justicia de la Nación, por violación de los preceptos constitucionales individualizados en esta presentación.</w:t>
      </w:r>
    </w:p>
    <w:p w14:paraId="182AE16D" w14:textId="77777777" w:rsidR="00772F26" w:rsidRPr="00292711" w:rsidRDefault="00772F26" w:rsidP="005F5B10">
      <w:pPr>
        <w:autoSpaceDE w:val="0"/>
        <w:autoSpaceDN w:val="0"/>
        <w:adjustRightInd w:val="0"/>
        <w:spacing w:line="360" w:lineRule="auto"/>
        <w:ind w:firstLine="1440"/>
        <w:jc w:val="both"/>
        <w:rPr>
          <w:b/>
          <w:bCs/>
          <w:lang w:val="es-AR"/>
        </w:rPr>
      </w:pPr>
    </w:p>
    <w:p w14:paraId="4016C613" w14:textId="398297DD" w:rsidR="00772F26" w:rsidRPr="00292711" w:rsidRDefault="003513BC" w:rsidP="005F5B10">
      <w:pPr>
        <w:autoSpaceDE w:val="0"/>
        <w:autoSpaceDN w:val="0"/>
        <w:adjustRightInd w:val="0"/>
        <w:spacing w:line="360" w:lineRule="auto"/>
        <w:ind w:firstLine="1440"/>
        <w:jc w:val="both"/>
        <w:rPr>
          <w:b/>
          <w:bCs/>
          <w:lang w:val="es-AR"/>
        </w:rPr>
      </w:pPr>
      <w:r>
        <w:rPr>
          <w:b/>
          <w:bCs/>
          <w:lang w:val="es-AR"/>
        </w:rPr>
        <w:t>XI</w:t>
      </w:r>
      <w:r w:rsidR="00772F26" w:rsidRPr="00292711">
        <w:rPr>
          <w:b/>
          <w:bCs/>
          <w:lang w:val="es-AR"/>
        </w:rPr>
        <w:t>-</w:t>
      </w:r>
      <w:r w:rsidR="00772F26" w:rsidRPr="00292711">
        <w:rPr>
          <w:b/>
          <w:bCs/>
          <w:lang w:val="es-AR"/>
        </w:rPr>
        <w:tab/>
        <w:t>AUTORIZA.</w:t>
      </w:r>
    </w:p>
    <w:p w14:paraId="44B99893" w14:textId="4F111FF1" w:rsidR="00D005E0" w:rsidRPr="00EC2D03" w:rsidRDefault="00D005E0" w:rsidP="00D005E0">
      <w:pPr>
        <w:autoSpaceDE w:val="0"/>
        <w:autoSpaceDN w:val="0"/>
        <w:spacing w:line="360" w:lineRule="auto"/>
        <w:ind w:firstLine="1440"/>
        <w:jc w:val="both"/>
      </w:pPr>
      <w:r w:rsidRPr="00EC2D03">
        <w:t xml:space="preserve">Vengo a autorizar a los Dres. Armando Casas, Alfredo Olmos, </w:t>
      </w:r>
      <w:proofErr w:type="spellStart"/>
      <w:r w:rsidRPr="00EC2D03">
        <w:t>Favio</w:t>
      </w:r>
      <w:proofErr w:type="spellEnd"/>
      <w:r w:rsidRPr="00EC2D03">
        <w:t xml:space="preserve"> Assad, María Cristina </w:t>
      </w:r>
      <w:proofErr w:type="spellStart"/>
      <w:r w:rsidRPr="00EC2D03">
        <w:t>Mejail</w:t>
      </w:r>
      <w:proofErr w:type="spellEnd"/>
      <w:r w:rsidRPr="00EC2D03">
        <w:t xml:space="preserve">, Nancy </w:t>
      </w:r>
      <w:proofErr w:type="spellStart"/>
      <w:r w:rsidRPr="00EC2D03">
        <w:t>Chirico</w:t>
      </w:r>
      <w:proofErr w:type="spellEnd"/>
      <w:r w:rsidRPr="00EC2D03">
        <w:t xml:space="preserve">, Miguel Ángel Pereyra, Ariadna </w:t>
      </w:r>
      <w:proofErr w:type="spellStart"/>
      <w:r w:rsidRPr="00EC2D03">
        <w:t>Manograsso</w:t>
      </w:r>
      <w:proofErr w:type="spellEnd"/>
      <w:r w:rsidRPr="00EC2D03">
        <w:t xml:space="preserve">, Tamara </w:t>
      </w:r>
      <w:proofErr w:type="spellStart"/>
      <w:r w:rsidRPr="00EC2D03">
        <w:t>Guernik</w:t>
      </w:r>
      <w:proofErr w:type="spellEnd"/>
      <w:r w:rsidRPr="00EC2D03">
        <w:t xml:space="preserve"> indistintamente a tomar vista de las presentes actuaciones, efectuar desgloses de documentación y retiro de copias, presentar escritos, oficios, cédulas y mandamientos, a dejar nota en el libro que el tribunal posee a tales efectos, </w:t>
      </w:r>
      <w:proofErr w:type="gramStart"/>
      <w:r w:rsidRPr="00EC2D03">
        <w:t>y</w:t>
      </w:r>
      <w:proofErr w:type="gramEnd"/>
      <w:r w:rsidRPr="00EC2D03">
        <w:t xml:space="preserve"> en definitiva, todo menester que sea necesario para el impulso de la presente causa</w:t>
      </w:r>
    </w:p>
    <w:p w14:paraId="1F1F18CB" w14:textId="77777777" w:rsidR="00772F26" w:rsidRPr="00292711" w:rsidRDefault="00772F26" w:rsidP="005F5B10">
      <w:pPr>
        <w:autoSpaceDE w:val="0"/>
        <w:autoSpaceDN w:val="0"/>
        <w:adjustRightInd w:val="0"/>
        <w:spacing w:line="360" w:lineRule="auto"/>
        <w:ind w:firstLine="1440"/>
        <w:jc w:val="both"/>
      </w:pPr>
    </w:p>
    <w:p w14:paraId="0706F1FA" w14:textId="6208C4E3" w:rsidR="00772F26" w:rsidRPr="00292711" w:rsidRDefault="00772F26" w:rsidP="005F5B10">
      <w:pPr>
        <w:autoSpaceDE w:val="0"/>
        <w:autoSpaceDN w:val="0"/>
        <w:adjustRightInd w:val="0"/>
        <w:spacing w:line="360" w:lineRule="auto"/>
        <w:ind w:firstLine="1440"/>
        <w:jc w:val="both"/>
        <w:rPr>
          <w:b/>
          <w:bCs/>
          <w:lang w:val="es-AR"/>
        </w:rPr>
      </w:pPr>
      <w:r w:rsidRPr="00292711">
        <w:rPr>
          <w:b/>
          <w:bCs/>
          <w:lang w:val="es-AR"/>
        </w:rPr>
        <w:t>XII-</w:t>
      </w:r>
      <w:r w:rsidRPr="00292711">
        <w:rPr>
          <w:b/>
          <w:bCs/>
          <w:lang w:val="es-AR"/>
        </w:rPr>
        <w:tab/>
        <w:t>PETITORIO.</w:t>
      </w:r>
    </w:p>
    <w:p w14:paraId="307DA936" w14:textId="77777777" w:rsidR="00772F26" w:rsidRPr="00292711" w:rsidRDefault="00772F26" w:rsidP="005F5B10">
      <w:pPr>
        <w:autoSpaceDE w:val="0"/>
        <w:autoSpaceDN w:val="0"/>
        <w:adjustRightInd w:val="0"/>
        <w:spacing w:line="360" w:lineRule="auto"/>
        <w:ind w:firstLine="1440"/>
        <w:jc w:val="both"/>
      </w:pPr>
      <w:r w:rsidRPr="00292711">
        <w:t>En mérito de lo expuesto a V.S. solicito:</w:t>
      </w:r>
    </w:p>
    <w:p w14:paraId="5FD14898" w14:textId="77777777" w:rsidR="00772F26" w:rsidRPr="00292711" w:rsidRDefault="00772F26" w:rsidP="005F5B10">
      <w:pPr>
        <w:autoSpaceDE w:val="0"/>
        <w:autoSpaceDN w:val="0"/>
        <w:adjustRightInd w:val="0"/>
        <w:spacing w:line="360" w:lineRule="auto"/>
        <w:ind w:firstLine="1416"/>
        <w:jc w:val="both"/>
      </w:pPr>
      <w:r w:rsidRPr="00292711">
        <w:t>i- Se me tenga por presentado, por parte y por constituido el domicilio legal indicado.</w:t>
      </w:r>
    </w:p>
    <w:p w14:paraId="7ADAD019" w14:textId="77777777" w:rsidR="00772F26" w:rsidRPr="00292711" w:rsidRDefault="00772F26" w:rsidP="005F5B10">
      <w:pPr>
        <w:autoSpaceDE w:val="0"/>
        <w:autoSpaceDN w:val="0"/>
        <w:adjustRightInd w:val="0"/>
        <w:spacing w:line="360" w:lineRule="auto"/>
        <w:ind w:firstLine="1416"/>
        <w:jc w:val="both"/>
      </w:pPr>
      <w:r w:rsidRPr="00292711">
        <w:t>ii- Se corra traslado de la demanda por el término y bajo apercibimiento de ley.</w:t>
      </w:r>
    </w:p>
    <w:p w14:paraId="376E49F7" w14:textId="77777777" w:rsidR="00772F26" w:rsidRPr="00292711" w:rsidRDefault="00772F26" w:rsidP="005F5B10">
      <w:pPr>
        <w:autoSpaceDE w:val="0"/>
        <w:autoSpaceDN w:val="0"/>
        <w:adjustRightInd w:val="0"/>
        <w:spacing w:line="360" w:lineRule="auto"/>
        <w:ind w:firstLine="1440"/>
        <w:jc w:val="both"/>
      </w:pPr>
      <w:r w:rsidRPr="00292711">
        <w:t>iii- Se tenga presente la prueba ofrecida.</w:t>
      </w:r>
    </w:p>
    <w:p w14:paraId="1D185E60" w14:textId="77777777" w:rsidR="00772F26" w:rsidRPr="00292711" w:rsidRDefault="00772F26" w:rsidP="005F5B10">
      <w:pPr>
        <w:autoSpaceDE w:val="0"/>
        <w:autoSpaceDN w:val="0"/>
        <w:adjustRightInd w:val="0"/>
        <w:spacing w:line="360" w:lineRule="auto"/>
        <w:ind w:firstLine="1440"/>
        <w:jc w:val="both"/>
      </w:pPr>
      <w:r w:rsidRPr="00292711">
        <w:rPr>
          <w:lang w:val="es-AR"/>
        </w:rPr>
        <w:t>iv-</w:t>
      </w:r>
      <w:r w:rsidRPr="00292711">
        <w:t>Se tenga presente la autorización conferida.</w:t>
      </w:r>
    </w:p>
    <w:p w14:paraId="4AE953F4" w14:textId="77777777" w:rsidR="00772F26" w:rsidRPr="00292711" w:rsidRDefault="00772F26" w:rsidP="005F5B10">
      <w:pPr>
        <w:autoSpaceDE w:val="0"/>
        <w:autoSpaceDN w:val="0"/>
        <w:adjustRightInd w:val="0"/>
        <w:spacing w:line="360" w:lineRule="auto"/>
        <w:ind w:firstLine="1440"/>
        <w:jc w:val="both"/>
      </w:pPr>
      <w:r w:rsidRPr="00292711">
        <w:t xml:space="preserve">v- Oportunamente, se condene la demandada al íntegro pago de lo reclamado o lo que más o en menos resulte </w:t>
      </w:r>
      <w:proofErr w:type="gramStart"/>
      <w:r w:rsidRPr="00292711">
        <w:t>de  la</w:t>
      </w:r>
      <w:proofErr w:type="gramEnd"/>
      <w:r w:rsidRPr="00292711">
        <w:t xml:space="preserve"> prueba a producirse, con costas.</w:t>
      </w:r>
    </w:p>
    <w:p w14:paraId="744691A0" w14:textId="77777777" w:rsidR="00772F26" w:rsidRPr="00292711" w:rsidRDefault="00772F26" w:rsidP="005F5B10">
      <w:pPr>
        <w:tabs>
          <w:tab w:val="left" w:pos="1080"/>
        </w:tabs>
        <w:autoSpaceDE w:val="0"/>
        <w:autoSpaceDN w:val="0"/>
        <w:adjustRightInd w:val="0"/>
        <w:spacing w:line="360" w:lineRule="auto"/>
        <w:ind w:left="2832"/>
        <w:jc w:val="right"/>
      </w:pPr>
    </w:p>
    <w:p w14:paraId="524DAD19" w14:textId="77777777" w:rsidR="00772F26" w:rsidRPr="00292711" w:rsidRDefault="00772F26" w:rsidP="005F5B10">
      <w:pPr>
        <w:tabs>
          <w:tab w:val="left" w:pos="1080"/>
        </w:tabs>
        <w:autoSpaceDE w:val="0"/>
        <w:autoSpaceDN w:val="0"/>
        <w:adjustRightInd w:val="0"/>
        <w:spacing w:line="360" w:lineRule="auto"/>
        <w:ind w:left="2832"/>
        <w:jc w:val="right"/>
      </w:pPr>
      <w:r w:rsidRPr="00292711">
        <w:t>PROVEER DE CONFORMIDAD QUE,</w:t>
      </w:r>
    </w:p>
    <w:p w14:paraId="08F6693C" w14:textId="77777777" w:rsidR="00772F26" w:rsidRPr="00292711" w:rsidRDefault="00772F26" w:rsidP="005F5B10">
      <w:pPr>
        <w:autoSpaceDE w:val="0"/>
        <w:autoSpaceDN w:val="0"/>
        <w:adjustRightInd w:val="0"/>
        <w:spacing w:line="360" w:lineRule="auto"/>
        <w:ind w:left="708" w:firstLine="708"/>
        <w:jc w:val="right"/>
      </w:pPr>
      <w:r w:rsidRPr="00292711">
        <w:tab/>
      </w:r>
      <w:r w:rsidRPr="00292711">
        <w:tab/>
        <w:t>SERA JUSTICIA</w:t>
      </w:r>
    </w:p>
    <w:p w14:paraId="702FCB68" w14:textId="77777777" w:rsidR="00772F26" w:rsidRDefault="00772F26" w:rsidP="005F5B10"/>
    <w:p w14:paraId="749B3FDA" w14:textId="77777777" w:rsidR="00772F26" w:rsidRPr="005F5B10" w:rsidRDefault="00772F26" w:rsidP="005F5B10"/>
    <w:sectPr w:rsidR="00772F26" w:rsidRPr="005F5B10" w:rsidSect="00871E92">
      <w:footerReference w:type="even" r:id="rId8"/>
      <w:footerReference w:type="default" r:id="rId9"/>
      <w:pgSz w:w="12242" w:h="20163" w:code="5"/>
      <w:pgMar w:top="1814" w:right="1531" w:bottom="1304"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474FB" w14:textId="77777777" w:rsidR="00635B63" w:rsidRDefault="00635B63" w:rsidP="00292711">
      <w:r>
        <w:separator/>
      </w:r>
    </w:p>
  </w:endnote>
  <w:endnote w:type="continuationSeparator" w:id="0">
    <w:p w14:paraId="7A128C8B" w14:textId="77777777" w:rsidR="00635B63" w:rsidRDefault="00635B63" w:rsidP="0029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CB174"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908083" w14:textId="77777777" w:rsidR="00BE5CC9" w:rsidRDefault="00BE5CC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1AB4E"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5F359997" w14:textId="77777777" w:rsidR="00BE5CC9" w:rsidRDefault="00BE5CC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256CC" w14:textId="77777777" w:rsidR="00635B63" w:rsidRDefault="00635B63" w:rsidP="00292711">
      <w:r>
        <w:separator/>
      </w:r>
    </w:p>
  </w:footnote>
  <w:footnote w:type="continuationSeparator" w:id="0">
    <w:p w14:paraId="68939583" w14:textId="77777777" w:rsidR="00635B63" w:rsidRDefault="00635B63" w:rsidP="00292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5E7"/>
    <w:multiLevelType w:val="hybridMultilevel"/>
    <w:tmpl w:val="6764D240"/>
    <w:lvl w:ilvl="0" w:tplc="EF62029C">
      <w:start w:val="6"/>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EB863A5"/>
    <w:multiLevelType w:val="hybridMultilevel"/>
    <w:tmpl w:val="AFA4A8C8"/>
    <w:lvl w:ilvl="0" w:tplc="D40E9EE2">
      <w:start w:val="1"/>
      <w:numFmt w:val="decimal"/>
      <w:lvlText w:val="%1)"/>
      <w:lvlJc w:val="left"/>
      <w:pPr>
        <w:ind w:left="1776" w:hanging="360"/>
      </w:pPr>
      <w:rPr>
        <w:rFonts w:cs="Times New Roman"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2" w15:restartNumberingAfterBreak="0">
    <w:nsid w:val="16B5572D"/>
    <w:multiLevelType w:val="hybridMultilevel"/>
    <w:tmpl w:val="ACFAA95E"/>
    <w:lvl w:ilvl="0" w:tplc="37588902">
      <w:start w:val="1"/>
      <w:numFmt w:val="bullet"/>
      <w:lvlText w:val="-"/>
      <w:lvlJc w:val="left"/>
      <w:pPr>
        <w:ind w:left="1778" w:hanging="360"/>
      </w:pPr>
      <w:rPr>
        <w:rFonts w:ascii="Times New Roman" w:eastAsia="Times New Roman" w:hAnsi="Times New Roman" w:hint="default"/>
      </w:rPr>
    </w:lvl>
    <w:lvl w:ilvl="1" w:tplc="2C0A0003" w:tentative="1">
      <w:start w:val="1"/>
      <w:numFmt w:val="bullet"/>
      <w:lvlText w:val="o"/>
      <w:lvlJc w:val="left"/>
      <w:pPr>
        <w:ind w:left="2498" w:hanging="360"/>
      </w:pPr>
      <w:rPr>
        <w:rFonts w:ascii="Courier New" w:hAnsi="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3" w15:restartNumberingAfterBreak="0">
    <w:nsid w:val="186D4EC3"/>
    <w:multiLevelType w:val="hybridMultilevel"/>
    <w:tmpl w:val="29AC371C"/>
    <w:lvl w:ilvl="0" w:tplc="ED2E9CC8">
      <w:start w:val="2"/>
      <w:numFmt w:val="lowerLetter"/>
      <w:lvlText w:val="%1)"/>
      <w:lvlJc w:val="left"/>
      <w:pPr>
        <w:ind w:left="1776" w:hanging="360"/>
      </w:pPr>
      <w:rPr>
        <w:rFonts w:cs="Times New Roman" w:hint="default"/>
      </w:rPr>
    </w:lvl>
    <w:lvl w:ilvl="1" w:tplc="2C0A0019" w:tentative="1">
      <w:start w:val="1"/>
      <w:numFmt w:val="lowerLetter"/>
      <w:lvlText w:val="%2."/>
      <w:lvlJc w:val="left"/>
      <w:pPr>
        <w:ind w:left="2496" w:hanging="360"/>
      </w:pPr>
      <w:rPr>
        <w:rFonts w:cs="Times New Roman"/>
      </w:rPr>
    </w:lvl>
    <w:lvl w:ilvl="2" w:tplc="2C0A001B" w:tentative="1">
      <w:start w:val="1"/>
      <w:numFmt w:val="lowerRoman"/>
      <w:lvlText w:val="%3."/>
      <w:lvlJc w:val="right"/>
      <w:pPr>
        <w:ind w:left="3216" w:hanging="180"/>
      </w:pPr>
      <w:rPr>
        <w:rFonts w:cs="Times New Roman"/>
      </w:rPr>
    </w:lvl>
    <w:lvl w:ilvl="3" w:tplc="2C0A000F" w:tentative="1">
      <w:start w:val="1"/>
      <w:numFmt w:val="decimal"/>
      <w:lvlText w:val="%4."/>
      <w:lvlJc w:val="left"/>
      <w:pPr>
        <w:ind w:left="3936" w:hanging="360"/>
      </w:pPr>
      <w:rPr>
        <w:rFonts w:cs="Times New Roman"/>
      </w:rPr>
    </w:lvl>
    <w:lvl w:ilvl="4" w:tplc="2C0A0019" w:tentative="1">
      <w:start w:val="1"/>
      <w:numFmt w:val="lowerLetter"/>
      <w:lvlText w:val="%5."/>
      <w:lvlJc w:val="left"/>
      <w:pPr>
        <w:ind w:left="4656" w:hanging="360"/>
      </w:pPr>
      <w:rPr>
        <w:rFonts w:cs="Times New Roman"/>
      </w:rPr>
    </w:lvl>
    <w:lvl w:ilvl="5" w:tplc="2C0A001B" w:tentative="1">
      <w:start w:val="1"/>
      <w:numFmt w:val="lowerRoman"/>
      <w:lvlText w:val="%6."/>
      <w:lvlJc w:val="right"/>
      <w:pPr>
        <w:ind w:left="5376" w:hanging="180"/>
      </w:pPr>
      <w:rPr>
        <w:rFonts w:cs="Times New Roman"/>
      </w:rPr>
    </w:lvl>
    <w:lvl w:ilvl="6" w:tplc="2C0A000F" w:tentative="1">
      <w:start w:val="1"/>
      <w:numFmt w:val="decimal"/>
      <w:lvlText w:val="%7."/>
      <w:lvlJc w:val="left"/>
      <w:pPr>
        <w:ind w:left="6096" w:hanging="360"/>
      </w:pPr>
      <w:rPr>
        <w:rFonts w:cs="Times New Roman"/>
      </w:rPr>
    </w:lvl>
    <w:lvl w:ilvl="7" w:tplc="2C0A0019" w:tentative="1">
      <w:start w:val="1"/>
      <w:numFmt w:val="lowerLetter"/>
      <w:lvlText w:val="%8."/>
      <w:lvlJc w:val="left"/>
      <w:pPr>
        <w:ind w:left="6816" w:hanging="360"/>
      </w:pPr>
      <w:rPr>
        <w:rFonts w:cs="Times New Roman"/>
      </w:rPr>
    </w:lvl>
    <w:lvl w:ilvl="8" w:tplc="2C0A001B" w:tentative="1">
      <w:start w:val="1"/>
      <w:numFmt w:val="lowerRoman"/>
      <w:lvlText w:val="%9."/>
      <w:lvlJc w:val="right"/>
      <w:pPr>
        <w:ind w:left="7536" w:hanging="180"/>
      </w:pPr>
      <w:rPr>
        <w:rFonts w:cs="Times New Roman"/>
      </w:rPr>
    </w:lvl>
  </w:abstractNum>
  <w:abstractNum w:abstractNumId="4" w15:restartNumberingAfterBreak="0">
    <w:nsid w:val="190458FF"/>
    <w:multiLevelType w:val="hybridMultilevel"/>
    <w:tmpl w:val="B0E4B83A"/>
    <w:lvl w:ilvl="0" w:tplc="2250B53E">
      <w:start w:val="1"/>
      <w:numFmt w:val="decimal"/>
      <w:lvlText w:val="%1)"/>
      <w:lvlJc w:val="left"/>
      <w:pPr>
        <w:ind w:left="720" w:hanging="360"/>
      </w:pPr>
      <w:rPr>
        <w:rFonts w:cs="Times New Roman"/>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5" w15:restartNumberingAfterBreak="0">
    <w:nsid w:val="1A252914"/>
    <w:multiLevelType w:val="hybridMultilevel"/>
    <w:tmpl w:val="FAE006D2"/>
    <w:lvl w:ilvl="0" w:tplc="E63E80A6">
      <w:start w:val="1"/>
      <w:numFmt w:val="decimal"/>
      <w:lvlText w:val="%1)"/>
      <w:lvlJc w:val="left"/>
      <w:pPr>
        <w:tabs>
          <w:tab w:val="num" w:pos="1800"/>
        </w:tabs>
        <w:ind w:left="180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BFD7AA9"/>
    <w:multiLevelType w:val="hybridMultilevel"/>
    <w:tmpl w:val="54C8D42C"/>
    <w:lvl w:ilvl="0" w:tplc="11125662">
      <w:start w:val="1"/>
      <w:numFmt w:val="decimal"/>
      <w:lvlText w:val="%1-"/>
      <w:lvlJc w:val="left"/>
      <w:pPr>
        <w:tabs>
          <w:tab w:val="num" w:pos="3156"/>
        </w:tabs>
        <w:ind w:left="3156" w:hanging="1740"/>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7" w15:restartNumberingAfterBreak="0">
    <w:nsid w:val="21B6044C"/>
    <w:multiLevelType w:val="hybridMultilevel"/>
    <w:tmpl w:val="045C816C"/>
    <w:lvl w:ilvl="0" w:tplc="BED232EC">
      <w:start w:val="1"/>
      <w:numFmt w:val="decimal"/>
      <w:lvlText w:val="%1-"/>
      <w:lvlJc w:val="left"/>
      <w:pPr>
        <w:tabs>
          <w:tab w:val="num" w:pos="3171"/>
        </w:tabs>
        <w:ind w:left="3171" w:hanging="1755"/>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8" w15:restartNumberingAfterBreak="0">
    <w:nsid w:val="32040889"/>
    <w:multiLevelType w:val="hybridMultilevel"/>
    <w:tmpl w:val="2166A1EE"/>
    <w:lvl w:ilvl="0" w:tplc="F07EB8F4">
      <w:start w:val="1"/>
      <w:numFmt w:val="decimal"/>
      <w:lvlText w:val="%1-"/>
      <w:lvlJc w:val="left"/>
      <w:pPr>
        <w:ind w:left="1692" w:hanging="984"/>
      </w:pPr>
      <w:rPr>
        <w:rFonts w:cs="Times New Roman" w:hint="default"/>
        <w:b/>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9" w15:restartNumberingAfterBreak="0">
    <w:nsid w:val="36F632CB"/>
    <w:multiLevelType w:val="hybridMultilevel"/>
    <w:tmpl w:val="A1BE5F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B4039FE"/>
    <w:multiLevelType w:val="hybridMultilevel"/>
    <w:tmpl w:val="3618934A"/>
    <w:lvl w:ilvl="0" w:tplc="D90426A6">
      <w:start w:val="1"/>
      <w:numFmt w:val="bullet"/>
      <w:lvlText w:val="-"/>
      <w:lvlJc w:val="left"/>
      <w:pPr>
        <w:ind w:left="1068" w:hanging="360"/>
      </w:pPr>
      <w:rPr>
        <w:rFonts w:ascii="Times New Roman" w:eastAsia="Times New Roman" w:hAnsi="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EAA51EF"/>
    <w:multiLevelType w:val="hybridMultilevel"/>
    <w:tmpl w:val="D5CEBEE8"/>
    <w:lvl w:ilvl="0" w:tplc="3FDC4B00">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2" w15:restartNumberingAfterBreak="0">
    <w:nsid w:val="424B008E"/>
    <w:multiLevelType w:val="hybridMultilevel"/>
    <w:tmpl w:val="B25611E2"/>
    <w:lvl w:ilvl="0" w:tplc="EC9238E2">
      <w:start w:val="1"/>
      <w:numFmt w:val="lowerLetter"/>
      <w:lvlText w:val="%1)"/>
      <w:lvlJc w:val="left"/>
      <w:pPr>
        <w:ind w:left="1770" w:hanging="360"/>
      </w:pPr>
      <w:rPr>
        <w:rFonts w:hint="default"/>
        <w:u w:val="none"/>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3" w15:restartNumberingAfterBreak="0">
    <w:nsid w:val="56640D04"/>
    <w:multiLevelType w:val="hybridMultilevel"/>
    <w:tmpl w:val="DC08D348"/>
    <w:lvl w:ilvl="0" w:tplc="43AC69B6">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4" w15:restartNumberingAfterBreak="0">
    <w:nsid w:val="606E1D5A"/>
    <w:multiLevelType w:val="hybridMultilevel"/>
    <w:tmpl w:val="DA4AFA4E"/>
    <w:lvl w:ilvl="0" w:tplc="36E661CA">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63947382"/>
    <w:multiLevelType w:val="hybridMultilevel"/>
    <w:tmpl w:val="B882E106"/>
    <w:lvl w:ilvl="0" w:tplc="32B6C26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650F44D7"/>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67B3C7B"/>
    <w:multiLevelType w:val="hybridMultilevel"/>
    <w:tmpl w:val="D896AD42"/>
    <w:lvl w:ilvl="0" w:tplc="45E48AF8">
      <w:start w:val="2"/>
      <w:numFmt w:val="bullet"/>
      <w:lvlText w:val="-"/>
      <w:lvlJc w:val="left"/>
      <w:pPr>
        <w:ind w:left="1778" w:hanging="360"/>
      </w:pPr>
      <w:rPr>
        <w:rFonts w:ascii="Times New Roman" w:eastAsia="Times New Roman" w:hAnsi="Times New Roman" w:hint="default"/>
      </w:rPr>
    </w:lvl>
    <w:lvl w:ilvl="1" w:tplc="0C0A0003" w:tentative="1">
      <w:start w:val="1"/>
      <w:numFmt w:val="bullet"/>
      <w:lvlText w:val="o"/>
      <w:lvlJc w:val="left"/>
      <w:pPr>
        <w:ind w:left="2498" w:hanging="360"/>
      </w:pPr>
      <w:rPr>
        <w:rFonts w:ascii="Courier New" w:hAnsi="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8" w15:restartNumberingAfterBreak="0">
    <w:nsid w:val="690C4945"/>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1841B05"/>
    <w:multiLevelType w:val="hybridMultilevel"/>
    <w:tmpl w:val="46D6D64A"/>
    <w:lvl w:ilvl="0" w:tplc="CA14176E">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num w:numId="1">
    <w:abstractNumId w:val="7"/>
  </w:num>
  <w:num w:numId="2">
    <w:abstractNumId w:val="6"/>
  </w:num>
  <w:num w:numId="3">
    <w:abstractNumId w:val="3"/>
  </w:num>
  <w:num w:numId="4">
    <w:abstractNumId w:val="1"/>
  </w:num>
  <w:num w:numId="5">
    <w:abstractNumId w:val="10"/>
  </w:num>
  <w:num w:numId="6">
    <w:abstractNumId w:val="8"/>
  </w:num>
  <w:num w:numId="7">
    <w:abstractNumId w:val="14"/>
  </w:num>
  <w:num w:numId="8">
    <w:abstractNumId w:val="15"/>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0"/>
  </w:num>
  <w:num w:numId="14">
    <w:abstractNumId w:val="5"/>
  </w:num>
  <w:num w:numId="15">
    <w:abstractNumId w:val="13"/>
  </w:num>
  <w:num w:numId="16">
    <w:abstractNumId w:val="16"/>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B1"/>
    <w:rsid w:val="00005BB8"/>
    <w:rsid w:val="00006E3A"/>
    <w:rsid w:val="00024BF6"/>
    <w:rsid w:val="00034F0F"/>
    <w:rsid w:val="00043859"/>
    <w:rsid w:val="00046A8D"/>
    <w:rsid w:val="00082625"/>
    <w:rsid w:val="00082A89"/>
    <w:rsid w:val="00085BA4"/>
    <w:rsid w:val="000A26AA"/>
    <w:rsid w:val="000A36DF"/>
    <w:rsid w:val="000B1BE6"/>
    <w:rsid w:val="000B553F"/>
    <w:rsid w:val="000C0F6A"/>
    <w:rsid w:val="000C3330"/>
    <w:rsid w:val="000C37F9"/>
    <w:rsid w:val="000E4EAF"/>
    <w:rsid w:val="000F57FF"/>
    <w:rsid w:val="00100180"/>
    <w:rsid w:val="0011417D"/>
    <w:rsid w:val="001141FC"/>
    <w:rsid w:val="0013059D"/>
    <w:rsid w:val="00140DEF"/>
    <w:rsid w:val="00152385"/>
    <w:rsid w:val="00152BB0"/>
    <w:rsid w:val="001606D9"/>
    <w:rsid w:val="00162904"/>
    <w:rsid w:val="00177D8F"/>
    <w:rsid w:val="001811DE"/>
    <w:rsid w:val="00181E4D"/>
    <w:rsid w:val="001840E4"/>
    <w:rsid w:val="001869CE"/>
    <w:rsid w:val="00186C28"/>
    <w:rsid w:val="001969C7"/>
    <w:rsid w:val="001A6857"/>
    <w:rsid w:val="001B368C"/>
    <w:rsid w:val="001B56BA"/>
    <w:rsid w:val="001C0A4C"/>
    <w:rsid w:val="001D02C2"/>
    <w:rsid w:val="001D2642"/>
    <w:rsid w:val="001D7813"/>
    <w:rsid w:val="001E6626"/>
    <w:rsid w:val="001F63BF"/>
    <w:rsid w:val="00205BC0"/>
    <w:rsid w:val="00207001"/>
    <w:rsid w:val="0021272A"/>
    <w:rsid w:val="00223890"/>
    <w:rsid w:val="00225332"/>
    <w:rsid w:val="00226862"/>
    <w:rsid w:val="00232292"/>
    <w:rsid w:val="00254854"/>
    <w:rsid w:val="0027262A"/>
    <w:rsid w:val="00281DF5"/>
    <w:rsid w:val="00282331"/>
    <w:rsid w:val="0028676A"/>
    <w:rsid w:val="00292711"/>
    <w:rsid w:val="00292757"/>
    <w:rsid w:val="002977B8"/>
    <w:rsid w:val="002A04FD"/>
    <w:rsid w:val="002A571E"/>
    <w:rsid w:val="002B00CA"/>
    <w:rsid w:val="002C5657"/>
    <w:rsid w:val="002D7F4E"/>
    <w:rsid w:val="00324F5C"/>
    <w:rsid w:val="0033238C"/>
    <w:rsid w:val="00335988"/>
    <w:rsid w:val="00337DE1"/>
    <w:rsid w:val="00350E90"/>
    <w:rsid w:val="003513BC"/>
    <w:rsid w:val="00357DBB"/>
    <w:rsid w:val="00366166"/>
    <w:rsid w:val="003716FE"/>
    <w:rsid w:val="00382746"/>
    <w:rsid w:val="003871FE"/>
    <w:rsid w:val="003900BA"/>
    <w:rsid w:val="00390D5B"/>
    <w:rsid w:val="003936F1"/>
    <w:rsid w:val="00394777"/>
    <w:rsid w:val="00394CBF"/>
    <w:rsid w:val="00396E55"/>
    <w:rsid w:val="003A1360"/>
    <w:rsid w:val="003B37D8"/>
    <w:rsid w:val="003B57E7"/>
    <w:rsid w:val="003D01A7"/>
    <w:rsid w:val="003D08EC"/>
    <w:rsid w:val="003D75F2"/>
    <w:rsid w:val="003F3365"/>
    <w:rsid w:val="003F7D61"/>
    <w:rsid w:val="0040462D"/>
    <w:rsid w:val="00405615"/>
    <w:rsid w:val="0041126C"/>
    <w:rsid w:val="00427596"/>
    <w:rsid w:val="00436A62"/>
    <w:rsid w:val="00445737"/>
    <w:rsid w:val="0045190F"/>
    <w:rsid w:val="00453AD7"/>
    <w:rsid w:val="004551BF"/>
    <w:rsid w:val="0045709B"/>
    <w:rsid w:val="00464BAF"/>
    <w:rsid w:val="004764E9"/>
    <w:rsid w:val="0049534C"/>
    <w:rsid w:val="004B4E73"/>
    <w:rsid w:val="004B599B"/>
    <w:rsid w:val="004C1CD2"/>
    <w:rsid w:val="004E0B54"/>
    <w:rsid w:val="004E0D8F"/>
    <w:rsid w:val="004E1BB0"/>
    <w:rsid w:val="004E28A8"/>
    <w:rsid w:val="00502A93"/>
    <w:rsid w:val="00511464"/>
    <w:rsid w:val="0051306D"/>
    <w:rsid w:val="0052157F"/>
    <w:rsid w:val="00526C00"/>
    <w:rsid w:val="00552FB9"/>
    <w:rsid w:val="00555E21"/>
    <w:rsid w:val="00577FF7"/>
    <w:rsid w:val="005836FF"/>
    <w:rsid w:val="00586D08"/>
    <w:rsid w:val="00587648"/>
    <w:rsid w:val="005B3A7C"/>
    <w:rsid w:val="005C251D"/>
    <w:rsid w:val="005E13C7"/>
    <w:rsid w:val="005F4F34"/>
    <w:rsid w:val="005F5B10"/>
    <w:rsid w:val="005F5FAE"/>
    <w:rsid w:val="006075C3"/>
    <w:rsid w:val="00611588"/>
    <w:rsid w:val="00612279"/>
    <w:rsid w:val="0061266C"/>
    <w:rsid w:val="00612EBE"/>
    <w:rsid w:val="00617C47"/>
    <w:rsid w:val="00617EC3"/>
    <w:rsid w:val="006213E2"/>
    <w:rsid w:val="00624A69"/>
    <w:rsid w:val="006262EA"/>
    <w:rsid w:val="00632F28"/>
    <w:rsid w:val="0063347B"/>
    <w:rsid w:val="00635B63"/>
    <w:rsid w:val="00637136"/>
    <w:rsid w:val="00657B85"/>
    <w:rsid w:val="00681259"/>
    <w:rsid w:val="00682649"/>
    <w:rsid w:val="00682E01"/>
    <w:rsid w:val="006852FE"/>
    <w:rsid w:val="00695AA2"/>
    <w:rsid w:val="006A27F6"/>
    <w:rsid w:val="006B6BD9"/>
    <w:rsid w:val="006C0B3D"/>
    <w:rsid w:val="006D7136"/>
    <w:rsid w:val="006E6A23"/>
    <w:rsid w:val="006F5E5A"/>
    <w:rsid w:val="007008E7"/>
    <w:rsid w:val="0070714A"/>
    <w:rsid w:val="0071297F"/>
    <w:rsid w:val="00714AF8"/>
    <w:rsid w:val="0072272B"/>
    <w:rsid w:val="007249CB"/>
    <w:rsid w:val="00732883"/>
    <w:rsid w:val="00733610"/>
    <w:rsid w:val="00741AB8"/>
    <w:rsid w:val="00763544"/>
    <w:rsid w:val="00765CF8"/>
    <w:rsid w:val="00771950"/>
    <w:rsid w:val="00772F26"/>
    <w:rsid w:val="00780995"/>
    <w:rsid w:val="00796F0E"/>
    <w:rsid w:val="007A10E6"/>
    <w:rsid w:val="007A1E00"/>
    <w:rsid w:val="007A4179"/>
    <w:rsid w:val="007A4E14"/>
    <w:rsid w:val="007B21D2"/>
    <w:rsid w:val="007B522A"/>
    <w:rsid w:val="007C06A5"/>
    <w:rsid w:val="007C6162"/>
    <w:rsid w:val="007D0996"/>
    <w:rsid w:val="007D64E8"/>
    <w:rsid w:val="007D6C04"/>
    <w:rsid w:val="007D6D98"/>
    <w:rsid w:val="007F17A3"/>
    <w:rsid w:val="007F27E3"/>
    <w:rsid w:val="007F61F8"/>
    <w:rsid w:val="008021D5"/>
    <w:rsid w:val="008029D3"/>
    <w:rsid w:val="008047BA"/>
    <w:rsid w:val="00804B14"/>
    <w:rsid w:val="008136A0"/>
    <w:rsid w:val="00817D1C"/>
    <w:rsid w:val="00823CF2"/>
    <w:rsid w:val="00824E3F"/>
    <w:rsid w:val="00826044"/>
    <w:rsid w:val="00827F01"/>
    <w:rsid w:val="008332D0"/>
    <w:rsid w:val="00843C54"/>
    <w:rsid w:val="008510D6"/>
    <w:rsid w:val="00851750"/>
    <w:rsid w:val="00851CCE"/>
    <w:rsid w:val="0085578C"/>
    <w:rsid w:val="00864EB9"/>
    <w:rsid w:val="00866CCC"/>
    <w:rsid w:val="00871E92"/>
    <w:rsid w:val="00872EFF"/>
    <w:rsid w:val="00886BA0"/>
    <w:rsid w:val="0089154F"/>
    <w:rsid w:val="008972B1"/>
    <w:rsid w:val="008C3135"/>
    <w:rsid w:val="008C660F"/>
    <w:rsid w:val="008D1173"/>
    <w:rsid w:val="008D35EB"/>
    <w:rsid w:val="008D49F1"/>
    <w:rsid w:val="008E3E16"/>
    <w:rsid w:val="008E65EB"/>
    <w:rsid w:val="008F1CE8"/>
    <w:rsid w:val="008F5057"/>
    <w:rsid w:val="008F50D3"/>
    <w:rsid w:val="008F647C"/>
    <w:rsid w:val="00900078"/>
    <w:rsid w:val="00907403"/>
    <w:rsid w:val="009137DB"/>
    <w:rsid w:val="00914898"/>
    <w:rsid w:val="009149C9"/>
    <w:rsid w:val="00924900"/>
    <w:rsid w:val="00931D63"/>
    <w:rsid w:val="009341CD"/>
    <w:rsid w:val="009347B0"/>
    <w:rsid w:val="00953C39"/>
    <w:rsid w:val="00955144"/>
    <w:rsid w:val="00956C55"/>
    <w:rsid w:val="00971F89"/>
    <w:rsid w:val="0098184A"/>
    <w:rsid w:val="00986691"/>
    <w:rsid w:val="00986CC8"/>
    <w:rsid w:val="009945BB"/>
    <w:rsid w:val="0099565F"/>
    <w:rsid w:val="00996CD3"/>
    <w:rsid w:val="009A680B"/>
    <w:rsid w:val="009A6D49"/>
    <w:rsid w:val="009D43A8"/>
    <w:rsid w:val="009F2458"/>
    <w:rsid w:val="00A0726C"/>
    <w:rsid w:val="00A16DD0"/>
    <w:rsid w:val="00A42D1B"/>
    <w:rsid w:val="00A444B2"/>
    <w:rsid w:val="00A51D74"/>
    <w:rsid w:val="00A5215C"/>
    <w:rsid w:val="00A70B7F"/>
    <w:rsid w:val="00A72F39"/>
    <w:rsid w:val="00A74D0F"/>
    <w:rsid w:val="00A7661E"/>
    <w:rsid w:val="00A81F37"/>
    <w:rsid w:val="00A9118A"/>
    <w:rsid w:val="00AA013D"/>
    <w:rsid w:val="00AA4D07"/>
    <w:rsid w:val="00AB2F99"/>
    <w:rsid w:val="00AB3A1A"/>
    <w:rsid w:val="00AB71A1"/>
    <w:rsid w:val="00AD21F0"/>
    <w:rsid w:val="00AD7999"/>
    <w:rsid w:val="00AE2070"/>
    <w:rsid w:val="00AE22DE"/>
    <w:rsid w:val="00B042EA"/>
    <w:rsid w:val="00B0465B"/>
    <w:rsid w:val="00B07B8C"/>
    <w:rsid w:val="00B07F27"/>
    <w:rsid w:val="00B43275"/>
    <w:rsid w:val="00B76ED9"/>
    <w:rsid w:val="00B911EA"/>
    <w:rsid w:val="00BA65EB"/>
    <w:rsid w:val="00BB511C"/>
    <w:rsid w:val="00BB5E7E"/>
    <w:rsid w:val="00BD1A4F"/>
    <w:rsid w:val="00BE0095"/>
    <w:rsid w:val="00BE5CC9"/>
    <w:rsid w:val="00BF013F"/>
    <w:rsid w:val="00C16A8F"/>
    <w:rsid w:val="00C341D3"/>
    <w:rsid w:val="00C5055E"/>
    <w:rsid w:val="00C51818"/>
    <w:rsid w:val="00C71731"/>
    <w:rsid w:val="00C729C0"/>
    <w:rsid w:val="00C72B64"/>
    <w:rsid w:val="00C80F25"/>
    <w:rsid w:val="00C90C4A"/>
    <w:rsid w:val="00CA73F4"/>
    <w:rsid w:val="00CB118C"/>
    <w:rsid w:val="00CB21F3"/>
    <w:rsid w:val="00CB4DB4"/>
    <w:rsid w:val="00CB52E4"/>
    <w:rsid w:val="00CD3028"/>
    <w:rsid w:val="00CD4A9A"/>
    <w:rsid w:val="00CF27AA"/>
    <w:rsid w:val="00CF7543"/>
    <w:rsid w:val="00D005E0"/>
    <w:rsid w:val="00D13B7B"/>
    <w:rsid w:val="00D16049"/>
    <w:rsid w:val="00D1665A"/>
    <w:rsid w:val="00D27BC1"/>
    <w:rsid w:val="00D40260"/>
    <w:rsid w:val="00D42E0C"/>
    <w:rsid w:val="00D83C5A"/>
    <w:rsid w:val="00D84BED"/>
    <w:rsid w:val="00D9057E"/>
    <w:rsid w:val="00D96E4E"/>
    <w:rsid w:val="00DA411B"/>
    <w:rsid w:val="00DC2190"/>
    <w:rsid w:val="00DC3DFF"/>
    <w:rsid w:val="00DC4008"/>
    <w:rsid w:val="00DC47A4"/>
    <w:rsid w:val="00DE0F15"/>
    <w:rsid w:val="00DE187E"/>
    <w:rsid w:val="00DF0C76"/>
    <w:rsid w:val="00E03DAC"/>
    <w:rsid w:val="00E03DE7"/>
    <w:rsid w:val="00E16260"/>
    <w:rsid w:val="00E16463"/>
    <w:rsid w:val="00E23313"/>
    <w:rsid w:val="00E42E7D"/>
    <w:rsid w:val="00E46D00"/>
    <w:rsid w:val="00E50342"/>
    <w:rsid w:val="00E6092C"/>
    <w:rsid w:val="00E617E9"/>
    <w:rsid w:val="00E65A4D"/>
    <w:rsid w:val="00E7778E"/>
    <w:rsid w:val="00E848C2"/>
    <w:rsid w:val="00E90C41"/>
    <w:rsid w:val="00E938B1"/>
    <w:rsid w:val="00EA0191"/>
    <w:rsid w:val="00EA019A"/>
    <w:rsid w:val="00EA01F9"/>
    <w:rsid w:val="00EA3EB4"/>
    <w:rsid w:val="00EA4EE7"/>
    <w:rsid w:val="00EB326E"/>
    <w:rsid w:val="00EC24CF"/>
    <w:rsid w:val="00ED0A70"/>
    <w:rsid w:val="00EE1883"/>
    <w:rsid w:val="00EE4A96"/>
    <w:rsid w:val="00F026BF"/>
    <w:rsid w:val="00F05BF7"/>
    <w:rsid w:val="00F10F57"/>
    <w:rsid w:val="00F2479F"/>
    <w:rsid w:val="00F2549B"/>
    <w:rsid w:val="00F600BC"/>
    <w:rsid w:val="00F625CE"/>
    <w:rsid w:val="00F66F17"/>
    <w:rsid w:val="00F7565C"/>
    <w:rsid w:val="00F77790"/>
    <w:rsid w:val="00F8455D"/>
    <w:rsid w:val="00F91812"/>
    <w:rsid w:val="00FB0256"/>
    <w:rsid w:val="00FB1B05"/>
    <w:rsid w:val="00FC1362"/>
    <w:rsid w:val="00FC1C67"/>
    <w:rsid w:val="00FC5B80"/>
    <w:rsid w:val="00FD0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79B6D"/>
  <w15:docId w15:val="{C516B3EB-E912-47BA-960F-0AEB9217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10"/>
    <w:rPr>
      <w:sz w:val="24"/>
      <w:szCs w:val="24"/>
      <w:lang w:val="es-ES" w:eastAsia="es-ES"/>
    </w:rPr>
  </w:style>
  <w:style w:type="paragraph" w:styleId="Ttulo1">
    <w:name w:val="heading 1"/>
    <w:basedOn w:val="Normal"/>
    <w:next w:val="Normal"/>
    <w:link w:val="Ttulo1Car"/>
    <w:uiPriority w:val="99"/>
    <w:qFormat/>
    <w:rsid w:val="00292711"/>
    <w:pPr>
      <w:keepNext/>
      <w:autoSpaceDE w:val="0"/>
      <w:autoSpaceDN w:val="0"/>
      <w:adjustRightInd w:val="0"/>
      <w:spacing w:line="360" w:lineRule="auto"/>
      <w:outlineLvl w:val="0"/>
    </w:pPr>
    <w:rPr>
      <w:b/>
      <w:bCs/>
      <w:color w:val="00000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92711"/>
    <w:rPr>
      <w:rFonts w:cs="Times New Roman"/>
      <w:b/>
      <w:color w:val="000000"/>
      <w:sz w:val="24"/>
      <w:u w:val="single"/>
    </w:rPr>
  </w:style>
  <w:style w:type="character" w:styleId="Hipervnculo">
    <w:name w:val="Hyperlink"/>
    <w:basedOn w:val="Fuentedeprrafopredeter"/>
    <w:uiPriority w:val="99"/>
    <w:rsid w:val="00292711"/>
    <w:rPr>
      <w:rFonts w:cs="Times New Roman"/>
      <w:color w:val="0000FF"/>
      <w:u w:val="single"/>
    </w:rPr>
  </w:style>
  <w:style w:type="paragraph" w:styleId="Piedepgina">
    <w:name w:val="footer"/>
    <w:basedOn w:val="Normal"/>
    <w:link w:val="PiedepginaCar"/>
    <w:uiPriority w:val="99"/>
    <w:rsid w:val="00292711"/>
    <w:pPr>
      <w:tabs>
        <w:tab w:val="center" w:pos="4419"/>
        <w:tab w:val="right" w:pos="8838"/>
      </w:tabs>
    </w:pPr>
    <w:rPr>
      <w:lang w:val="es-AR"/>
    </w:rPr>
  </w:style>
  <w:style w:type="character" w:customStyle="1" w:styleId="PiedepginaCar">
    <w:name w:val="Pie de página Car"/>
    <w:basedOn w:val="Fuentedeprrafopredeter"/>
    <w:link w:val="Piedepgina"/>
    <w:uiPriority w:val="99"/>
    <w:locked/>
    <w:rsid w:val="00292711"/>
    <w:rPr>
      <w:rFonts w:cs="Times New Roman"/>
      <w:sz w:val="24"/>
      <w:lang w:val="es-AR"/>
    </w:rPr>
  </w:style>
  <w:style w:type="character" w:styleId="Nmerodepgina">
    <w:name w:val="page number"/>
    <w:basedOn w:val="Fuentedeprrafopredeter"/>
    <w:uiPriority w:val="99"/>
    <w:rsid w:val="00292711"/>
    <w:rPr>
      <w:rFonts w:cs="Times New Roman"/>
    </w:rPr>
  </w:style>
  <w:style w:type="paragraph" w:styleId="Textonotapie">
    <w:name w:val="footnote text"/>
    <w:basedOn w:val="Normal"/>
    <w:link w:val="TextonotapieCar"/>
    <w:uiPriority w:val="99"/>
    <w:rsid w:val="00292711"/>
    <w:rPr>
      <w:sz w:val="20"/>
      <w:szCs w:val="20"/>
      <w:lang w:val="es-AR"/>
    </w:rPr>
  </w:style>
  <w:style w:type="character" w:customStyle="1" w:styleId="TextonotapieCar">
    <w:name w:val="Texto nota pie Car"/>
    <w:basedOn w:val="Fuentedeprrafopredeter"/>
    <w:link w:val="Textonotapie"/>
    <w:uiPriority w:val="99"/>
    <w:locked/>
    <w:rsid w:val="00292711"/>
    <w:rPr>
      <w:rFonts w:cs="Times New Roman"/>
      <w:lang w:val="es-AR"/>
    </w:rPr>
  </w:style>
  <w:style w:type="character" w:styleId="Refdenotaalpie">
    <w:name w:val="footnote reference"/>
    <w:basedOn w:val="Fuentedeprrafopredeter"/>
    <w:uiPriority w:val="99"/>
    <w:rsid w:val="00292711"/>
    <w:rPr>
      <w:rFonts w:cs="Times New Roman"/>
      <w:vertAlign w:val="superscript"/>
    </w:rPr>
  </w:style>
  <w:style w:type="paragraph" w:styleId="Textoindependiente">
    <w:name w:val="Body Text"/>
    <w:basedOn w:val="Normal"/>
    <w:link w:val="TextoindependienteCar"/>
    <w:uiPriority w:val="99"/>
    <w:rsid w:val="00292711"/>
    <w:pPr>
      <w:autoSpaceDE w:val="0"/>
      <w:autoSpaceDN w:val="0"/>
      <w:adjustRightInd w:val="0"/>
      <w:spacing w:line="360" w:lineRule="auto"/>
      <w:jc w:val="both"/>
    </w:pPr>
    <w:rPr>
      <w:color w:val="000000"/>
      <w:lang w:val="es-AR"/>
    </w:rPr>
  </w:style>
  <w:style w:type="character" w:customStyle="1" w:styleId="TextoindependienteCar">
    <w:name w:val="Texto independiente Car"/>
    <w:basedOn w:val="Fuentedeprrafopredeter"/>
    <w:link w:val="Textoindependiente"/>
    <w:uiPriority w:val="99"/>
    <w:locked/>
    <w:rsid w:val="00292711"/>
    <w:rPr>
      <w:rFonts w:cs="Times New Roman"/>
      <w:color w:val="000000"/>
      <w:sz w:val="24"/>
    </w:rPr>
  </w:style>
  <w:style w:type="paragraph" w:styleId="NormalWeb">
    <w:name w:val="Normal (Web)"/>
    <w:basedOn w:val="Normal"/>
    <w:uiPriority w:val="99"/>
    <w:rsid w:val="00292711"/>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rsid w:val="00292711"/>
    <w:pPr>
      <w:autoSpaceDE w:val="0"/>
      <w:autoSpaceDN w:val="0"/>
      <w:adjustRightInd w:val="0"/>
      <w:spacing w:line="360" w:lineRule="atLeast"/>
      <w:ind w:firstLine="1440"/>
      <w:jc w:val="both"/>
    </w:pPr>
    <w:rPr>
      <w:b/>
      <w:bCs/>
      <w:lang w:val="es-AR"/>
    </w:rPr>
  </w:style>
  <w:style w:type="character" w:customStyle="1" w:styleId="Sangra3detindependienteCar">
    <w:name w:val="Sangría 3 de t. independiente Car"/>
    <w:basedOn w:val="Fuentedeprrafopredeter"/>
    <w:link w:val="Sangra3detindependiente"/>
    <w:uiPriority w:val="99"/>
    <w:locked/>
    <w:rsid w:val="00292711"/>
    <w:rPr>
      <w:rFonts w:cs="Times New Roman"/>
      <w:b/>
      <w:sz w:val="24"/>
    </w:rPr>
  </w:style>
  <w:style w:type="paragraph" w:styleId="Sangra2detindependiente">
    <w:name w:val="Body Text Indent 2"/>
    <w:basedOn w:val="Normal"/>
    <w:link w:val="Sangra2detindependienteCar"/>
    <w:uiPriority w:val="99"/>
    <w:rsid w:val="00292711"/>
    <w:pPr>
      <w:spacing w:after="120" w:line="480" w:lineRule="auto"/>
      <w:ind w:left="360"/>
    </w:pPr>
    <w:rPr>
      <w:lang w:val="es-AR"/>
    </w:rPr>
  </w:style>
  <w:style w:type="character" w:customStyle="1" w:styleId="Sangra2detindependienteCar">
    <w:name w:val="Sangría 2 de t. independiente Car"/>
    <w:basedOn w:val="Fuentedeprrafopredeter"/>
    <w:link w:val="Sangra2detindependiente"/>
    <w:uiPriority w:val="99"/>
    <w:locked/>
    <w:rsid w:val="00292711"/>
    <w:rPr>
      <w:rFonts w:cs="Times New Roman"/>
      <w:sz w:val="24"/>
      <w:lang w:val="es-AR"/>
    </w:rPr>
  </w:style>
  <w:style w:type="paragraph" w:customStyle="1" w:styleId="cuerpogeneral">
    <w:name w:val="cuerpogeneral"/>
    <w:basedOn w:val="Normal"/>
    <w:uiPriority w:val="99"/>
    <w:rsid w:val="00292711"/>
    <w:pPr>
      <w:spacing w:before="100" w:beforeAutospacing="1" w:after="100" w:afterAutospacing="1"/>
    </w:pPr>
  </w:style>
  <w:style w:type="character" w:customStyle="1" w:styleId="apple-style-span">
    <w:name w:val="apple-style-span"/>
    <w:uiPriority w:val="99"/>
    <w:rsid w:val="00292711"/>
  </w:style>
  <w:style w:type="paragraph" w:styleId="Prrafodelista">
    <w:name w:val="List Paragraph"/>
    <w:basedOn w:val="Normal"/>
    <w:uiPriority w:val="99"/>
    <w:qFormat/>
    <w:rsid w:val="00292711"/>
    <w:pPr>
      <w:ind w:left="720"/>
      <w:contextualSpacing/>
    </w:pPr>
    <w:rPr>
      <w:lang w:val="es-AR"/>
    </w:rPr>
  </w:style>
  <w:style w:type="character" w:customStyle="1" w:styleId="apple-converted-space">
    <w:name w:val="apple-converted-space"/>
    <w:uiPriority w:val="99"/>
    <w:rsid w:val="00292711"/>
  </w:style>
  <w:style w:type="paragraph" w:customStyle="1" w:styleId="ecxmsobodytextindent3">
    <w:name w:val="ecxmsobodytextindent3"/>
    <w:basedOn w:val="Normal"/>
    <w:uiPriority w:val="99"/>
    <w:rsid w:val="00292711"/>
    <w:pPr>
      <w:spacing w:before="100" w:beforeAutospacing="1" w:after="100" w:afterAutospacing="1"/>
    </w:pPr>
  </w:style>
  <w:style w:type="paragraph" w:customStyle="1" w:styleId="ecxmsonormal">
    <w:name w:val="ecxmsonormal"/>
    <w:basedOn w:val="Normal"/>
    <w:uiPriority w:val="99"/>
    <w:rsid w:val="00292711"/>
    <w:pPr>
      <w:spacing w:before="100" w:beforeAutospacing="1" w:after="100" w:afterAutospacing="1"/>
    </w:pPr>
  </w:style>
  <w:style w:type="character" w:styleId="Textoennegrita">
    <w:name w:val="Strong"/>
    <w:basedOn w:val="Fuentedeprrafopredeter"/>
    <w:uiPriority w:val="99"/>
    <w:qFormat/>
    <w:rsid w:val="00EA3EB4"/>
    <w:rPr>
      <w:rFonts w:cs="Times New Roman"/>
      <w:b/>
    </w:rPr>
  </w:style>
  <w:style w:type="paragraph" w:styleId="Ttulo">
    <w:name w:val="Title"/>
    <w:basedOn w:val="Normal"/>
    <w:next w:val="Normal"/>
    <w:link w:val="TtuloCar"/>
    <w:uiPriority w:val="99"/>
    <w:qFormat/>
    <w:rsid w:val="00EA3EB4"/>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99"/>
    <w:locked/>
    <w:rsid w:val="00EA3EB4"/>
    <w:rPr>
      <w:rFonts w:ascii="Cambria" w:hAnsi="Cambria" w:cs="Times New Roman"/>
      <w:color w:val="17365D"/>
      <w:spacing w:val="5"/>
      <w:kern w:val="28"/>
      <w:sz w:val="52"/>
      <w:szCs w:val="52"/>
    </w:rPr>
  </w:style>
  <w:style w:type="character" w:customStyle="1" w:styleId="EstiloCorreo39">
    <w:name w:val="EstiloCorreo39"/>
    <w:basedOn w:val="Fuentedeprrafopredeter"/>
    <w:semiHidden/>
    <w:rsid w:val="003B57E7"/>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EstiloCorreo40">
    <w:name w:val="EstiloCorreo40"/>
    <w:basedOn w:val="Fuentedeprrafopredeter"/>
    <w:semiHidden/>
    <w:rsid w:val="00223890"/>
    <w:rPr>
      <w:rFonts w:ascii="Times New Roman" w:hAnsi="Times New Roman" w:cs="Times New Roman" w:hint="default"/>
      <w:b w:val="0"/>
      <w:bCs w:val="0"/>
      <w:i w:val="0"/>
      <w:iCs w:val="0"/>
      <w:strike w:val="0"/>
      <w:dstrike w:val="0"/>
      <w:color w:val="auto"/>
      <w:sz w:val="24"/>
      <w:szCs w:val="24"/>
      <w:u w:val="none"/>
      <w:effect w:val="none"/>
    </w:rPr>
  </w:style>
  <w:style w:type="character" w:styleId="Mencinsinresolver">
    <w:name w:val="Unresolved Mention"/>
    <w:basedOn w:val="Fuentedeprrafopredeter"/>
    <w:uiPriority w:val="99"/>
    <w:semiHidden/>
    <w:unhideWhenUsed/>
    <w:rsid w:val="0089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5065">
      <w:bodyDiv w:val="1"/>
      <w:marLeft w:val="0"/>
      <w:marRight w:val="0"/>
      <w:marTop w:val="0"/>
      <w:marBottom w:val="0"/>
      <w:divBdr>
        <w:top w:val="none" w:sz="0" w:space="0" w:color="auto"/>
        <w:left w:val="none" w:sz="0" w:space="0" w:color="auto"/>
        <w:bottom w:val="none" w:sz="0" w:space="0" w:color="auto"/>
        <w:right w:val="none" w:sz="0" w:space="0" w:color="auto"/>
      </w:divBdr>
    </w:div>
    <w:div w:id="111293039">
      <w:bodyDiv w:val="1"/>
      <w:marLeft w:val="0"/>
      <w:marRight w:val="0"/>
      <w:marTop w:val="0"/>
      <w:marBottom w:val="0"/>
      <w:divBdr>
        <w:top w:val="none" w:sz="0" w:space="0" w:color="auto"/>
        <w:left w:val="none" w:sz="0" w:space="0" w:color="auto"/>
        <w:bottom w:val="none" w:sz="0" w:space="0" w:color="auto"/>
        <w:right w:val="none" w:sz="0" w:space="0" w:color="auto"/>
      </w:divBdr>
    </w:div>
    <w:div w:id="230967441">
      <w:bodyDiv w:val="1"/>
      <w:marLeft w:val="0"/>
      <w:marRight w:val="0"/>
      <w:marTop w:val="0"/>
      <w:marBottom w:val="0"/>
      <w:divBdr>
        <w:top w:val="none" w:sz="0" w:space="0" w:color="auto"/>
        <w:left w:val="none" w:sz="0" w:space="0" w:color="auto"/>
        <w:bottom w:val="none" w:sz="0" w:space="0" w:color="auto"/>
        <w:right w:val="none" w:sz="0" w:space="0" w:color="auto"/>
      </w:divBdr>
    </w:div>
    <w:div w:id="253124399">
      <w:bodyDiv w:val="1"/>
      <w:marLeft w:val="0"/>
      <w:marRight w:val="0"/>
      <w:marTop w:val="0"/>
      <w:marBottom w:val="0"/>
      <w:divBdr>
        <w:top w:val="none" w:sz="0" w:space="0" w:color="auto"/>
        <w:left w:val="none" w:sz="0" w:space="0" w:color="auto"/>
        <w:bottom w:val="none" w:sz="0" w:space="0" w:color="auto"/>
        <w:right w:val="none" w:sz="0" w:space="0" w:color="auto"/>
      </w:divBdr>
    </w:div>
    <w:div w:id="493565849">
      <w:bodyDiv w:val="1"/>
      <w:marLeft w:val="0"/>
      <w:marRight w:val="0"/>
      <w:marTop w:val="0"/>
      <w:marBottom w:val="0"/>
      <w:divBdr>
        <w:top w:val="none" w:sz="0" w:space="0" w:color="auto"/>
        <w:left w:val="none" w:sz="0" w:space="0" w:color="auto"/>
        <w:bottom w:val="none" w:sz="0" w:space="0" w:color="auto"/>
        <w:right w:val="none" w:sz="0" w:space="0" w:color="auto"/>
      </w:divBdr>
    </w:div>
    <w:div w:id="706875767">
      <w:bodyDiv w:val="1"/>
      <w:marLeft w:val="0"/>
      <w:marRight w:val="0"/>
      <w:marTop w:val="0"/>
      <w:marBottom w:val="0"/>
      <w:divBdr>
        <w:top w:val="none" w:sz="0" w:space="0" w:color="auto"/>
        <w:left w:val="none" w:sz="0" w:space="0" w:color="auto"/>
        <w:bottom w:val="none" w:sz="0" w:space="0" w:color="auto"/>
        <w:right w:val="none" w:sz="0" w:space="0" w:color="auto"/>
      </w:divBdr>
      <w:divsChild>
        <w:div w:id="548230341">
          <w:marLeft w:val="0"/>
          <w:marRight w:val="0"/>
          <w:marTop w:val="0"/>
          <w:marBottom w:val="0"/>
          <w:divBdr>
            <w:top w:val="none" w:sz="0" w:space="0" w:color="auto"/>
            <w:left w:val="none" w:sz="0" w:space="0" w:color="auto"/>
            <w:bottom w:val="none" w:sz="0" w:space="0" w:color="auto"/>
            <w:right w:val="none" w:sz="0" w:space="0" w:color="auto"/>
          </w:divBdr>
        </w:div>
        <w:div w:id="632444521">
          <w:marLeft w:val="0"/>
          <w:marRight w:val="0"/>
          <w:marTop w:val="0"/>
          <w:marBottom w:val="0"/>
          <w:divBdr>
            <w:top w:val="none" w:sz="0" w:space="0" w:color="auto"/>
            <w:left w:val="none" w:sz="0" w:space="0" w:color="auto"/>
            <w:bottom w:val="none" w:sz="0" w:space="0" w:color="auto"/>
            <w:right w:val="none" w:sz="0" w:space="0" w:color="auto"/>
          </w:divBdr>
        </w:div>
        <w:div w:id="849879001">
          <w:marLeft w:val="0"/>
          <w:marRight w:val="0"/>
          <w:marTop w:val="0"/>
          <w:marBottom w:val="0"/>
          <w:divBdr>
            <w:top w:val="none" w:sz="0" w:space="0" w:color="auto"/>
            <w:left w:val="none" w:sz="0" w:space="0" w:color="auto"/>
            <w:bottom w:val="none" w:sz="0" w:space="0" w:color="auto"/>
            <w:right w:val="none" w:sz="0" w:space="0" w:color="auto"/>
          </w:divBdr>
        </w:div>
        <w:div w:id="1665860209">
          <w:marLeft w:val="0"/>
          <w:marRight w:val="0"/>
          <w:marTop w:val="0"/>
          <w:marBottom w:val="0"/>
          <w:divBdr>
            <w:top w:val="none" w:sz="0" w:space="0" w:color="auto"/>
            <w:left w:val="none" w:sz="0" w:space="0" w:color="auto"/>
            <w:bottom w:val="none" w:sz="0" w:space="0" w:color="auto"/>
            <w:right w:val="none" w:sz="0" w:space="0" w:color="auto"/>
          </w:divBdr>
        </w:div>
      </w:divsChild>
    </w:div>
    <w:div w:id="769199555">
      <w:bodyDiv w:val="1"/>
      <w:marLeft w:val="0"/>
      <w:marRight w:val="0"/>
      <w:marTop w:val="0"/>
      <w:marBottom w:val="0"/>
      <w:divBdr>
        <w:top w:val="none" w:sz="0" w:space="0" w:color="auto"/>
        <w:left w:val="none" w:sz="0" w:space="0" w:color="auto"/>
        <w:bottom w:val="none" w:sz="0" w:space="0" w:color="auto"/>
        <w:right w:val="none" w:sz="0" w:space="0" w:color="auto"/>
      </w:divBdr>
    </w:div>
    <w:div w:id="788278998">
      <w:bodyDiv w:val="1"/>
      <w:marLeft w:val="0"/>
      <w:marRight w:val="0"/>
      <w:marTop w:val="0"/>
      <w:marBottom w:val="0"/>
      <w:divBdr>
        <w:top w:val="none" w:sz="0" w:space="0" w:color="auto"/>
        <w:left w:val="none" w:sz="0" w:space="0" w:color="auto"/>
        <w:bottom w:val="none" w:sz="0" w:space="0" w:color="auto"/>
        <w:right w:val="none" w:sz="0" w:space="0" w:color="auto"/>
      </w:divBdr>
    </w:div>
    <w:div w:id="918516919">
      <w:marLeft w:val="0"/>
      <w:marRight w:val="0"/>
      <w:marTop w:val="0"/>
      <w:marBottom w:val="0"/>
      <w:divBdr>
        <w:top w:val="none" w:sz="0" w:space="0" w:color="auto"/>
        <w:left w:val="none" w:sz="0" w:space="0" w:color="auto"/>
        <w:bottom w:val="none" w:sz="0" w:space="0" w:color="auto"/>
        <w:right w:val="none" w:sz="0" w:space="0" w:color="auto"/>
      </w:divBdr>
    </w:div>
    <w:div w:id="1273050181">
      <w:bodyDiv w:val="1"/>
      <w:marLeft w:val="0"/>
      <w:marRight w:val="0"/>
      <w:marTop w:val="0"/>
      <w:marBottom w:val="0"/>
      <w:divBdr>
        <w:top w:val="none" w:sz="0" w:space="0" w:color="auto"/>
        <w:left w:val="none" w:sz="0" w:space="0" w:color="auto"/>
        <w:bottom w:val="none" w:sz="0" w:space="0" w:color="auto"/>
        <w:right w:val="none" w:sz="0" w:space="0" w:color="auto"/>
      </w:divBdr>
    </w:div>
    <w:div w:id="1375496113">
      <w:bodyDiv w:val="1"/>
      <w:marLeft w:val="0"/>
      <w:marRight w:val="0"/>
      <w:marTop w:val="0"/>
      <w:marBottom w:val="0"/>
      <w:divBdr>
        <w:top w:val="none" w:sz="0" w:space="0" w:color="auto"/>
        <w:left w:val="none" w:sz="0" w:space="0" w:color="auto"/>
        <w:bottom w:val="none" w:sz="0" w:space="0" w:color="auto"/>
        <w:right w:val="none" w:sz="0" w:space="0" w:color="auto"/>
      </w:divBdr>
    </w:div>
    <w:div w:id="1852254588">
      <w:bodyDiv w:val="1"/>
      <w:marLeft w:val="0"/>
      <w:marRight w:val="0"/>
      <w:marTop w:val="0"/>
      <w:marBottom w:val="0"/>
      <w:divBdr>
        <w:top w:val="none" w:sz="0" w:space="0" w:color="auto"/>
        <w:left w:val="none" w:sz="0" w:space="0" w:color="auto"/>
        <w:bottom w:val="none" w:sz="0" w:space="0" w:color="auto"/>
        <w:right w:val="none" w:sz="0" w:space="0" w:color="auto"/>
      </w:divBdr>
    </w:div>
    <w:div w:id="2038264533">
      <w:bodyDiv w:val="1"/>
      <w:marLeft w:val="0"/>
      <w:marRight w:val="0"/>
      <w:marTop w:val="0"/>
      <w:marBottom w:val="0"/>
      <w:divBdr>
        <w:top w:val="none" w:sz="0" w:space="0" w:color="auto"/>
        <w:left w:val="none" w:sz="0" w:space="0" w:color="auto"/>
        <w:bottom w:val="none" w:sz="0" w:space="0" w:color="auto"/>
        <w:right w:val="none" w:sz="0" w:space="0" w:color="auto"/>
      </w:divBdr>
    </w:div>
    <w:div w:id="2104840622">
      <w:bodyDiv w:val="1"/>
      <w:marLeft w:val="0"/>
      <w:marRight w:val="0"/>
      <w:marTop w:val="0"/>
      <w:marBottom w:val="0"/>
      <w:divBdr>
        <w:top w:val="none" w:sz="0" w:space="0" w:color="auto"/>
        <w:left w:val="none" w:sz="0" w:space="0" w:color="auto"/>
        <w:bottom w:val="none" w:sz="0" w:space="0" w:color="auto"/>
        <w:right w:val="none" w:sz="0" w:space="0" w:color="auto"/>
      </w:divBdr>
      <w:divsChild>
        <w:div w:id="2081444616">
          <w:marLeft w:val="0"/>
          <w:marRight w:val="0"/>
          <w:marTop w:val="0"/>
          <w:marBottom w:val="0"/>
          <w:divBdr>
            <w:top w:val="none" w:sz="0" w:space="0" w:color="auto"/>
            <w:left w:val="none" w:sz="0" w:space="0" w:color="auto"/>
            <w:bottom w:val="none" w:sz="0" w:space="0" w:color="auto"/>
            <w:right w:val="none" w:sz="0" w:space="0" w:color="auto"/>
          </w:divBdr>
        </w:div>
      </w:divsChild>
    </w:div>
    <w:div w:id="214017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mina\Escritorio\Cuello%20Cristian%20Ariel_%20promueve%20demanda%20Despido%20y%20acciden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9078A-4C5E-C248-9A34-E9D67749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Settings\Romina\Escritorio\Cuello Cristian Ariel_ promueve demanda Despido y accidente..dot</Template>
  <TotalTime>3</TotalTime>
  <Pages>13</Pages>
  <Words>5258</Words>
  <Characters>28919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PROMUEVE DEMANDA POR COBRO DE INDEMNIZACION POR DESPIDO Y ACCIDENTE LABORAL</vt:lpstr>
    </vt:vector>
  </TitlesOfParts>
  <Company> </Company>
  <LinksUpToDate>false</LinksUpToDate>
  <CharactersWithSpaces>34109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PROMUEVE DEMANDA POR COBRO DE INDEMNIZACION POR DESPIDO Y ACCIDENTE LABORAL</dc:title>
  <dc:subject/>
  <dc:creator>Romina</dc:creator>
  <cp:keywords/>
  <dc:description/>
  <cp:lastModifiedBy>Microsoft Office User</cp:lastModifiedBy>
  <cp:revision>2</cp:revision>
  <dcterms:created xsi:type="dcterms:W3CDTF">2024-04-18T14:20:00Z</dcterms:created>
  <dcterms:modified xsi:type="dcterms:W3CDTF">2024-04-18T14:20:00Z</dcterms:modified>
</cp:coreProperties>
</file>